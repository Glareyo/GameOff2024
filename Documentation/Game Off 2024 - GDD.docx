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37EDA" w14:textId="77777777" w:rsidR="009310D2" w:rsidRPr="003E3B11" w:rsidRDefault="00000000" w:rsidP="003E3B11">
      <w:pPr>
        <w:pStyle w:val="GDD-Title"/>
      </w:pPr>
      <w:commentRangeStart w:id="0"/>
      <w:r w:rsidRPr="003E3B11">
        <w:t>Game Design Document Outline</w:t>
      </w:r>
      <w:commentRangeEnd w:id="0"/>
      <w:r w:rsidR="003E3B11" w:rsidRPr="003E3B11">
        <w:rPr>
          <w:rStyle w:val="CommentReference"/>
          <w:color w:val="auto"/>
          <w:sz w:val="64"/>
          <w:szCs w:val="64"/>
        </w:rPr>
        <w:commentReference w:id="0"/>
      </w:r>
    </w:p>
    <w:p w14:paraId="0A063802" w14:textId="77777777" w:rsidR="003E3B11" w:rsidRPr="003E3B11" w:rsidRDefault="003E3B11" w:rsidP="003E3B11">
      <w:pPr>
        <w:pStyle w:val="GDD-Subtitle"/>
      </w:pPr>
      <w:commentRangeStart w:id="1"/>
      <w:r w:rsidRPr="003E3B11">
        <w:t>Game Design Document</w:t>
      </w:r>
      <w:commentRangeEnd w:id="1"/>
      <w:r>
        <w:rPr>
          <w:rStyle w:val="CommentReference"/>
          <w:rFonts w:ascii="Calibri" w:hAnsi="Calibri"/>
          <w:b w:val="0"/>
          <w:color w:val="auto"/>
        </w:rPr>
        <w:commentReference w:id="1"/>
      </w:r>
    </w:p>
    <w:p w14:paraId="2B9F4ACB" w14:textId="77777777" w:rsidR="00675C4F" w:rsidRDefault="00000000" w:rsidP="00506B56">
      <w:pPr>
        <w:pStyle w:val="GDD-Normal"/>
        <w:ind w:firstLine="432"/>
        <w:jc w:val="center"/>
      </w:pPr>
      <w:r>
        <w:t>Version 0.1</w:t>
      </w:r>
    </w:p>
    <w:p w14:paraId="19050BB7" w14:textId="09C77336" w:rsidR="009310D2" w:rsidRDefault="00715C9A" w:rsidP="00506B56">
      <w:pPr>
        <w:pStyle w:val="GDD-Normal"/>
        <w:ind w:firstLine="432"/>
        <w:jc w:val="center"/>
      </w:pPr>
      <w:r>
        <w:t>Nehemiah Cedillo</w:t>
      </w:r>
    </w:p>
    <w:p w14:paraId="719F2745" w14:textId="73589373" w:rsidR="009310D2" w:rsidRDefault="00715C9A" w:rsidP="00506B56">
      <w:pPr>
        <w:pStyle w:val="GDD-Normal"/>
        <w:ind w:firstLine="432"/>
        <w:jc w:val="center"/>
      </w:pPr>
      <w:r>
        <w:t>November 2, 2024</w:t>
      </w:r>
    </w:p>
    <w:p w14:paraId="01B28053" w14:textId="77777777" w:rsidR="009310D2" w:rsidRDefault="00000000">
      <w:r>
        <w:br w:type="page"/>
      </w:r>
    </w:p>
    <w:p w14:paraId="37F1A62D" w14:textId="77777777" w:rsidR="009310D2" w:rsidRDefault="00000000" w:rsidP="00EA0E8E">
      <w:pPr>
        <w:pStyle w:val="GDD-Section"/>
        <w:numPr>
          <w:ilvl w:val="0"/>
          <w:numId w:val="0"/>
        </w:numPr>
        <w:ind w:left="432" w:hanging="432"/>
      </w:pPr>
      <w:bookmarkStart w:id="2" w:name="_Toc181487226"/>
      <w:r>
        <w:lastRenderedPageBreak/>
        <w:t>Contents</w:t>
      </w:r>
      <w:bookmarkEnd w:id="2"/>
    </w:p>
    <w:sdt>
      <w:sdtPr>
        <w:rPr>
          <w:rFonts w:ascii="Calibri" w:eastAsia="Calibri" w:hAnsi="Calibri" w:cs="Calibri"/>
          <w:color w:val="auto"/>
          <w:sz w:val="20"/>
          <w:szCs w:val="20"/>
        </w:rPr>
        <w:id w:val="1711527459"/>
        <w:docPartObj>
          <w:docPartGallery w:val="Table of Contents"/>
          <w:docPartUnique/>
        </w:docPartObj>
      </w:sdtPr>
      <w:sdtEndPr>
        <w:rPr>
          <w:b/>
          <w:bCs/>
          <w:noProof/>
        </w:rPr>
      </w:sdtEndPr>
      <w:sdtContent>
        <w:p w14:paraId="4C80E4C4" w14:textId="77777777" w:rsidR="00091E62" w:rsidRDefault="00091E62">
          <w:pPr>
            <w:pStyle w:val="TOCHeading"/>
          </w:pPr>
        </w:p>
        <w:p w14:paraId="41D696FF" w14:textId="79933F62" w:rsidR="00727F19" w:rsidRDefault="00091E62">
          <w:pPr>
            <w:pStyle w:val="TOC1"/>
            <w:tabs>
              <w:tab w:val="right" w:leader="dot" w:pos="9080"/>
            </w:tabs>
            <w:rPr>
              <w:rFonts w:eastAsiaTheme="minorEastAsia" w:cstheme="minorBidi"/>
              <w:b w:val="0"/>
              <w:bCs w:val="0"/>
              <w:caps w:val="0"/>
              <w:noProof/>
              <w:kern w:val="2"/>
              <w:sz w:val="24"/>
              <w:szCs w:val="24"/>
              <w14:ligatures w14:val="standardContextual"/>
            </w:rPr>
          </w:pPr>
          <w:r>
            <w:fldChar w:fldCharType="begin"/>
          </w:r>
          <w:r>
            <w:instrText xml:space="preserve"> TOC \o "3-3" \h \z \t "Heading 1,1,Heading 2,2,GDD-Category1,2,GDD-Category2,3,GDD-Section,1" </w:instrText>
          </w:r>
          <w:r>
            <w:fldChar w:fldCharType="separate"/>
          </w:r>
          <w:hyperlink w:anchor="_Toc181487226" w:history="1">
            <w:r w:rsidR="00727F19" w:rsidRPr="002C7AC7">
              <w:rPr>
                <w:rStyle w:val="Hyperlink"/>
                <w:noProof/>
              </w:rPr>
              <w:t>Contents</w:t>
            </w:r>
            <w:r w:rsidR="00727F19">
              <w:rPr>
                <w:noProof/>
                <w:webHidden/>
              </w:rPr>
              <w:tab/>
            </w:r>
            <w:r w:rsidR="00727F19">
              <w:rPr>
                <w:noProof/>
                <w:webHidden/>
              </w:rPr>
              <w:fldChar w:fldCharType="begin"/>
            </w:r>
            <w:r w:rsidR="00727F19">
              <w:rPr>
                <w:noProof/>
                <w:webHidden/>
              </w:rPr>
              <w:instrText xml:space="preserve"> PAGEREF _Toc181487226 \h </w:instrText>
            </w:r>
            <w:r w:rsidR="00727F19">
              <w:rPr>
                <w:noProof/>
                <w:webHidden/>
              </w:rPr>
            </w:r>
            <w:r w:rsidR="00727F19">
              <w:rPr>
                <w:noProof/>
                <w:webHidden/>
              </w:rPr>
              <w:fldChar w:fldCharType="separate"/>
            </w:r>
            <w:r w:rsidR="00727F19">
              <w:rPr>
                <w:noProof/>
                <w:webHidden/>
              </w:rPr>
              <w:t>2</w:t>
            </w:r>
            <w:r w:rsidR="00727F19">
              <w:rPr>
                <w:noProof/>
                <w:webHidden/>
              </w:rPr>
              <w:fldChar w:fldCharType="end"/>
            </w:r>
          </w:hyperlink>
        </w:p>
        <w:p w14:paraId="606B828F" w14:textId="67697F1E"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27" w:history="1">
            <w:r w:rsidRPr="002C7AC7">
              <w:rPr>
                <w:rStyle w:val="Hyperlink"/>
                <w:noProof/>
              </w:rPr>
              <w:t>Design History –</w:t>
            </w:r>
            <w:r>
              <w:rPr>
                <w:noProof/>
                <w:webHidden/>
              </w:rPr>
              <w:tab/>
            </w:r>
            <w:r>
              <w:rPr>
                <w:noProof/>
                <w:webHidden/>
              </w:rPr>
              <w:fldChar w:fldCharType="begin"/>
            </w:r>
            <w:r>
              <w:rPr>
                <w:noProof/>
                <w:webHidden/>
              </w:rPr>
              <w:instrText xml:space="preserve"> PAGEREF _Toc181487227 \h </w:instrText>
            </w:r>
            <w:r>
              <w:rPr>
                <w:noProof/>
                <w:webHidden/>
              </w:rPr>
            </w:r>
            <w:r>
              <w:rPr>
                <w:noProof/>
                <w:webHidden/>
              </w:rPr>
              <w:fldChar w:fldCharType="separate"/>
            </w:r>
            <w:r>
              <w:rPr>
                <w:noProof/>
                <w:webHidden/>
              </w:rPr>
              <w:t>5</w:t>
            </w:r>
            <w:r>
              <w:rPr>
                <w:noProof/>
                <w:webHidden/>
              </w:rPr>
              <w:fldChar w:fldCharType="end"/>
            </w:r>
          </w:hyperlink>
        </w:p>
        <w:p w14:paraId="177CA48F" w14:textId="6D3B3AD1"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28" w:history="1">
            <w:r w:rsidRPr="002C7AC7">
              <w:rPr>
                <w:rStyle w:val="Hyperlink"/>
                <w:noProof/>
              </w:rPr>
              <w:t>Section I - Game Overview</w:t>
            </w:r>
            <w:r>
              <w:rPr>
                <w:noProof/>
                <w:webHidden/>
              </w:rPr>
              <w:tab/>
            </w:r>
            <w:r>
              <w:rPr>
                <w:noProof/>
                <w:webHidden/>
              </w:rPr>
              <w:fldChar w:fldCharType="begin"/>
            </w:r>
            <w:r>
              <w:rPr>
                <w:noProof/>
                <w:webHidden/>
              </w:rPr>
              <w:instrText xml:space="preserve"> PAGEREF _Toc181487228 \h </w:instrText>
            </w:r>
            <w:r>
              <w:rPr>
                <w:noProof/>
                <w:webHidden/>
              </w:rPr>
            </w:r>
            <w:r>
              <w:rPr>
                <w:noProof/>
                <w:webHidden/>
              </w:rPr>
              <w:fldChar w:fldCharType="separate"/>
            </w:r>
            <w:r>
              <w:rPr>
                <w:noProof/>
                <w:webHidden/>
              </w:rPr>
              <w:t>6</w:t>
            </w:r>
            <w:r>
              <w:rPr>
                <w:noProof/>
                <w:webHidden/>
              </w:rPr>
              <w:fldChar w:fldCharType="end"/>
            </w:r>
          </w:hyperlink>
        </w:p>
        <w:p w14:paraId="23C1B80D" w14:textId="197D3621"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29" w:history="1">
            <w:r w:rsidRPr="002C7AC7">
              <w:rPr>
                <w:rStyle w:val="Hyperlink"/>
                <w:noProof/>
              </w:rPr>
              <w:t>1.1</w:t>
            </w:r>
            <w:r>
              <w:rPr>
                <w:rFonts w:eastAsiaTheme="minorEastAsia" w:cstheme="minorBidi"/>
                <w:smallCaps w:val="0"/>
                <w:noProof/>
                <w:kern w:val="2"/>
                <w:sz w:val="24"/>
                <w:szCs w:val="24"/>
                <w14:ligatures w14:val="standardContextual"/>
              </w:rPr>
              <w:tab/>
            </w:r>
            <w:r w:rsidRPr="002C7AC7">
              <w:rPr>
                <w:rStyle w:val="Hyperlink"/>
                <w:noProof/>
              </w:rPr>
              <w:t>Game Concept</w:t>
            </w:r>
            <w:r>
              <w:rPr>
                <w:noProof/>
                <w:webHidden/>
              </w:rPr>
              <w:tab/>
            </w:r>
            <w:r>
              <w:rPr>
                <w:noProof/>
                <w:webHidden/>
              </w:rPr>
              <w:fldChar w:fldCharType="begin"/>
            </w:r>
            <w:r>
              <w:rPr>
                <w:noProof/>
                <w:webHidden/>
              </w:rPr>
              <w:instrText xml:space="preserve"> PAGEREF _Toc181487229 \h </w:instrText>
            </w:r>
            <w:r>
              <w:rPr>
                <w:noProof/>
                <w:webHidden/>
              </w:rPr>
            </w:r>
            <w:r>
              <w:rPr>
                <w:noProof/>
                <w:webHidden/>
              </w:rPr>
              <w:fldChar w:fldCharType="separate"/>
            </w:r>
            <w:r>
              <w:rPr>
                <w:noProof/>
                <w:webHidden/>
              </w:rPr>
              <w:t>6</w:t>
            </w:r>
            <w:r>
              <w:rPr>
                <w:noProof/>
                <w:webHidden/>
              </w:rPr>
              <w:fldChar w:fldCharType="end"/>
            </w:r>
          </w:hyperlink>
        </w:p>
        <w:p w14:paraId="59BE83BE" w14:textId="1C6BC45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0" w:history="1">
            <w:r w:rsidRPr="002C7AC7">
              <w:rPr>
                <w:rStyle w:val="Hyperlink"/>
                <w:noProof/>
              </w:rPr>
              <w:t>1.1.1</w:t>
            </w:r>
            <w:r>
              <w:rPr>
                <w:rFonts w:eastAsiaTheme="minorEastAsia" w:cstheme="minorBidi"/>
                <w:i w:val="0"/>
                <w:iCs w:val="0"/>
                <w:noProof/>
                <w:kern w:val="2"/>
                <w:sz w:val="24"/>
                <w:szCs w:val="24"/>
                <w14:ligatures w14:val="standardContextual"/>
              </w:rPr>
              <w:tab/>
            </w:r>
            <w:r w:rsidRPr="002C7AC7">
              <w:rPr>
                <w:rStyle w:val="Hyperlink"/>
                <w:noProof/>
              </w:rPr>
              <w:t>Overview</w:t>
            </w:r>
            <w:r>
              <w:rPr>
                <w:noProof/>
                <w:webHidden/>
              </w:rPr>
              <w:tab/>
            </w:r>
            <w:r>
              <w:rPr>
                <w:noProof/>
                <w:webHidden/>
              </w:rPr>
              <w:fldChar w:fldCharType="begin"/>
            </w:r>
            <w:r>
              <w:rPr>
                <w:noProof/>
                <w:webHidden/>
              </w:rPr>
              <w:instrText xml:space="preserve"> PAGEREF _Toc181487230 \h </w:instrText>
            </w:r>
            <w:r>
              <w:rPr>
                <w:noProof/>
                <w:webHidden/>
              </w:rPr>
            </w:r>
            <w:r>
              <w:rPr>
                <w:noProof/>
                <w:webHidden/>
              </w:rPr>
              <w:fldChar w:fldCharType="separate"/>
            </w:r>
            <w:r>
              <w:rPr>
                <w:noProof/>
                <w:webHidden/>
              </w:rPr>
              <w:t>6</w:t>
            </w:r>
            <w:r>
              <w:rPr>
                <w:noProof/>
                <w:webHidden/>
              </w:rPr>
              <w:fldChar w:fldCharType="end"/>
            </w:r>
          </w:hyperlink>
        </w:p>
        <w:p w14:paraId="7CD0F2A0" w14:textId="2183F69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1" w:history="1">
            <w:r w:rsidRPr="002C7AC7">
              <w:rPr>
                <w:rStyle w:val="Hyperlink"/>
                <w:noProof/>
              </w:rPr>
              <w:t>1.1.2</w:t>
            </w:r>
            <w:r>
              <w:rPr>
                <w:rFonts w:eastAsiaTheme="minorEastAsia" w:cstheme="minorBidi"/>
                <w:i w:val="0"/>
                <w:iCs w:val="0"/>
                <w:noProof/>
                <w:kern w:val="2"/>
                <w:sz w:val="24"/>
                <w:szCs w:val="24"/>
                <w14:ligatures w14:val="standardContextual"/>
              </w:rPr>
              <w:tab/>
            </w:r>
            <w:r w:rsidRPr="002C7AC7">
              <w:rPr>
                <w:rStyle w:val="Hyperlink"/>
                <w:noProof/>
              </w:rPr>
              <w:t>Pillars</w:t>
            </w:r>
            <w:r>
              <w:rPr>
                <w:noProof/>
                <w:webHidden/>
              </w:rPr>
              <w:tab/>
            </w:r>
            <w:r>
              <w:rPr>
                <w:noProof/>
                <w:webHidden/>
              </w:rPr>
              <w:fldChar w:fldCharType="begin"/>
            </w:r>
            <w:r>
              <w:rPr>
                <w:noProof/>
                <w:webHidden/>
              </w:rPr>
              <w:instrText xml:space="preserve"> PAGEREF _Toc181487231 \h </w:instrText>
            </w:r>
            <w:r>
              <w:rPr>
                <w:noProof/>
                <w:webHidden/>
              </w:rPr>
            </w:r>
            <w:r>
              <w:rPr>
                <w:noProof/>
                <w:webHidden/>
              </w:rPr>
              <w:fldChar w:fldCharType="separate"/>
            </w:r>
            <w:r>
              <w:rPr>
                <w:noProof/>
                <w:webHidden/>
              </w:rPr>
              <w:t>6</w:t>
            </w:r>
            <w:r>
              <w:rPr>
                <w:noProof/>
                <w:webHidden/>
              </w:rPr>
              <w:fldChar w:fldCharType="end"/>
            </w:r>
          </w:hyperlink>
        </w:p>
        <w:p w14:paraId="76F8E5D3" w14:textId="39E062D7"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32" w:history="1">
            <w:r w:rsidRPr="002C7AC7">
              <w:rPr>
                <w:rStyle w:val="Hyperlink"/>
                <w:noProof/>
              </w:rPr>
              <w:t>1.2</w:t>
            </w:r>
            <w:r>
              <w:rPr>
                <w:rFonts w:eastAsiaTheme="minorEastAsia" w:cstheme="minorBidi"/>
                <w:smallCaps w:val="0"/>
                <w:noProof/>
                <w:kern w:val="2"/>
                <w:sz w:val="24"/>
                <w:szCs w:val="24"/>
                <w14:ligatures w14:val="standardContextual"/>
              </w:rPr>
              <w:tab/>
            </w:r>
            <w:r w:rsidRPr="002C7AC7">
              <w:rPr>
                <w:rStyle w:val="Hyperlink"/>
                <w:noProof/>
              </w:rPr>
              <w:t>Feature Set</w:t>
            </w:r>
            <w:r>
              <w:rPr>
                <w:noProof/>
                <w:webHidden/>
              </w:rPr>
              <w:tab/>
            </w:r>
            <w:r>
              <w:rPr>
                <w:noProof/>
                <w:webHidden/>
              </w:rPr>
              <w:fldChar w:fldCharType="begin"/>
            </w:r>
            <w:r>
              <w:rPr>
                <w:noProof/>
                <w:webHidden/>
              </w:rPr>
              <w:instrText xml:space="preserve"> PAGEREF _Toc181487232 \h </w:instrText>
            </w:r>
            <w:r>
              <w:rPr>
                <w:noProof/>
                <w:webHidden/>
              </w:rPr>
            </w:r>
            <w:r>
              <w:rPr>
                <w:noProof/>
                <w:webHidden/>
              </w:rPr>
              <w:fldChar w:fldCharType="separate"/>
            </w:r>
            <w:r>
              <w:rPr>
                <w:noProof/>
                <w:webHidden/>
              </w:rPr>
              <w:t>6</w:t>
            </w:r>
            <w:r>
              <w:rPr>
                <w:noProof/>
                <w:webHidden/>
              </w:rPr>
              <w:fldChar w:fldCharType="end"/>
            </w:r>
          </w:hyperlink>
        </w:p>
        <w:p w14:paraId="4595B9AD" w14:textId="654545F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3" w:history="1">
            <w:r w:rsidRPr="002C7AC7">
              <w:rPr>
                <w:rStyle w:val="Hyperlink"/>
                <w:noProof/>
              </w:rPr>
              <w:t>1.2.1</w:t>
            </w:r>
            <w:r>
              <w:rPr>
                <w:rFonts w:eastAsiaTheme="minorEastAsia" w:cstheme="minorBidi"/>
                <w:i w:val="0"/>
                <w:iCs w:val="0"/>
                <w:noProof/>
                <w:kern w:val="2"/>
                <w:sz w:val="24"/>
                <w:szCs w:val="24"/>
                <w14:ligatures w14:val="standardContextual"/>
              </w:rPr>
              <w:tab/>
            </w:r>
            <w:r w:rsidRPr="002C7AC7">
              <w:rPr>
                <w:rStyle w:val="Hyperlink"/>
                <w:noProof/>
              </w:rPr>
              <w:t>Key Features</w:t>
            </w:r>
            <w:r>
              <w:rPr>
                <w:noProof/>
                <w:webHidden/>
              </w:rPr>
              <w:tab/>
            </w:r>
            <w:r>
              <w:rPr>
                <w:noProof/>
                <w:webHidden/>
              </w:rPr>
              <w:fldChar w:fldCharType="begin"/>
            </w:r>
            <w:r>
              <w:rPr>
                <w:noProof/>
                <w:webHidden/>
              </w:rPr>
              <w:instrText xml:space="preserve"> PAGEREF _Toc181487233 \h </w:instrText>
            </w:r>
            <w:r>
              <w:rPr>
                <w:noProof/>
                <w:webHidden/>
              </w:rPr>
            </w:r>
            <w:r>
              <w:rPr>
                <w:noProof/>
                <w:webHidden/>
              </w:rPr>
              <w:fldChar w:fldCharType="separate"/>
            </w:r>
            <w:r>
              <w:rPr>
                <w:noProof/>
                <w:webHidden/>
              </w:rPr>
              <w:t>6</w:t>
            </w:r>
            <w:r>
              <w:rPr>
                <w:noProof/>
                <w:webHidden/>
              </w:rPr>
              <w:fldChar w:fldCharType="end"/>
            </w:r>
          </w:hyperlink>
        </w:p>
        <w:p w14:paraId="1C00FC97" w14:textId="2FA187D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4" w:history="1">
            <w:r w:rsidRPr="002C7AC7">
              <w:rPr>
                <w:rStyle w:val="Hyperlink"/>
                <w:noProof/>
              </w:rPr>
              <w:t>1.2.2</w:t>
            </w:r>
            <w:r>
              <w:rPr>
                <w:rFonts w:eastAsiaTheme="minorEastAsia" w:cstheme="minorBidi"/>
                <w:i w:val="0"/>
                <w:iCs w:val="0"/>
                <w:noProof/>
                <w:kern w:val="2"/>
                <w:sz w:val="24"/>
                <w:szCs w:val="24"/>
                <w14:ligatures w14:val="standardContextual"/>
              </w:rPr>
              <w:tab/>
            </w:r>
            <w:r w:rsidRPr="002C7AC7">
              <w:rPr>
                <w:rStyle w:val="Hyperlink"/>
                <w:noProof/>
              </w:rPr>
              <w:t>Genre</w:t>
            </w:r>
            <w:r>
              <w:rPr>
                <w:noProof/>
                <w:webHidden/>
              </w:rPr>
              <w:tab/>
            </w:r>
            <w:r>
              <w:rPr>
                <w:noProof/>
                <w:webHidden/>
              </w:rPr>
              <w:fldChar w:fldCharType="begin"/>
            </w:r>
            <w:r>
              <w:rPr>
                <w:noProof/>
                <w:webHidden/>
              </w:rPr>
              <w:instrText xml:space="preserve"> PAGEREF _Toc181487234 \h </w:instrText>
            </w:r>
            <w:r>
              <w:rPr>
                <w:noProof/>
                <w:webHidden/>
              </w:rPr>
            </w:r>
            <w:r>
              <w:rPr>
                <w:noProof/>
                <w:webHidden/>
              </w:rPr>
              <w:fldChar w:fldCharType="separate"/>
            </w:r>
            <w:r>
              <w:rPr>
                <w:noProof/>
                <w:webHidden/>
              </w:rPr>
              <w:t>7</w:t>
            </w:r>
            <w:r>
              <w:rPr>
                <w:noProof/>
                <w:webHidden/>
              </w:rPr>
              <w:fldChar w:fldCharType="end"/>
            </w:r>
          </w:hyperlink>
        </w:p>
        <w:p w14:paraId="6CE6DF0E" w14:textId="01F52D5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5" w:history="1">
            <w:r w:rsidRPr="002C7AC7">
              <w:rPr>
                <w:rStyle w:val="Hyperlink"/>
                <w:noProof/>
              </w:rPr>
              <w:t>1.2.3</w:t>
            </w:r>
            <w:r>
              <w:rPr>
                <w:rFonts w:eastAsiaTheme="minorEastAsia" w:cstheme="minorBidi"/>
                <w:i w:val="0"/>
                <w:iCs w:val="0"/>
                <w:noProof/>
                <w:kern w:val="2"/>
                <w:sz w:val="24"/>
                <w:szCs w:val="24"/>
                <w14:ligatures w14:val="standardContextual"/>
              </w:rPr>
              <w:tab/>
            </w:r>
            <w:r w:rsidRPr="002C7AC7">
              <w:rPr>
                <w:rStyle w:val="Hyperlink"/>
                <w:noProof/>
              </w:rPr>
              <w:t xml:space="preserve">Player Perspective / Dimensions </w:t>
            </w:r>
            <w:r>
              <w:rPr>
                <w:noProof/>
                <w:webHidden/>
              </w:rPr>
              <w:tab/>
            </w:r>
            <w:r>
              <w:rPr>
                <w:noProof/>
                <w:webHidden/>
              </w:rPr>
              <w:fldChar w:fldCharType="begin"/>
            </w:r>
            <w:r>
              <w:rPr>
                <w:noProof/>
                <w:webHidden/>
              </w:rPr>
              <w:instrText xml:space="preserve"> PAGEREF _Toc181487235 \h </w:instrText>
            </w:r>
            <w:r>
              <w:rPr>
                <w:noProof/>
                <w:webHidden/>
              </w:rPr>
            </w:r>
            <w:r>
              <w:rPr>
                <w:noProof/>
                <w:webHidden/>
              </w:rPr>
              <w:fldChar w:fldCharType="separate"/>
            </w:r>
            <w:r>
              <w:rPr>
                <w:noProof/>
                <w:webHidden/>
              </w:rPr>
              <w:t>7</w:t>
            </w:r>
            <w:r>
              <w:rPr>
                <w:noProof/>
                <w:webHidden/>
              </w:rPr>
              <w:fldChar w:fldCharType="end"/>
            </w:r>
          </w:hyperlink>
        </w:p>
        <w:p w14:paraId="700810BF" w14:textId="0FDF6C79"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36" w:history="1">
            <w:r w:rsidRPr="002C7AC7">
              <w:rPr>
                <w:rStyle w:val="Hyperlink"/>
                <w:noProof/>
              </w:rPr>
              <w:t>1.3</w:t>
            </w:r>
            <w:r>
              <w:rPr>
                <w:rFonts w:eastAsiaTheme="minorEastAsia" w:cstheme="minorBidi"/>
                <w:smallCaps w:val="0"/>
                <w:noProof/>
                <w:kern w:val="2"/>
                <w:sz w:val="24"/>
                <w:szCs w:val="24"/>
                <w14:ligatures w14:val="standardContextual"/>
              </w:rPr>
              <w:tab/>
            </w:r>
            <w:r w:rsidRPr="002C7AC7">
              <w:rPr>
                <w:rStyle w:val="Hyperlink"/>
                <w:noProof/>
              </w:rPr>
              <w:t>Players and Audience</w:t>
            </w:r>
            <w:r>
              <w:rPr>
                <w:noProof/>
                <w:webHidden/>
              </w:rPr>
              <w:tab/>
            </w:r>
            <w:r>
              <w:rPr>
                <w:noProof/>
                <w:webHidden/>
              </w:rPr>
              <w:fldChar w:fldCharType="begin"/>
            </w:r>
            <w:r>
              <w:rPr>
                <w:noProof/>
                <w:webHidden/>
              </w:rPr>
              <w:instrText xml:space="preserve"> PAGEREF _Toc181487236 \h </w:instrText>
            </w:r>
            <w:r>
              <w:rPr>
                <w:noProof/>
                <w:webHidden/>
              </w:rPr>
            </w:r>
            <w:r>
              <w:rPr>
                <w:noProof/>
                <w:webHidden/>
              </w:rPr>
              <w:fldChar w:fldCharType="separate"/>
            </w:r>
            <w:r>
              <w:rPr>
                <w:noProof/>
                <w:webHidden/>
              </w:rPr>
              <w:t>7</w:t>
            </w:r>
            <w:r>
              <w:rPr>
                <w:noProof/>
                <w:webHidden/>
              </w:rPr>
              <w:fldChar w:fldCharType="end"/>
            </w:r>
          </w:hyperlink>
        </w:p>
        <w:p w14:paraId="0077688D" w14:textId="3EA68BE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7" w:history="1">
            <w:r w:rsidRPr="002C7AC7">
              <w:rPr>
                <w:rStyle w:val="Hyperlink"/>
                <w:noProof/>
              </w:rPr>
              <w:t>1.3.1</w:t>
            </w:r>
            <w:r>
              <w:rPr>
                <w:rFonts w:eastAsiaTheme="minorEastAsia" w:cstheme="minorBidi"/>
                <w:i w:val="0"/>
                <w:iCs w:val="0"/>
                <w:noProof/>
                <w:kern w:val="2"/>
                <w:sz w:val="24"/>
                <w:szCs w:val="24"/>
                <w14:ligatures w14:val="standardContextual"/>
              </w:rPr>
              <w:tab/>
            </w:r>
            <w:r w:rsidRPr="002C7AC7">
              <w:rPr>
                <w:rStyle w:val="Hyperlink"/>
                <w:noProof/>
              </w:rPr>
              <w:t>Design Goals</w:t>
            </w:r>
            <w:r>
              <w:rPr>
                <w:noProof/>
                <w:webHidden/>
              </w:rPr>
              <w:tab/>
            </w:r>
            <w:r>
              <w:rPr>
                <w:noProof/>
                <w:webHidden/>
              </w:rPr>
              <w:fldChar w:fldCharType="begin"/>
            </w:r>
            <w:r>
              <w:rPr>
                <w:noProof/>
                <w:webHidden/>
              </w:rPr>
              <w:instrText xml:space="preserve"> PAGEREF _Toc181487237 \h </w:instrText>
            </w:r>
            <w:r>
              <w:rPr>
                <w:noProof/>
                <w:webHidden/>
              </w:rPr>
            </w:r>
            <w:r>
              <w:rPr>
                <w:noProof/>
                <w:webHidden/>
              </w:rPr>
              <w:fldChar w:fldCharType="separate"/>
            </w:r>
            <w:r>
              <w:rPr>
                <w:noProof/>
                <w:webHidden/>
              </w:rPr>
              <w:t>7</w:t>
            </w:r>
            <w:r>
              <w:rPr>
                <w:noProof/>
                <w:webHidden/>
              </w:rPr>
              <w:fldChar w:fldCharType="end"/>
            </w:r>
          </w:hyperlink>
        </w:p>
        <w:p w14:paraId="7FF291C1" w14:textId="0A3053B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8" w:history="1">
            <w:r w:rsidRPr="002C7AC7">
              <w:rPr>
                <w:rStyle w:val="Hyperlink"/>
                <w:noProof/>
              </w:rPr>
              <w:t>1.3.2</w:t>
            </w:r>
            <w:r>
              <w:rPr>
                <w:rFonts w:eastAsiaTheme="minorEastAsia" w:cstheme="minorBidi"/>
                <w:i w:val="0"/>
                <w:iCs w:val="0"/>
                <w:noProof/>
                <w:kern w:val="2"/>
                <w:sz w:val="24"/>
                <w:szCs w:val="24"/>
                <w14:ligatures w14:val="standardContextual"/>
              </w:rPr>
              <w:tab/>
            </w:r>
            <w:r w:rsidRPr="002C7AC7">
              <w:rPr>
                <w:rStyle w:val="Hyperlink"/>
                <w:noProof/>
              </w:rPr>
              <w:t>Target Audience</w:t>
            </w:r>
            <w:r>
              <w:rPr>
                <w:noProof/>
                <w:webHidden/>
              </w:rPr>
              <w:tab/>
            </w:r>
            <w:r>
              <w:rPr>
                <w:noProof/>
                <w:webHidden/>
              </w:rPr>
              <w:fldChar w:fldCharType="begin"/>
            </w:r>
            <w:r>
              <w:rPr>
                <w:noProof/>
                <w:webHidden/>
              </w:rPr>
              <w:instrText xml:space="preserve"> PAGEREF _Toc181487238 \h </w:instrText>
            </w:r>
            <w:r>
              <w:rPr>
                <w:noProof/>
                <w:webHidden/>
              </w:rPr>
            </w:r>
            <w:r>
              <w:rPr>
                <w:noProof/>
                <w:webHidden/>
              </w:rPr>
              <w:fldChar w:fldCharType="separate"/>
            </w:r>
            <w:r>
              <w:rPr>
                <w:noProof/>
                <w:webHidden/>
              </w:rPr>
              <w:t>7</w:t>
            </w:r>
            <w:r>
              <w:rPr>
                <w:noProof/>
                <w:webHidden/>
              </w:rPr>
              <w:fldChar w:fldCharType="end"/>
            </w:r>
          </w:hyperlink>
        </w:p>
        <w:p w14:paraId="17CEA396" w14:textId="66699931"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39" w:history="1">
            <w:r w:rsidRPr="002C7AC7">
              <w:rPr>
                <w:rStyle w:val="Hyperlink"/>
                <w:noProof/>
              </w:rPr>
              <w:t>1.3.3</w:t>
            </w:r>
            <w:r>
              <w:rPr>
                <w:rFonts w:eastAsiaTheme="minorEastAsia" w:cstheme="minorBidi"/>
                <w:i w:val="0"/>
                <w:iCs w:val="0"/>
                <w:noProof/>
                <w:kern w:val="2"/>
                <w:sz w:val="24"/>
                <w:szCs w:val="24"/>
                <w14:ligatures w14:val="standardContextual"/>
              </w:rPr>
              <w:tab/>
            </w:r>
            <w:r w:rsidRPr="002C7AC7">
              <w:rPr>
                <w:rStyle w:val="Hyperlink"/>
                <w:noProof/>
              </w:rPr>
              <w:t>Player Motivation</w:t>
            </w:r>
            <w:r>
              <w:rPr>
                <w:noProof/>
                <w:webHidden/>
              </w:rPr>
              <w:tab/>
            </w:r>
            <w:r>
              <w:rPr>
                <w:noProof/>
                <w:webHidden/>
              </w:rPr>
              <w:fldChar w:fldCharType="begin"/>
            </w:r>
            <w:r>
              <w:rPr>
                <w:noProof/>
                <w:webHidden/>
              </w:rPr>
              <w:instrText xml:space="preserve"> PAGEREF _Toc181487239 \h </w:instrText>
            </w:r>
            <w:r>
              <w:rPr>
                <w:noProof/>
                <w:webHidden/>
              </w:rPr>
            </w:r>
            <w:r>
              <w:rPr>
                <w:noProof/>
                <w:webHidden/>
              </w:rPr>
              <w:fldChar w:fldCharType="separate"/>
            </w:r>
            <w:r>
              <w:rPr>
                <w:noProof/>
                <w:webHidden/>
              </w:rPr>
              <w:t>7</w:t>
            </w:r>
            <w:r>
              <w:rPr>
                <w:noProof/>
                <w:webHidden/>
              </w:rPr>
              <w:fldChar w:fldCharType="end"/>
            </w:r>
          </w:hyperlink>
        </w:p>
        <w:p w14:paraId="6D6663EB" w14:textId="2D802CA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0" w:history="1">
            <w:r w:rsidRPr="002C7AC7">
              <w:rPr>
                <w:rStyle w:val="Hyperlink"/>
                <w:noProof/>
              </w:rPr>
              <w:t>1.3.4</w:t>
            </w:r>
            <w:r>
              <w:rPr>
                <w:rFonts w:eastAsiaTheme="minorEastAsia" w:cstheme="minorBidi"/>
                <w:i w:val="0"/>
                <w:iCs w:val="0"/>
                <w:noProof/>
                <w:kern w:val="2"/>
                <w:sz w:val="24"/>
                <w:szCs w:val="24"/>
                <w14:ligatures w14:val="standardContextual"/>
              </w:rPr>
              <w:tab/>
            </w:r>
            <w:r w:rsidRPr="002C7AC7">
              <w:rPr>
                <w:rStyle w:val="Hyperlink"/>
                <w:noProof/>
              </w:rPr>
              <w:t>Hook</w:t>
            </w:r>
            <w:r>
              <w:rPr>
                <w:noProof/>
                <w:webHidden/>
              </w:rPr>
              <w:tab/>
            </w:r>
            <w:r>
              <w:rPr>
                <w:noProof/>
                <w:webHidden/>
              </w:rPr>
              <w:fldChar w:fldCharType="begin"/>
            </w:r>
            <w:r>
              <w:rPr>
                <w:noProof/>
                <w:webHidden/>
              </w:rPr>
              <w:instrText xml:space="preserve"> PAGEREF _Toc181487240 \h </w:instrText>
            </w:r>
            <w:r>
              <w:rPr>
                <w:noProof/>
                <w:webHidden/>
              </w:rPr>
            </w:r>
            <w:r>
              <w:rPr>
                <w:noProof/>
                <w:webHidden/>
              </w:rPr>
              <w:fldChar w:fldCharType="separate"/>
            </w:r>
            <w:r>
              <w:rPr>
                <w:noProof/>
                <w:webHidden/>
              </w:rPr>
              <w:t>8</w:t>
            </w:r>
            <w:r>
              <w:rPr>
                <w:noProof/>
                <w:webHidden/>
              </w:rPr>
              <w:fldChar w:fldCharType="end"/>
            </w:r>
          </w:hyperlink>
        </w:p>
        <w:p w14:paraId="0C141194" w14:textId="068A25E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1" w:history="1">
            <w:r w:rsidRPr="002C7AC7">
              <w:rPr>
                <w:rStyle w:val="Hyperlink"/>
                <w:noProof/>
              </w:rPr>
              <w:t>1.3.5</w:t>
            </w:r>
            <w:r>
              <w:rPr>
                <w:rFonts w:eastAsiaTheme="minorEastAsia" w:cstheme="minorBidi"/>
                <w:i w:val="0"/>
                <w:iCs w:val="0"/>
                <w:noProof/>
                <w:kern w:val="2"/>
                <w:sz w:val="24"/>
                <w:szCs w:val="24"/>
                <w14:ligatures w14:val="standardContextual"/>
              </w:rPr>
              <w:tab/>
            </w:r>
            <w:r w:rsidRPr="002C7AC7">
              <w:rPr>
                <w:rStyle w:val="Hyperlink"/>
                <w:noProof/>
              </w:rPr>
              <w:t>Unique Selling Point</w:t>
            </w:r>
            <w:r>
              <w:rPr>
                <w:noProof/>
                <w:webHidden/>
              </w:rPr>
              <w:tab/>
            </w:r>
            <w:r>
              <w:rPr>
                <w:noProof/>
                <w:webHidden/>
              </w:rPr>
              <w:fldChar w:fldCharType="begin"/>
            </w:r>
            <w:r>
              <w:rPr>
                <w:noProof/>
                <w:webHidden/>
              </w:rPr>
              <w:instrText xml:space="preserve"> PAGEREF _Toc181487241 \h </w:instrText>
            </w:r>
            <w:r>
              <w:rPr>
                <w:noProof/>
                <w:webHidden/>
              </w:rPr>
            </w:r>
            <w:r>
              <w:rPr>
                <w:noProof/>
                <w:webHidden/>
              </w:rPr>
              <w:fldChar w:fldCharType="separate"/>
            </w:r>
            <w:r>
              <w:rPr>
                <w:noProof/>
                <w:webHidden/>
              </w:rPr>
              <w:t>8</w:t>
            </w:r>
            <w:r>
              <w:rPr>
                <w:noProof/>
                <w:webHidden/>
              </w:rPr>
              <w:fldChar w:fldCharType="end"/>
            </w:r>
          </w:hyperlink>
        </w:p>
        <w:p w14:paraId="78F3211F" w14:textId="7D9A72B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2" w:history="1">
            <w:r w:rsidRPr="002C7AC7">
              <w:rPr>
                <w:rStyle w:val="Hyperlink"/>
                <w:noProof/>
              </w:rPr>
              <w:t>1.3.6</w:t>
            </w:r>
            <w:r>
              <w:rPr>
                <w:rFonts w:eastAsiaTheme="minorEastAsia" w:cstheme="minorBidi"/>
                <w:i w:val="0"/>
                <w:iCs w:val="0"/>
                <w:noProof/>
                <w:kern w:val="2"/>
                <w:sz w:val="24"/>
                <w:szCs w:val="24"/>
                <w14:ligatures w14:val="standardContextual"/>
              </w:rPr>
              <w:tab/>
            </w:r>
            <w:r w:rsidRPr="002C7AC7">
              <w:rPr>
                <w:rStyle w:val="Hyperlink"/>
                <w:noProof/>
              </w:rPr>
              <w:t>Target Platform</w:t>
            </w:r>
            <w:r>
              <w:rPr>
                <w:noProof/>
                <w:webHidden/>
              </w:rPr>
              <w:tab/>
            </w:r>
            <w:r>
              <w:rPr>
                <w:noProof/>
                <w:webHidden/>
              </w:rPr>
              <w:fldChar w:fldCharType="begin"/>
            </w:r>
            <w:r>
              <w:rPr>
                <w:noProof/>
                <w:webHidden/>
              </w:rPr>
              <w:instrText xml:space="preserve"> PAGEREF _Toc181487242 \h </w:instrText>
            </w:r>
            <w:r>
              <w:rPr>
                <w:noProof/>
                <w:webHidden/>
              </w:rPr>
            </w:r>
            <w:r>
              <w:rPr>
                <w:noProof/>
                <w:webHidden/>
              </w:rPr>
              <w:fldChar w:fldCharType="separate"/>
            </w:r>
            <w:r>
              <w:rPr>
                <w:noProof/>
                <w:webHidden/>
              </w:rPr>
              <w:t>8</w:t>
            </w:r>
            <w:r>
              <w:rPr>
                <w:noProof/>
                <w:webHidden/>
              </w:rPr>
              <w:fldChar w:fldCharType="end"/>
            </w:r>
          </w:hyperlink>
        </w:p>
        <w:p w14:paraId="224A919B" w14:textId="357CCA6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3" w:history="1">
            <w:r w:rsidRPr="002C7AC7">
              <w:rPr>
                <w:rStyle w:val="Hyperlink"/>
                <w:noProof/>
              </w:rPr>
              <w:t>1.3.7</w:t>
            </w:r>
            <w:r>
              <w:rPr>
                <w:rFonts w:eastAsiaTheme="minorEastAsia" w:cstheme="minorBidi"/>
                <w:i w:val="0"/>
                <w:iCs w:val="0"/>
                <w:noProof/>
                <w:kern w:val="2"/>
                <w:sz w:val="24"/>
                <w:szCs w:val="24"/>
                <w14:ligatures w14:val="standardContextual"/>
              </w:rPr>
              <w:tab/>
            </w:r>
            <w:r w:rsidRPr="002C7AC7">
              <w:rPr>
                <w:rStyle w:val="Hyperlink"/>
                <w:noProof/>
              </w:rPr>
              <w:t>Competitor Analysis</w:t>
            </w:r>
            <w:r>
              <w:rPr>
                <w:noProof/>
                <w:webHidden/>
              </w:rPr>
              <w:tab/>
            </w:r>
            <w:r>
              <w:rPr>
                <w:noProof/>
                <w:webHidden/>
              </w:rPr>
              <w:fldChar w:fldCharType="begin"/>
            </w:r>
            <w:r>
              <w:rPr>
                <w:noProof/>
                <w:webHidden/>
              </w:rPr>
              <w:instrText xml:space="preserve"> PAGEREF _Toc181487243 \h </w:instrText>
            </w:r>
            <w:r>
              <w:rPr>
                <w:noProof/>
                <w:webHidden/>
              </w:rPr>
            </w:r>
            <w:r>
              <w:rPr>
                <w:noProof/>
                <w:webHidden/>
              </w:rPr>
              <w:fldChar w:fldCharType="separate"/>
            </w:r>
            <w:r>
              <w:rPr>
                <w:noProof/>
                <w:webHidden/>
              </w:rPr>
              <w:t>8</w:t>
            </w:r>
            <w:r>
              <w:rPr>
                <w:noProof/>
                <w:webHidden/>
              </w:rPr>
              <w:fldChar w:fldCharType="end"/>
            </w:r>
          </w:hyperlink>
        </w:p>
        <w:p w14:paraId="21C0BE27" w14:textId="740D99EB"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44" w:history="1">
            <w:r w:rsidRPr="002C7AC7">
              <w:rPr>
                <w:rStyle w:val="Hyperlink"/>
                <w:noProof/>
              </w:rPr>
              <w:t>1.4</w:t>
            </w:r>
            <w:r>
              <w:rPr>
                <w:rFonts w:eastAsiaTheme="minorEastAsia" w:cstheme="minorBidi"/>
                <w:smallCaps w:val="0"/>
                <w:noProof/>
                <w:kern w:val="2"/>
                <w:sz w:val="24"/>
                <w:szCs w:val="24"/>
                <w14:ligatures w14:val="standardContextual"/>
              </w:rPr>
              <w:tab/>
            </w:r>
            <w:r w:rsidRPr="002C7AC7">
              <w:rPr>
                <w:rStyle w:val="Hyperlink"/>
                <w:noProof/>
              </w:rPr>
              <w:t>Setting</w:t>
            </w:r>
            <w:r>
              <w:rPr>
                <w:noProof/>
                <w:webHidden/>
              </w:rPr>
              <w:tab/>
            </w:r>
            <w:r>
              <w:rPr>
                <w:noProof/>
                <w:webHidden/>
              </w:rPr>
              <w:fldChar w:fldCharType="begin"/>
            </w:r>
            <w:r>
              <w:rPr>
                <w:noProof/>
                <w:webHidden/>
              </w:rPr>
              <w:instrText xml:space="preserve"> PAGEREF _Toc181487244 \h </w:instrText>
            </w:r>
            <w:r>
              <w:rPr>
                <w:noProof/>
                <w:webHidden/>
              </w:rPr>
            </w:r>
            <w:r>
              <w:rPr>
                <w:noProof/>
                <w:webHidden/>
              </w:rPr>
              <w:fldChar w:fldCharType="separate"/>
            </w:r>
            <w:r>
              <w:rPr>
                <w:noProof/>
                <w:webHidden/>
              </w:rPr>
              <w:t>8</w:t>
            </w:r>
            <w:r>
              <w:rPr>
                <w:noProof/>
                <w:webHidden/>
              </w:rPr>
              <w:fldChar w:fldCharType="end"/>
            </w:r>
          </w:hyperlink>
        </w:p>
        <w:p w14:paraId="7A4BA5A5" w14:textId="02A3127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5" w:history="1">
            <w:r w:rsidRPr="002C7AC7">
              <w:rPr>
                <w:rStyle w:val="Hyperlink"/>
                <w:noProof/>
              </w:rPr>
              <w:t>1.4.1</w:t>
            </w:r>
            <w:r>
              <w:rPr>
                <w:rFonts w:eastAsiaTheme="minorEastAsia" w:cstheme="minorBidi"/>
                <w:i w:val="0"/>
                <w:iCs w:val="0"/>
                <w:noProof/>
                <w:kern w:val="2"/>
                <w:sz w:val="24"/>
                <w:szCs w:val="24"/>
                <w14:ligatures w14:val="standardContextual"/>
              </w:rPr>
              <w:tab/>
            </w:r>
            <w:r w:rsidRPr="002C7AC7">
              <w:rPr>
                <w:rStyle w:val="Hyperlink"/>
                <w:noProof/>
              </w:rPr>
              <w:t>Style / Theme</w:t>
            </w:r>
            <w:r>
              <w:rPr>
                <w:noProof/>
                <w:webHidden/>
              </w:rPr>
              <w:tab/>
            </w:r>
            <w:r>
              <w:rPr>
                <w:noProof/>
                <w:webHidden/>
              </w:rPr>
              <w:fldChar w:fldCharType="begin"/>
            </w:r>
            <w:r>
              <w:rPr>
                <w:noProof/>
                <w:webHidden/>
              </w:rPr>
              <w:instrText xml:space="preserve"> PAGEREF _Toc181487245 \h </w:instrText>
            </w:r>
            <w:r>
              <w:rPr>
                <w:noProof/>
                <w:webHidden/>
              </w:rPr>
            </w:r>
            <w:r>
              <w:rPr>
                <w:noProof/>
                <w:webHidden/>
              </w:rPr>
              <w:fldChar w:fldCharType="separate"/>
            </w:r>
            <w:r>
              <w:rPr>
                <w:noProof/>
                <w:webHidden/>
              </w:rPr>
              <w:t>8</w:t>
            </w:r>
            <w:r>
              <w:rPr>
                <w:noProof/>
                <w:webHidden/>
              </w:rPr>
              <w:fldChar w:fldCharType="end"/>
            </w:r>
          </w:hyperlink>
        </w:p>
        <w:p w14:paraId="431EB615" w14:textId="25FA80D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6" w:history="1">
            <w:r w:rsidRPr="002C7AC7">
              <w:rPr>
                <w:rStyle w:val="Hyperlink"/>
                <w:noProof/>
              </w:rPr>
              <w:t>1.4.2</w:t>
            </w:r>
            <w:r>
              <w:rPr>
                <w:rFonts w:eastAsiaTheme="minorEastAsia" w:cstheme="minorBidi"/>
                <w:i w:val="0"/>
                <w:iCs w:val="0"/>
                <w:noProof/>
                <w:kern w:val="2"/>
                <w:sz w:val="24"/>
                <w:szCs w:val="24"/>
                <w14:ligatures w14:val="standardContextual"/>
              </w:rPr>
              <w:tab/>
            </w:r>
            <w:r w:rsidRPr="002C7AC7">
              <w:rPr>
                <w:rStyle w:val="Hyperlink"/>
                <w:noProof/>
              </w:rPr>
              <w:t>Interior</w:t>
            </w:r>
            <w:r>
              <w:rPr>
                <w:noProof/>
                <w:webHidden/>
              </w:rPr>
              <w:tab/>
            </w:r>
            <w:r>
              <w:rPr>
                <w:noProof/>
                <w:webHidden/>
              </w:rPr>
              <w:fldChar w:fldCharType="begin"/>
            </w:r>
            <w:r>
              <w:rPr>
                <w:noProof/>
                <w:webHidden/>
              </w:rPr>
              <w:instrText xml:space="preserve"> PAGEREF _Toc181487246 \h </w:instrText>
            </w:r>
            <w:r>
              <w:rPr>
                <w:noProof/>
                <w:webHidden/>
              </w:rPr>
            </w:r>
            <w:r>
              <w:rPr>
                <w:noProof/>
                <w:webHidden/>
              </w:rPr>
              <w:fldChar w:fldCharType="separate"/>
            </w:r>
            <w:r>
              <w:rPr>
                <w:noProof/>
                <w:webHidden/>
              </w:rPr>
              <w:t>8</w:t>
            </w:r>
            <w:r>
              <w:rPr>
                <w:noProof/>
                <w:webHidden/>
              </w:rPr>
              <w:fldChar w:fldCharType="end"/>
            </w:r>
          </w:hyperlink>
        </w:p>
        <w:p w14:paraId="0C3C294F" w14:textId="4490D76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7" w:history="1">
            <w:r w:rsidRPr="002C7AC7">
              <w:rPr>
                <w:rStyle w:val="Hyperlink"/>
                <w:noProof/>
              </w:rPr>
              <w:t>1.4.3</w:t>
            </w:r>
            <w:r>
              <w:rPr>
                <w:rFonts w:eastAsiaTheme="minorEastAsia" w:cstheme="minorBidi"/>
                <w:i w:val="0"/>
                <w:iCs w:val="0"/>
                <w:noProof/>
                <w:kern w:val="2"/>
                <w:sz w:val="24"/>
                <w:szCs w:val="24"/>
                <w14:ligatures w14:val="standardContextual"/>
              </w:rPr>
              <w:tab/>
            </w:r>
            <w:r w:rsidRPr="002C7AC7">
              <w:rPr>
                <w:rStyle w:val="Hyperlink"/>
                <w:noProof/>
              </w:rPr>
              <w:t>Exterior</w:t>
            </w:r>
            <w:r>
              <w:rPr>
                <w:noProof/>
                <w:webHidden/>
              </w:rPr>
              <w:tab/>
            </w:r>
            <w:r>
              <w:rPr>
                <w:noProof/>
                <w:webHidden/>
              </w:rPr>
              <w:fldChar w:fldCharType="begin"/>
            </w:r>
            <w:r>
              <w:rPr>
                <w:noProof/>
                <w:webHidden/>
              </w:rPr>
              <w:instrText xml:space="preserve"> PAGEREF _Toc181487247 \h </w:instrText>
            </w:r>
            <w:r>
              <w:rPr>
                <w:noProof/>
                <w:webHidden/>
              </w:rPr>
            </w:r>
            <w:r>
              <w:rPr>
                <w:noProof/>
                <w:webHidden/>
              </w:rPr>
              <w:fldChar w:fldCharType="separate"/>
            </w:r>
            <w:r>
              <w:rPr>
                <w:noProof/>
                <w:webHidden/>
              </w:rPr>
              <w:t>9</w:t>
            </w:r>
            <w:r>
              <w:rPr>
                <w:noProof/>
                <w:webHidden/>
              </w:rPr>
              <w:fldChar w:fldCharType="end"/>
            </w:r>
          </w:hyperlink>
        </w:p>
        <w:p w14:paraId="7B0981D4" w14:textId="3CE4A98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8" w:history="1">
            <w:r w:rsidRPr="002C7AC7">
              <w:rPr>
                <w:rStyle w:val="Hyperlink"/>
                <w:noProof/>
              </w:rPr>
              <w:t>1.4.4</w:t>
            </w:r>
            <w:r>
              <w:rPr>
                <w:rFonts w:eastAsiaTheme="minorEastAsia" w:cstheme="minorBidi"/>
                <w:i w:val="0"/>
                <w:iCs w:val="0"/>
                <w:noProof/>
                <w:kern w:val="2"/>
                <w:sz w:val="24"/>
                <w:szCs w:val="24"/>
                <w14:ligatures w14:val="standardContextual"/>
              </w:rPr>
              <w:tab/>
            </w:r>
            <w:r w:rsidRPr="002C7AC7">
              <w:rPr>
                <w:rStyle w:val="Hyperlink"/>
                <w:noProof/>
              </w:rPr>
              <w:t>Dimensions</w:t>
            </w:r>
            <w:r>
              <w:rPr>
                <w:noProof/>
                <w:webHidden/>
              </w:rPr>
              <w:tab/>
            </w:r>
            <w:r>
              <w:rPr>
                <w:noProof/>
                <w:webHidden/>
              </w:rPr>
              <w:fldChar w:fldCharType="begin"/>
            </w:r>
            <w:r>
              <w:rPr>
                <w:noProof/>
                <w:webHidden/>
              </w:rPr>
              <w:instrText xml:space="preserve"> PAGEREF _Toc181487248 \h </w:instrText>
            </w:r>
            <w:r>
              <w:rPr>
                <w:noProof/>
                <w:webHidden/>
              </w:rPr>
            </w:r>
            <w:r>
              <w:rPr>
                <w:noProof/>
                <w:webHidden/>
              </w:rPr>
              <w:fldChar w:fldCharType="separate"/>
            </w:r>
            <w:r>
              <w:rPr>
                <w:noProof/>
                <w:webHidden/>
              </w:rPr>
              <w:t>9</w:t>
            </w:r>
            <w:r>
              <w:rPr>
                <w:noProof/>
                <w:webHidden/>
              </w:rPr>
              <w:fldChar w:fldCharType="end"/>
            </w:r>
          </w:hyperlink>
        </w:p>
        <w:p w14:paraId="36C6A2D1" w14:textId="7B4909F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49" w:history="1">
            <w:r w:rsidRPr="002C7AC7">
              <w:rPr>
                <w:rStyle w:val="Hyperlink"/>
                <w:noProof/>
              </w:rPr>
              <w:t>1.4.5</w:t>
            </w:r>
            <w:r>
              <w:rPr>
                <w:rFonts w:eastAsiaTheme="minorEastAsia" w:cstheme="minorBidi"/>
                <w:i w:val="0"/>
                <w:iCs w:val="0"/>
                <w:noProof/>
                <w:kern w:val="2"/>
                <w:sz w:val="24"/>
                <w:szCs w:val="24"/>
                <w14:ligatures w14:val="standardContextual"/>
              </w:rPr>
              <w:tab/>
            </w:r>
            <w:r w:rsidRPr="002C7AC7">
              <w:rPr>
                <w:rStyle w:val="Hyperlink"/>
                <w:noProof/>
              </w:rPr>
              <w:t>Boss Rooms</w:t>
            </w:r>
            <w:r>
              <w:rPr>
                <w:noProof/>
                <w:webHidden/>
              </w:rPr>
              <w:tab/>
            </w:r>
            <w:r>
              <w:rPr>
                <w:noProof/>
                <w:webHidden/>
              </w:rPr>
              <w:fldChar w:fldCharType="begin"/>
            </w:r>
            <w:r>
              <w:rPr>
                <w:noProof/>
                <w:webHidden/>
              </w:rPr>
              <w:instrText xml:space="preserve"> PAGEREF _Toc181487249 \h </w:instrText>
            </w:r>
            <w:r>
              <w:rPr>
                <w:noProof/>
                <w:webHidden/>
              </w:rPr>
            </w:r>
            <w:r>
              <w:rPr>
                <w:noProof/>
                <w:webHidden/>
              </w:rPr>
              <w:fldChar w:fldCharType="separate"/>
            </w:r>
            <w:r>
              <w:rPr>
                <w:noProof/>
                <w:webHidden/>
              </w:rPr>
              <w:t>9</w:t>
            </w:r>
            <w:r>
              <w:rPr>
                <w:noProof/>
                <w:webHidden/>
              </w:rPr>
              <w:fldChar w:fldCharType="end"/>
            </w:r>
          </w:hyperlink>
        </w:p>
        <w:p w14:paraId="7D610F0D" w14:textId="7D4DB415"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50" w:history="1">
            <w:r w:rsidRPr="002C7AC7">
              <w:rPr>
                <w:rStyle w:val="Hyperlink"/>
                <w:noProof/>
              </w:rPr>
              <w:t>1.5</w:t>
            </w:r>
            <w:r>
              <w:rPr>
                <w:rFonts w:eastAsiaTheme="minorEastAsia" w:cstheme="minorBidi"/>
                <w:smallCaps w:val="0"/>
                <w:noProof/>
                <w:kern w:val="2"/>
                <w:sz w:val="24"/>
                <w:szCs w:val="24"/>
                <w14:ligatures w14:val="standardContextual"/>
              </w:rPr>
              <w:tab/>
            </w:r>
            <w:r w:rsidRPr="002C7AC7">
              <w:rPr>
                <w:rStyle w:val="Hyperlink"/>
                <w:noProof/>
              </w:rPr>
              <w:t>Game Flow Summary</w:t>
            </w:r>
            <w:r>
              <w:rPr>
                <w:noProof/>
                <w:webHidden/>
              </w:rPr>
              <w:tab/>
            </w:r>
            <w:r>
              <w:rPr>
                <w:noProof/>
                <w:webHidden/>
              </w:rPr>
              <w:fldChar w:fldCharType="begin"/>
            </w:r>
            <w:r>
              <w:rPr>
                <w:noProof/>
                <w:webHidden/>
              </w:rPr>
              <w:instrText xml:space="preserve"> PAGEREF _Toc181487250 \h </w:instrText>
            </w:r>
            <w:r>
              <w:rPr>
                <w:noProof/>
                <w:webHidden/>
              </w:rPr>
            </w:r>
            <w:r>
              <w:rPr>
                <w:noProof/>
                <w:webHidden/>
              </w:rPr>
              <w:fldChar w:fldCharType="separate"/>
            </w:r>
            <w:r>
              <w:rPr>
                <w:noProof/>
                <w:webHidden/>
              </w:rPr>
              <w:t>10</w:t>
            </w:r>
            <w:r>
              <w:rPr>
                <w:noProof/>
                <w:webHidden/>
              </w:rPr>
              <w:fldChar w:fldCharType="end"/>
            </w:r>
          </w:hyperlink>
        </w:p>
        <w:p w14:paraId="0F8B71D8" w14:textId="308E5CB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1" w:history="1">
            <w:r w:rsidRPr="002C7AC7">
              <w:rPr>
                <w:rStyle w:val="Hyperlink"/>
                <w:noProof/>
              </w:rPr>
              <w:t>1.5.1</w:t>
            </w:r>
            <w:r>
              <w:rPr>
                <w:rFonts w:eastAsiaTheme="minorEastAsia" w:cstheme="minorBidi"/>
                <w:i w:val="0"/>
                <w:iCs w:val="0"/>
                <w:noProof/>
                <w:kern w:val="2"/>
                <w:sz w:val="24"/>
                <w:szCs w:val="24"/>
                <w14:ligatures w14:val="standardContextual"/>
              </w:rPr>
              <w:tab/>
            </w:r>
            <w:r w:rsidRPr="002C7AC7">
              <w:rPr>
                <w:rStyle w:val="Hyperlink"/>
                <w:noProof/>
              </w:rPr>
              <w:t>Gameplay loops</w:t>
            </w:r>
            <w:r>
              <w:rPr>
                <w:noProof/>
                <w:webHidden/>
              </w:rPr>
              <w:tab/>
            </w:r>
            <w:r>
              <w:rPr>
                <w:noProof/>
                <w:webHidden/>
              </w:rPr>
              <w:fldChar w:fldCharType="begin"/>
            </w:r>
            <w:r>
              <w:rPr>
                <w:noProof/>
                <w:webHidden/>
              </w:rPr>
              <w:instrText xml:space="preserve"> PAGEREF _Toc181487251 \h </w:instrText>
            </w:r>
            <w:r>
              <w:rPr>
                <w:noProof/>
                <w:webHidden/>
              </w:rPr>
            </w:r>
            <w:r>
              <w:rPr>
                <w:noProof/>
                <w:webHidden/>
              </w:rPr>
              <w:fldChar w:fldCharType="separate"/>
            </w:r>
            <w:r>
              <w:rPr>
                <w:noProof/>
                <w:webHidden/>
              </w:rPr>
              <w:t>10</w:t>
            </w:r>
            <w:r>
              <w:rPr>
                <w:noProof/>
                <w:webHidden/>
              </w:rPr>
              <w:fldChar w:fldCharType="end"/>
            </w:r>
          </w:hyperlink>
        </w:p>
        <w:p w14:paraId="739B125B" w14:textId="452F35B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2" w:history="1">
            <w:r w:rsidRPr="002C7AC7">
              <w:rPr>
                <w:rStyle w:val="Hyperlink"/>
                <w:noProof/>
              </w:rPr>
              <w:t>1.5.2</w:t>
            </w:r>
            <w:r>
              <w:rPr>
                <w:rFonts w:eastAsiaTheme="minorEastAsia" w:cstheme="minorBidi"/>
                <w:i w:val="0"/>
                <w:iCs w:val="0"/>
                <w:noProof/>
                <w:kern w:val="2"/>
                <w:sz w:val="24"/>
                <w:szCs w:val="24"/>
                <w14:ligatures w14:val="standardContextual"/>
              </w:rPr>
              <w:tab/>
            </w:r>
            <w:r w:rsidRPr="002C7AC7">
              <w:rPr>
                <w:rStyle w:val="Hyperlink"/>
                <w:noProof/>
              </w:rPr>
              <w:t>Engagement loops</w:t>
            </w:r>
            <w:r>
              <w:rPr>
                <w:noProof/>
                <w:webHidden/>
              </w:rPr>
              <w:tab/>
            </w:r>
            <w:r>
              <w:rPr>
                <w:noProof/>
                <w:webHidden/>
              </w:rPr>
              <w:fldChar w:fldCharType="begin"/>
            </w:r>
            <w:r>
              <w:rPr>
                <w:noProof/>
                <w:webHidden/>
              </w:rPr>
              <w:instrText xml:space="preserve"> PAGEREF _Toc181487252 \h </w:instrText>
            </w:r>
            <w:r>
              <w:rPr>
                <w:noProof/>
                <w:webHidden/>
              </w:rPr>
            </w:r>
            <w:r>
              <w:rPr>
                <w:noProof/>
                <w:webHidden/>
              </w:rPr>
              <w:fldChar w:fldCharType="separate"/>
            </w:r>
            <w:r>
              <w:rPr>
                <w:noProof/>
                <w:webHidden/>
              </w:rPr>
              <w:t>10</w:t>
            </w:r>
            <w:r>
              <w:rPr>
                <w:noProof/>
                <w:webHidden/>
              </w:rPr>
              <w:fldChar w:fldCharType="end"/>
            </w:r>
          </w:hyperlink>
        </w:p>
        <w:p w14:paraId="1F1C1151" w14:textId="0A7BE01F"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53" w:history="1">
            <w:r w:rsidRPr="002C7AC7">
              <w:rPr>
                <w:rStyle w:val="Hyperlink"/>
                <w:noProof/>
              </w:rPr>
              <w:t>1.6</w:t>
            </w:r>
            <w:r>
              <w:rPr>
                <w:rFonts w:eastAsiaTheme="minorEastAsia" w:cstheme="minorBidi"/>
                <w:smallCaps w:val="0"/>
                <w:noProof/>
                <w:kern w:val="2"/>
                <w:sz w:val="24"/>
                <w:szCs w:val="24"/>
                <w14:ligatures w14:val="standardContextual"/>
              </w:rPr>
              <w:tab/>
            </w:r>
            <w:r w:rsidRPr="002C7AC7">
              <w:rPr>
                <w:rStyle w:val="Hyperlink"/>
                <w:noProof/>
              </w:rPr>
              <w:t>Look and Feel</w:t>
            </w:r>
            <w:r>
              <w:rPr>
                <w:noProof/>
                <w:webHidden/>
              </w:rPr>
              <w:tab/>
            </w:r>
            <w:r>
              <w:rPr>
                <w:noProof/>
                <w:webHidden/>
              </w:rPr>
              <w:fldChar w:fldCharType="begin"/>
            </w:r>
            <w:r>
              <w:rPr>
                <w:noProof/>
                <w:webHidden/>
              </w:rPr>
              <w:instrText xml:space="preserve"> PAGEREF _Toc181487253 \h </w:instrText>
            </w:r>
            <w:r>
              <w:rPr>
                <w:noProof/>
                <w:webHidden/>
              </w:rPr>
            </w:r>
            <w:r>
              <w:rPr>
                <w:noProof/>
                <w:webHidden/>
              </w:rPr>
              <w:fldChar w:fldCharType="separate"/>
            </w:r>
            <w:r>
              <w:rPr>
                <w:noProof/>
                <w:webHidden/>
              </w:rPr>
              <w:t>10</w:t>
            </w:r>
            <w:r>
              <w:rPr>
                <w:noProof/>
                <w:webHidden/>
              </w:rPr>
              <w:fldChar w:fldCharType="end"/>
            </w:r>
          </w:hyperlink>
        </w:p>
        <w:p w14:paraId="12D10567" w14:textId="42F1F60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4" w:history="1">
            <w:r w:rsidRPr="002C7AC7">
              <w:rPr>
                <w:rStyle w:val="Hyperlink"/>
                <w:noProof/>
              </w:rPr>
              <w:t>1.6.1</w:t>
            </w:r>
            <w:r>
              <w:rPr>
                <w:rFonts w:eastAsiaTheme="minorEastAsia" w:cstheme="minorBidi"/>
                <w:i w:val="0"/>
                <w:iCs w:val="0"/>
                <w:noProof/>
                <w:kern w:val="2"/>
                <w:sz w:val="24"/>
                <w:szCs w:val="24"/>
                <w14:ligatures w14:val="standardContextual"/>
              </w:rPr>
              <w:tab/>
            </w:r>
            <w:r w:rsidRPr="002C7AC7">
              <w:rPr>
                <w:rStyle w:val="Hyperlink"/>
                <w:noProof/>
              </w:rPr>
              <w:t>Features</w:t>
            </w:r>
            <w:r>
              <w:rPr>
                <w:noProof/>
                <w:webHidden/>
              </w:rPr>
              <w:tab/>
            </w:r>
            <w:r>
              <w:rPr>
                <w:noProof/>
                <w:webHidden/>
              </w:rPr>
              <w:fldChar w:fldCharType="begin"/>
            </w:r>
            <w:r>
              <w:rPr>
                <w:noProof/>
                <w:webHidden/>
              </w:rPr>
              <w:instrText xml:space="preserve"> PAGEREF _Toc181487254 \h </w:instrText>
            </w:r>
            <w:r>
              <w:rPr>
                <w:noProof/>
                <w:webHidden/>
              </w:rPr>
            </w:r>
            <w:r>
              <w:rPr>
                <w:noProof/>
                <w:webHidden/>
              </w:rPr>
              <w:fldChar w:fldCharType="separate"/>
            </w:r>
            <w:r>
              <w:rPr>
                <w:noProof/>
                <w:webHidden/>
              </w:rPr>
              <w:t>10</w:t>
            </w:r>
            <w:r>
              <w:rPr>
                <w:noProof/>
                <w:webHidden/>
              </w:rPr>
              <w:fldChar w:fldCharType="end"/>
            </w:r>
          </w:hyperlink>
        </w:p>
        <w:p w14:paraId="77C90400" w14:textId="13F14DCB"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55" w:history="1">
            <w:r w:rsidRPr="002C7AC7">
              <w:rPr>
                <w:rStyle w:val="Hyperlink"/>
                <w:noProof/>
              </w:rPr>
              <w:t>Section II - Gameplay and Mechanics</w:t>
            </w:r>
            <w:r>
              <w:rPr>
                <w:noProof/>
                <w:webHidden/>
              </w:rPr>
              <w:tab/>
            </w:r>
            <w:r>
              <w:rPr>
                <w:noProof/>
                <w:webHidden/>
              </w:rPr>
              <w:fldChar w:fldCharType="begin"/>
            </w:r>
            <w:r>
              <w:rPr>
                <w:noProof/>
                <w:webHidden/>
              </w:rPr>
              <w:instrText xml:space="preserve"> PAGEREF _Toc181487255 \h </w:instrText>
            </w:r>
            <w:r>
              <w:rPr>
                <w:noProof/>
                <w:webHidden/>
              </w:rPr>
            </w:r>
            <w:r>
              <w:rPr>
                <w:noProof/>
                <w:webHidden/>
              </w:rPr>
              <w:fldChar w:fldCharType="separate"/>
            </w:r>
            <w:r>
              <w:rPr>
                <w:noProof/>
                <w:webHidden/>
              </w:rPr>
              <w:t>12</w:t>
            </w:r>
            <w:r>
              <w:rPr>
                <w:noProof/>
                <w:webHidden/>
              </w:rPr>
              <w:fldChar w:fldCharType="end"/>
            </w:r>
          </w:hyperlink>
        </w:p>
        <w:p w14:paraId="75AB6E0E" w14:textId="4FBE36E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56" w:history="1">
            <w:r w:rsidRPr="002C7AC7">
              <w:rPr>
                <w:rStyle w:val="Hyperlink"/>
                <w:noProof/>
              </w:rPr>
              <w:t>2.1</w:t>
            </w:r>
            <w:r w:rsidRPr="002C7AC7">
              <w:rPr>
                <w:rStyle w:val="Hyperlink"/>
                <w:noProof/>
              </w:rPr>
              <w:fldChar w:fldCharType="begin"/>
            </w:r>
            <w:r w:rsidRPr="002C7AC7">
              <w:rPr>
                <w:rStyle w:val="Hyperlink"/>
                <w:noProof/>
              </w:rPr>
              <w:instrText xml:space="preserve"> DISPLAYNFC \l 0 </w:instrText>
            </w:r>
            <w:r w:rsidRPr="002C7AC7">
              <w:rPr>
                <w:rStyle w:val="Hyperlink"/>
                <w:noProof/>
              </w:rPr>
              <w:fldChar w:fldCharType="end"/>
            </w:r>
            <w:r w:rsidRPr="002C7AC7">
              <w:rPr>
                <w:rStyle w:val="Hyperlink"/>
                <w:noProof/>
              </w:rPr>
              <w:fldChar w:fldCharType="begin"/>
            </w:r>
            <w:r w:rsidRPr="002C7AC7">
              <w:rPr>
                <w:rStyle w:val="Hyperlink"/>
                <w:noProof/>
              </w:rPr>
              <w:instrText xml:space="preserve"> DISPLAYNFC \l 0 </w:instrText>
            </w:r>
            <w:r w:rsidRPr="002C7AC7">
              <w:rPr>
                <w:rStyle w:val="Hyperlink"/>
                <w:noProof/>
              </w:rPr>
              <w:fldChar w:fldCharType="end"/>
            </w:r>
            <w:r>
              <w:rPr>
                <w:rFonts w:eastAsiaTheme="minorEastAsia" w:cstheme="minorBidi"/>
                <w:smallCaps w:val="0"/>
                <w:noProof/>
                <w:kern w:val="2"/>
                <w:sz w:val="24"/>
                <w:szCs w:val="24"/>
                <w14:ligatures w14:val="standardContextual"/>
              </w:rPr>
              <w:tab/>
            </w:r>
            <w:r w:rsidRPr="002C7AC7">
              <w:rPr>
                <w:rStyle w:val="Hyperlink"/>
                <w:noProof/>
              </w:rPr>
              <w:t xml:space="preserve"> Gameplay</w:t>
            </w:r>
            <w:r>
              <w:rPr>
                <w:noProof/>
                <w:webHidden/>
              </w:rPr>
              <w:tab/>
            </w:r>
            <w:r>
              <w:rPr>
                <w:noProof/>
                <w:webHidden/>
              </w:rPr>
              <w:fldChar w:fldCharType="begin"/>
            </w:r>
            <w:r>
              <w:rPr>
                <w:noProof/>
                <w:webHidden/>
              </w:rPr>
              <w:instrText xml:space="preserve"> PAGEREF _Toc181487256 \h </w:instrText>
            </w:r>
            <w:r>
              <w:rPr>
                <w:noProof/>
                <w:webHidden/>
              </w:rPr>
            </w:r>
            <w:r>
              <w:rPr>
                <w:noProof/>
                <w:webHidden/>
              </w:rPr>
              <w:fldChar w:fldCharType="separate"/>
            </w:r>
            <w:r>
              <w:rPr>
                <w:noProof/>
                <w:webHidden/>
              </w:rPr>
              <w:t>12</w:t>
            </w:r>
            <w:r>
              <w:rPr>
                <w:noProof/>
                <w:webHidden/>
              </w:rPr>
              <w:fldChar w:fldCharType="end"/>
            </w:r>
          </w:hyperlink>
        </w:p>
        <w:p w14:paraId="4CAA0B3E" w14:textId="1C99E04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7" w:history="1">
            <w:r w:rsidRPr="002C7AC7">
              <w:rPr>
                <w:rStyle w:val="Hyperlink"/>
                <w:noProof/>
              </w:rPr>
              <w:t>2.1.1</w:t>
            </w:r>
            <w:r>
              <w:rPr>
                <w:rFonts w:eastAsiaTheme="minorEastAsia" w:cstheme="minorBidi"/>
                <w:i w:val="0"/>
                <w:iCs w:val="0"/>
                <w:noProof/>
                <w:kern w:val="2"/>
                <w:sz w:val="24"/>
                <w:szCs w:val="24"/>
                <w14:ligatures w14:val="standardContextual"/>
              </w:rPr>
              <w:tab/>
            </w:r>
            <w:r w:rsidRPr="002C7AC7">
              <w:rPr>
                <w:rStyle w:val="Hyperlink"/>
                <w:noProof/>
              </w:rPr>
              <w:t>Game Progression</w:t>
            </w:r>
            <w:r>
              <w:rPr>
                <w:noProof/>
                <w:webHidden/>
              </w:rPr>
              <w:tab/>
            </w:r>
            <w:r>
              <w:rPr>
                <w:noProof/>
                <w:webHidden/>
              </w:rPr>
              <w:fldChar w:fldCharType="begin"/>
            </w:r>
            <w:r>
              <w:rPr>
                <w:noProof/>
                <w:webHidden/>
              </w:rPr>
              <w:instrText xml:space="preserve"> PAGEREF _Toc181487257 \h </w:instrText>
            </w:r>
            <w:r>
              <w:rPr>
                <w:noProof/>
                <w:webHidden/>
              </w:rPr>
            </w:r>
            <w:r>
              <w:rPr>
                <w:noProof/>
                <w:webHidden/>
              </w:rPr>
              <w:fldChar w:fldCharType="separate"/>
            </w:r>
            <w:r>
              <w:rPr>
                <w:noProof/>
                <w:webHidden/>
              </w:rPr>
              <w:t>12</w:t>
            </w:r>
            <w:r>
              <w:rPr>
                <w:noProof/>
                <w:webHidden/>
              </w:rPr>
              <w:fldChar w:fldCharType="end"/>
            </w:r>
          </w:hyperlink>
        </w:p>
        <w:p w14:paraId="327E229D" w14:textId="6E1E5B2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8" w:history="1">
            <w:r w:rsidRPr="002C7AC7">
              <w:rPr>
                <w:rStyle w:val="Hyperlink"/>
                <w:noProof/>
              </w:rPr>
              <w:t>2.1.2</w:t>
            </w:r>
            <w:r>
              <w:rPr>
                <w:rFonts w:eastAsiaTheme="minorEastAsia" w:cstheme="minorBidi"/>
                <w:i w:val="0"/>
                <w:iCs w:val="0"/>
                <w:noProof/>
                <w:kern w:val="2"/>
                <w:sz w:val="24"/>
                <w:szCs w:val="24"/>
                <w14:ligatures w14:val="standardContextual"/>
              </w:rPr>
              <w:tab/>
            </w:r>
            <w:r w:rsidRPr="002C7AC7">
              <w:rPr>
                <w:rStyle w:val="Hyperlink"/>
                <w:noProof/>
              </w:rPr>
              <w:t>Mission/challenge Structure</w:t>
            </w:r>
            <w:r>
              <w:rPr>
                <w:noProof/>
                <w:webHidden/>
              </w:rPr>
              <w:tab/>
            </w:r>
            <w:r>
              <w:rPr>
                <w:noProof/>
                <w:webHidden/>
              </w:rPr>
              <w:fldChar w:fldCharType="begin"/>
            </w:r>
            <w:r>
              <w:rPr>
                <w:noProof/>
                <w:webHidden/>
              </w:rPr>
              <w:instrText xml:space="preserve"> PAGEREF _Toc181487258 \h </w:instrText>
            </w:r>
            <w:r>
              <w:rPr>
                <w:noProof/>
                <w:webHidden/>
              </w:rPr>
            </w:r>
            <w:r>
              <w:rPr>
                <w:noProof/>
                <w:webHidden/>
              </w:rPr>
              <w:fldChar w:fldCharType="separate"/>
            </w:r>
            <w:r>
              <w:rPr>
                <w:noProof/>
                <w:webHidden/>
              </w:rPr>
              <w:t>12</w:t>
            </w:r>
            <w:r>
              <w:rPr>
                <w:noProof/>
                <w:webHidden/>
              </w:rPr>
              <w:fldChar w:fldCharType="end"/>
            </w:r>
          </w:hyperlink>
        </w:p>
        <w:p w14:paraId="2C02B9C0" w14:textId="509A7C0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59" w:history="1">
            <w:r w:rsidRPr="002C7AC7">
              <w:rPr>
                <w:rStyle w:val="Hyperlink"/>
                <w:noProof/>
              </w:rPr>
              <w:t>2.1.3</w:t>
            </w:r>
            <w:r>
              <w:rPr>
                <w:rFonts w:eastAsiaTheme="minorEastAsia" w:cstheme="minorBidi"/>
                <w:i w:val="0"/>
                <w:iCs w:val="0"/>
                <w:noProof/>
                <w:kern w:val="2"/>
                <w:sz w:val="24"/>
                <w:szCs w:val="24"/>
                <w14:ligatures w14:val="standardContextual"/>
              </w:rPr>
              <w:tab/>
            </w:r>
            <w:r w:rsidRPr="002C7AC7">
              <w:rPr>
                <w:rStyle w:val="Hyperlink"/>
                <w:noProof/>
              </w:rPr>
              <w:t>Puzzle Structure</w:t>
            </w:r>
            <w:r>
              <w:rPr>
                <w:noProof/>
                <w:webHidden/>
              </w:rPr>
              <w:tab/>
            </w:r>
            <w:r>
              <w:rPr>
                <w:noProof/>
                <w:webHidden/>
              </w:rPr>
              <w:fldChar w:fldCharType="begin"/>
            </w:r>
            <w:r>
              <w:rPr>
                <w:noProof/>
                <w:webHidden/>
              </w:rPr>
              <w:instrText xml:space="preserve"> PAGEREF _Toc181487259 \h </w:instrText>
            </w:r>
            <w:r>
              <w:rPr>
                <w:noProof/>
                <w:webHidden/>
              </w:rPr>
            </w:r>
            <w:r>
              <w:rPr>
                <w:noProof/>
                <w:webHidden/>
              </w:rPr>
              <w:fldChar w:fldCharType="separate"/>
            </w:r>
            <w:r>
              <w:rPr>
                <w:noProof/>
                <w:webHidden/>
              </w:rPr>
              <w:t>12</w:t>
            </w:r>
            <w:r>
              <w:rPr>
                <w:noProof/>
                <w:webHidden/>
              </w:rPr>
              <w:fldChar w:fldCharType="end"/>
            </w:r>
          </w:hyperlink>
        </w:p>
        <w:p w14:paraId="7F9CD6FC" w14:textId="6937D6B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0" w:history="1">
            <w:r w:rsidRPr="002C7AC7">
              <w:rPr>
                <w:rStyle w:val="Hyperlink"/>
                <w:noProof/>
              </w:rPr>
              <w:t>2.1.4</w:t>
            </w:r>
            <w:r>
              <w:rPr>
                <w:rFonts w:eastAsiaTheme="minorEastAsia" w:cstheme="minorBidi"/>
                <w:i w:val="0"/>
                <w:iCs w:val="0"/>
                <w:noProof/>
                <w:kern w:val="2"/>
                <w:sz w:val="24"/>
                <w:szCs w:val="24"/>
                <w14:ligatures w14:val="standardContextual"/>
              </w:rPr>
              <w:tab/>
            </w:r>
            <w:r w:rsidRPr="002C7AC7">
              <w:rPr>
                <w:rStyle w:val="Hyperlink"/>
                <w:noProof/>
              </w:rPr>
              <w:t>Objectives</w:t>
            </w:r>
            <w:r>
              <w:rPr>
                <w:noProof/>
                <w:webHidden/>
              </w:rPr>
              <w:tab/>
            </w:r>
            <w:r>
              <w:rPr>
                <w:noProof/>
                <w:webHidden/>
              </w:rPr>
              <w:fldChar w:fldCharType="begin"/>
            </w:r>
            <w:r>
              <w:rPr>
                <w:noProof/>
                <w:webHidden/>
              </w:rPr>
              <w:instrText xml:space="preserve"> PAGEREF _Toc181487260 \h </w:instrText>
            </w:r>
            <w:r>
              <w:rPr>
                <w:noProof/>
                <w:webHidden/>
              </w:rPr>
            </w:r>
            <w:r>
              <w:rPr>
                <w:noProof/>
                <w:webHidden/>
              </w:rPr>
              <w:fldChar w:fldCharType="separate"/>
            </w:r>
            <w:r>
              <w:rPr>
                <w:noProof/>
                <w:webHidden/>
              </w:rPr>
              <w:t>12</w:t>
            </w:r>
            <w:r>
              <w:rPr>
                <w:noProof/>
                <w:webHidden/>
              </w:rPr>
              <w:fldChar w:fldCharType="end"/>
            </w:r>
          </w:hyperlink>
        </w:p>
        <w:p w14:paraId="3EF07264" w14:textId="36CC5B2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1" w:history="1">
            <w:r w:rsidRPr="002C7AC7">
              <w:rPr>
                <w:rStyle w:val="Hyperlink"/>
                <w:noProof/>
              </w:rPr>
              <w:t>2.1.5</w:t>
            </w:r>
            <w:r>
              <w:rPr>
                <w:rFonts w:eastAsiaTheme="minorEastAsia" w:cstheme="minorBidi"/>
                <w:i w:val="0"/>
                <w:iCs w:val="0"/>
                <w:noProof/>
                <w:kern w:val="2"/>
                <w:sz w:val="24"/>
                <w:szCs w:val="24"/>
                <w14:ligatures w14:val="standardContextual"/>
              </w:rPr>
              <w:tab/>
            </w:r>
            <w:r w:rsidRPr="002C7AC7">
              <w:rPr>
                <w:rStyle w:val="Hyperlink"/>
                <w:noProof/>
              </w:rPr>
              <w:t>Play Flow</w:t>
            </w:r>
            <w:r>
              <w:rPr>
                <w:noProof/>
                <w:webHidden/>
              </w:rPr>
              <w:tab/>
            </w:r>
            <w:r>
              <w:rPr>
                <w:noProof/>
                <w:webHidden/>
              </w:rPr>
              <w:fldChar w:fldCharType="begin"/>
            </w:r>
            <w:r>
              <w:rPr>
                <w:noProof/>
                <w:webHidden/>
              </w:rPr>
              <w:instrText xml:space="preserve"> PAGEREF _Toc181487261 \h </w:instrText>
            </w:r>
            <w:r>
              <w:rPr>
                <w:noProof/>
                <w:webHidden/>
              </w:rPr>
            </w:r>
            <w:r>
              <w:rPr>
                <w:noProof/>
                <w:webHidden/>
              </w:rPr>
              <w:fldChar w:fldCharType="separate"/>
            </w:r>
            <w:r>
              <w:rPr>
                <w:noProof/>
                <w:webHidden/>
              </w:rPr>
              <w:t>12</w:t>
            </w:r>
            <w:r>
              <w:rPr>
                <w:noProof/>
                <w:webHidden/>
              </w:rPr>
              <w:fldChar w:fldCharType="end"/>
            </w:r>
          </w:hyperlink>
        </w:p>
        <w:p w14:paraId="29612F16" w14:textId="6D0D4B69"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62" w:history="1">
            <w:r w:rsidRPr="002C7AC7">
              <w:rPr>
                <w:rStyle w:val="Hyperlink"/>
                <w:noProof/>
              </w:rPr>
              <w:t>2.2</w:t>
            </w:r>
            <w:r>
              <w:rPr>
                <w:rFonts w:eastAsiaTheme="minorEastAsia" w:cstheme="minorBidi"/>
                <w:smallCaps w:val="0"/>
                <w:noProof/>
                <w:kern w:val="2"/>
                <w:sz w:val="24"/>
                <w:szCs w:val="24"/>
                <w14:ligatures w14:val="standardContextual"/>
              </w:rPr>
              <w:tab/>
            </w:r>
            <w:r w:rsidRPr="002C7AC7">
              <w:rPr>
                <w:rStyle w:val="Hyperlink"/>
                <w:noProof/>
              </w:rPr>
              <w:t>Mechanics</w:t>
            </w:r>
            <w:r>
              <w:rPr>
                <w:noProof/>
                <w:webHidden/>
              </w:rPr>
              <w:tab/>
            </w:r>
            <w:r>
              <w:rPr>
                <w:noProof/>
                <w:webHidden/>
              </w:rPr>
              <w:fldChar w:fldCharType="begin"/>
            </w:r>
            <w:r>
              <w:rPr>
                <w:noProof/>
                <w:webHidden/>
              </w:rPr>
              <w:instrText xml:space="preserve"> PAGEREF _Toc181487262 \h </w:instrText>
            </w:r>
            <w:r>
              <w:rPr>
                <w:noProof/>
                <w:webHidden/>
              </w:rPr>
            </w:r>
            <w:r>
              <w:rPr>
                <w:noProof/>
                <w:webHidden/>
              </w:rPr>
              <w:fldChar w:fldCharType="separate"/>
            </w:r>
            <w:r>
              <w:rPr>
                <w:noProof/>
                <w:webHidden/>
              </w:rPr>
              <w:t>12</w:t>
            </w:r>
            <w:r>
              <w:rPr>
                <w:noProof/>
                <w:webHidden/>
              </w:rPr>
              <w:fldChar w:fldCharType="end"/>
            </w:r>
          </w:hyperlink>
        </w:p>
        <w:p w14:paraId="105820C8" w14:textId="0A2DDF6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3" w:history="1">
            <w:r w:rsidRPr="002C7AC7">
              <w:rPr>
                <w:rStyle w:val="Hyperlink"/>
                <w:noProof/>
              </w:rPr>
              <w:t>2.2.1</w:t>
            </w:r>
            <w:r>
              <w:rPr>
                <w:rFonts w:eastAsiaTheme="minorEastAsia" w:cstheme="minorBidi"/>
                <w:i w:val="0"/>
                <w:iCs w:val="0"/>
                <w:noProof/>
                <w:kern w:val="2"/>
                <w:sz w:val="24"/>
                <w:szCs w:val="24"/>
                <w14:ligatures w14:val="standardContextual"/>
              </w:rPr>
              <w:tab/>
            </w:r>
            <w:r w:rsidRPr="002C7AC7">
              <w:rPr>
                <w:rStyle w:val="Hyperlink"/>
                <w:noProof/>
              </w:rPr>
              <w:t>Physics</w:t>
            </w:r>
            <w:r>
              <w:rPr>
                <w:noProof/>
                <w:webHidden/>
              </w:rPr>
              <w:tab/>
            </w:r>
            <w:r>
              <w:rPr>
                <w:noProof/>
                <w:webHidden/>
              </w:rPr>
              <w:fldChar w:fldCharType="begin"/>
            </w:r>
            <w:r>
              <w:rPr>
                <w:noProof/>
                <w:webHidden/>
              </w:rPr>
              <w:instrText xml:space="preserve"> PAGEREF _Toc181487263 \h </w:instrText>
            </w:r>
            <w:r>
              <w:rPr>
                <w:noProof/>
                <w:webHidden/>
              </w:rPr>
            </w:r>
            <w:r>
              <w:rPr>
                <w:noProof/>
                <w:webHidden/>
              </w:rPr>
              <w:fldChar w:fldCharType="separate"/>
            </w:r>
            <w:r>
              <w:rPr>
                <w:noProof/>
                <w:webHidden/>
              </w:rPr>
              <w:t>12</w:t>
            </w:r>
            <w:r>
              <w:rPr>
                <w:noProof/>
                <w:webHidden/>
              </w:rPr>
              <w:fldChar w:fldCharType="end"/>
            </w:r>
          </w:hyperlink>
        </w:p>
        <w:p w14:paraId="1FEE5E91" w14:textId="7494D0D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4" w:history="1">
            <w:r w:rsidRPr="002C7AC7">
              <w:rPr>
                <w:rStyle w:val="Hyperlink"/>
                <w:noProof/>
              </w:rPr>
              <w:t>2.2.2</w:t>
            </w:r>
            <w:r>
              <w:rPr>
                <w:rFonts w:eastAsiaTheme="minorEastAsia" w:cstheme="minorBidi"/>
                <w:i w:val="0"/>
                <w:iCs w:val="0"/>
                <w:noProof/>
                <w:kern w:val="2"/>
                <w:sz w:val="24"/>
                <w:szCs w:val="24"/>
                <w14:ligatures w14:val="standardContextual"/>
              </w:rPr>
              <w:tab/>
            </w:r>
            <w:r w:rsidRPr="002C7AC7">
              <w:rPr>
                <w:rStyle w:val="Hyperlink"/>
                <w:noProof/>
              </w:rPr>
              <w:t>Movement</w:t>
            </w:r>
            <w:r>
              <w:rPr>
                <w:noProof/>
                <w:webHidden/>
              </w:rPr>
              <w:tab/>
            </w:r>
            <w:r>
              <w:rPr>
                <w:noProof/>
                <w:webHidden/>
              </w:rPr>
              <w:fldChar w:fldCharType="begin"/>
            </w:r>
            <w:r>
              <w:rPr>
                <w:noProof/>
                <w:webHidden/>
              </w:rPr>
              <w:instrText xml:space="preserve"> PAGEREF _Toc181487264 \h </w:instrText>
            </w:r>
            <w:r>
              <w:rPr>
                <w:noProof/>
                <w:webHidden/>
              </w:rPr>
            </w:r>
            <w:r>
              <w:rPr>
                <w:noProof/>
                <w:webHidden/>
              </w:rPr>
              <w:fldChar w:fldCharType="separate"/>
            </w:r>
            <w:r>
              <w:rPr>
                <w:noProof/>
                <w:webHidden/>
              </w:rPr>
              <w:t>12</w:t>
            </w:r>
            <w:r>
              <w:rPr>
                <w:noProof/>
                <w:webHidden/>
              </w:rPr>
              <w:fldChar w:fldCharType="end"/>
            </w:r>
          </w:hyperlink>
        </w:p>
        <w:p w14:paraId="16AEA636" w14:textId="42CCAB3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5" w:history="1">
            <w:r w:rsidRPr="002C7AC7">
              <w:rPr>
                <w:rStyle w:val="Hyperlink"/>
                <w:noProof/>
              </w:rPr>
              <w:t>2.2.3</w:t>
            </w:r>
            <w:r>
              <w:rPr>
                <w:rFonts w:eastAsiaTheme="minorEastAsia" w:cstheme="minorBidi"/>
                <w:i w:val="0"/>
                <w:iCs w:val="0"/>
                <w:noProof/>
                <w:kern w:val="2"/>
                <w:sz w:val="24"/>
                <w:szCs w:val="24"/>
                <w14:ligatures w14:val="standardContextual"/>
              </w:rPr>
              <w:tab/>
            </w:r>
            <w:r w:rsidRPr="002C7AC7">
              <w:rPr>
                <w:rStyle w:val="Hyperlink"/>
                <w:noProof/>
              </w:rPr>
              <w:t>Actions</w:t>
            </w:r>
            <w:r>
              <w:rPr>
                <w:noProof/>
                <w:webHidden/>
              </w:rPr>
              <w:tab/>
            </w:r>
            <w:r>
              <w:rPr>
                <w:noProof/>
                <w:webHidden/>
              </w:rPr>
              <w:fldChar w:fldCharType="begin"/>
            </w:r>
            <w:r>
              <w:rPr>
                <w:noProof/>
                <w:webHidden/>
              </w:rPr>
              <w:instrText xml:space="preserve"> PAGEREF _Toc181487265 \h </w:instrText>
            </w:r>
            <w:r>
              <w:rPr>
                <w:noProof/>
                <w:webHidden/>
              </w:rPr>
            </w:r>
            <w:r>
              <w:rPr>
                <w:noProof/>
                <w:webHidden/>
              </w:rPr>
              <w:fldChar w:fldCharType="separate"/>
            </w:r>
            <w:r>
              <w:rPr>
                <w:noProof/>
                <w:webHidden/>
              </w:rPr>
              <w:t>13</w:t>
            </w:r>
            <w:r>
              <w:rPr>
                <w:noProof/>
                <w:webHidden/>
              </w:rPr>
              <w:fldChar w:fldCharType="end"/>
            </w:r>
          </w:hyperlink>
        </w:p>
        <w:p w14:paraId="452B2EAC" w14:textId="02B7B181"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66" w:history="1">
            <w:r w:rsidRPr="002C7AC7">
              <w:rPr>
                <w:rStyle w:val="Hyperlink"/>
                <w:noProof/>
              </w:rPr>
              <w:t>2.3</w:t>
            </w:r>
            <w:r>
              <w:rPr>
                <w:rFonts w:eastAsiaTheme="minorEastAsia" w:cstheme="minorBidi"/>
                <w:smallCaps w:val="0"/>
                <w:noProof/>
                <w:kern w:val="2"/>
                <w:sz w:val="24"/>
                <w:szCs w:val="24"/>
                <w14:ligatures w14:val="standardContextual"/>
              </w:rPr>
              <w:tab/>
            </w:r>
            <w:r w:rsidRPr="002C7AC7">
              <w:rPr>
                <w:rStyle w:val="Hyperlink"/>
                <w:noProof/>
              </w:rPr>
              <w:t>Systems</w:t>
            </w:r>
            <w:r>
              <w:rPr>
                <w:noProof/>
                <w:webHidden/>
              </w:rPr>
              <w:tab/>
            </w:r>
            <w:r>
              <w:rPr>
                <w:noProof/>
                <w:webHidden/>
              </w:rPr>
              <w:fldChar w:fldCharType="begin"/>
            </w:r>
            <w:r>
              <w:rPr>
                <w:noProof/>
                <w:webHidden/>
              </w:rPr>
              <w:instrText xml:space="preserve"> PAGEREF _Toc181487266 \h </w:instrText>
            </w:r>
            <w:r>
              <w:rPr>
                <w:noProof/>
                <w:webHidden/>
              </w:rPr>
            </w:r>
            <w:r>
              <w:rPr>
                <w:noProof/>
                <w:webHidden/>
              </w:rPr>
              <w:fldChar w:fldCharType="separate"/>
            </w:r>
            <w:r>
              <w:rPr>
                <w:noProof/>
                <w:webHidden/>
              </w:rPr>
              <w:t>13</w:t>
            </w:r>
            <w:r>
              <w:rPr>
                <w:noProof/>
                <w:webHidden/>
              </w:rPr>
              <w:fldChar w:fldCharType="end"/>
            </w:r>
          </w:hyperlink>
        </w:p>
        <w:p w14:paraId="24AA5A26" w14:textId="646DE16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67" w:history="1">
            <w:r w:rsidRPr="002C7AC7">
              <w:rPr>
                <w:rStyle w:val="Hyperlink"/>
                <w:noProof/>
              </w:rPr>
              <w:t>2.3.1</w:t>
            </w:r>
            <w:r>
              <w:rPr>
                <w:rFonts w:eastAsiaTheme="minorEastAsia" w:cstheme="minorBidi"/>
                <w:i w:val="0"/>
                <w:iCs w:val="0"/>
                <w:noProof/>
                <w:kern w:val="2"/>
                <w:sz w:val="24"/>
                <w:szCs w:val="24"/>
                <w14:ligatures w14:val="standardContextual"/>
              </w:rPr>
              <w:tab/>
            </w:r>
            <w:r w:rsidRPr="002C7AC7">
              <w:rPr>
                <w:rStyle w:val="Hyperlink"/>
                <w:noProof/>
              </w:rPr>
              <w:t>System Name</w:t>
            </w:r>
            <w:r>
              <w:rPr>
                <w:noProof/>
                <w:webHidden/>
              </w:rPr>
              <w:tab/>
            </w:r>
            <w:r>
              <w:rPr>
                <w:noProof/>
                <w:webHidden/>
              </w:rPr>
              <w:fldChar w:fldCharType="begin"/>
            </w:r>
            <w:r>
              <w:rPr>
                <w:noProof/>
                <w:webHidden/>
              </w:rPr>
              <w:instrText xml:space="preserve"> PAGEREF _Toc181487267 \h </w:instrText>
            </w:r>
            <w:r>
              <w:rPr>
                <w:noProof/>
                <w:webHidden/>
              </w:rPr>
            </w:r>
            <w:r>
              <w:rPr>
                <w:noProof/>
                <w:webHidden/>
              </w:rPr>
              <w:fldChar w:fldCharType="separate"/>
            </w:r>
            <w:r>
              <w:rPr>
                <w:noProof/>
                <w:webHidden/>
              </w:rPr>
              <w:t>13</w:t>
            </w:r>
            <w:r>
              <w:rPr>
                <w:noProof/>
                <w:webHidden/>
              </w:rPr>
              <w:fldChar w:fldCharType="end"/>
            </w:r>
          </w:hyperlink>
        </w:p>
        <w:p w14:paraId="3651193B" w14:textId="47856D64"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68" w:history="1">
            <w:r w:rsidRPr="002C7AC7">
              <w:rPr>
                <w:rStyle w:val="Hyperlink"/>
                <w:noProof/>
              </w:rPr>
              <w:t>Section III - Story, Setting and Character</w:t>
            </w:r>
            <w:r>
              <w:rPr>
                <w:noProof/>
                <w:webHidden/>
              </w:rPr>
              <w:tab/>
            </w:r>
            <w:r>
              <w:rPr>
                <w:noProof/>
                <w:webHidden/>
              </w:rPr>
              <w:fldChar w:fldCharType="begin"/>
            </w:r>
            <w:r>
              <w:rPr>
                <w:noProof/>
                <w:webHidden/>
              </w:rPr>
              <w:instrText xml:space="preserve"> PAGEREF _Toc181487268 \h </w:instrText>
            </w:r>
            <w:r>
              <w:rPr>
                <w:noProof/>
                <w:webHidden/>
              </w:rPr>
            </w:r>
            <w:r>
              <w:rPr>
                <w:noProof/>
                <w:webHidden/>
              </w:rPr>
              <w:fldChar w:fldCharType="separate"/>
            </w:r>
            <w:r>
              <w:rPr>
                <w:noProof/>
                <w:webHidden/>
              </w:rPr>
              <w:t>14</w:t>
            </w:r>
            <w:r>
              <w:rPr>
                <w:noProof/>
                <w:webHidden/>
              </w:rPr>
              <w:fldChar w:fldCharType="end"/>
            </w:r>
          </w:hyperlink>
        </w:p>
        <w:p w14:paraId="6041B377" w14:textId="0DAB0A2F"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69" w:history="1">
            <w:r w:rsidRPr="002C7AC7">
              <w:rPr>
                <w:rStyle w:val="Hyperlink"/>
                <w:noProof/>
              </w:rPr>
              <w:t>3.1</w:t>
            </w:r>
            <w:r>
              <w:rPr>
                <w:rFonts w:eastAsiaTheme="minorEastAsia" w:cstheme="minorBidi"/>
                <w:smallCaps w:val="0"/>
                <w:noProof/>
                <w:kern w:val="2"/>
                <w:sz w:val="24"/>
                <w:szCs w:val="24"/>
                <w14:ligatures w14:val="standardContextual"/>
              </w:rPr>
              <w:tab/>
            </w:r>
            <w:r w:rsidRPr="002C7AC7">
              <w:rPr>
                <w:rStyle w:val="Hyperlink"/>
                <w:noProof/>
              </w:rPr>
              <w:t>Story and Narrative</w:t>
            </w:r>
            <w:r>
              <w:rPr>
                <w:noProof/>
                <w:webHidden/>
              </w:rPr>
              <w:tab/>
            </w:r>
            <w:r>
              <w:rPr>
                <w:noProof/>
                <w:webHidden/>
              </w:rPr>
              <w:fldChar w:fldCharType="begin"/>
            </w:r>
            <w:r>
              <w:rPr>
                <w:noProof/>
                <w:webHidden/>
              </w:rPr>
              <w:instrText xml:space="preserve"> PAGEREF _Toc181487269 \h </w:instrText>
            </w:r>
            <w:r>
              <w:rPr>
                <w:noProof/>
                <w:webHidden/>
              </w:rPr>
            </w:r>
            <w:r>
              <w:rPr>
                <w:noProof/>
                <w:webHidden/>
              </w:rPr>
              <w:fldChar w:fldCharType="separate"/>
            </w:r>
            <w:r>
              <w:rPr>
                <w:noProof/>
                <w:webHidden/>
              </w:rPr>
              <w:t>14</w:t>
            </w:r>
            <w:r>
              <w:rPr>
                <w:noProof/>
                <w:webHidden/>
              </w:rPr>
              <w:fldChar w:fldCharType="end"/>
            </w:r>
          </w:hyperlink>
        </w:p>
        <w:p w14:paraId="538EBD90" w14:textId="65AA6B6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0" w:history="1">
            <w:r w:rsidRPr="002C7AC7">
              <w:rPr>
                <w:rStyle w:val="Hyperlink"/>
                <w:noProof/>
              </w:rPr>
              <w:t>3.1.1</w:t>
            </w:r>
            <w:r>
              <w:rPr>
                <w:rFonts w:eastAsiaTheme="minorEastAsia" w:cstheme="minorBidi"/>
                <w:i w:val="0"/>
                <w:iCs w:val="0"/>
                <w:noProof/>
                <w:kern w:val="2"/>
                <w:sz w:val="24"/>
                <w:szCs w:val="24"/>
                <w14:ligatures w14:val="standardContextual"/>
              </w:rPr>
              <w:tab/>
            </w:r>
            <w:r w:rsidRPr="002C7AC7">
              <w:rPr>
                <w:rStyle w:val="Hyperlink"/>
                <w:noProof/>
              </w:rPr>
              <w:t>Back story</w:t>
            </w:r>
            <w:r>
              <w:rPr>
                <w:noProof/>
                <w:webHidden/>
              </w:rPr>
              <w:tab/>
            </w:r>
            <w:r>
              <w:rPr>
                <w:noProof/>
                <w:webHidden/>
              </w:rPr>
              <w:fldChar w:fldCharType="begin"/>
            </w:r>
            <w:r>
              <w:rPr>
                <w:noProof/>
                <w:webHidden/>
              </w:rPr>
              <w:instrText xml:space="preserve"> PAGEREF _Toc181487270 \h </w:instrText>
            </w:r>
            <w:r>
              <w:rPr>
                <w:noProof/>
                <w:webHidden/>
              </w:rPr>
            </w:r>
            <w:r>
              <w:rPr>
                <w:noProof/>
                <w:webHidden/>
              </w:rPr>
              <w:fldChar w:fldCharType="separate"/>
            </w:r>
            <w:r>
              <w:rPr>
                <w:noProof/>
                <w:webHidden/>
              </w:rPr>
              <w:t>14</w:t>
            </w:r>
            <w:r>
              <w:rPr>
                <w:noProof/>
                <w:webHidden/>
              </w:rPr>
              <w:fldChar w:fldCharType="end"/>
            </w:r>
          </w:hyperlink>
        </w:p>
        <w:p w14:paraId="260B1548" w14:textId="2AA0A6D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1" w:history="1">
            <w:r w:rsidRPr="002C7AC7">
              <w:rPr>
                <w:rStyle w:val="Hyperlink"/>
                <w:noProof/>
              </w:rPr>
              <w:t>3.1.2</w:t>
            </w:r>
            <w:r>
              <w:rPr>
                <w:rFonts w:eastAsiaTheme="minorEastAsia" w:cstheme="minorBidi"/>
                <w:i w:val="0"/>
                <w:iCs w:val="0"/>
                <w:noProof/>
                <w:kern w:val="2"/>
                <w:sz w:val="24"/>
                <w:szCs w:val="24"/>
                <w14:ligatures w14:val="standardContextual"/>
              </w:rPr>
              <w:tab/>
            </w:r>
            <w:r w:rsidRPr="002C7AC7">
              <w:rPr>
                <w:rStyle w:val="Hyperlink"/>
                <w:noProof/>
              </w:rPr>
              <w:t>Plot Elements</w:t>
            </w:r>
            <w:r>
              <w:rPr>
                <w:noProof/>
                <w:webHidden/>
              </w:rPr>
              <w:tab/>
            </w:r>
            <w:r>
              <w:rPr>
                <w:noProof/>
                <w:webHidden/>
              </w:rPr>
              <w:fldChar w:fldCharType="begin"/>
            </w:r>
            <w:r>
              <w:rPr>
                <w:noProof/>
                <w:webHidden/>
              </w:rPr>
              <w:instrText xml:space="preserve"> PAGEREF _Toc181487271 \h </w:instrText>
            </w:r>
            <w:r>
              <w:rPr>
                <w:noProof/>
                <w:webHidden/>
              </w:rPr>
            </w:r>
            <w:r>
              <w:rPr>
                <w:noProof/>
                <w:webHidden/>
              </w:rPr>
              <w:fldChar w:fldCharType="separate"/>
            </w:r>
            <w:r>
              <w:rPr>
                <w:noProof/>
                <w:webHidden/>
              </w:rPr>
              <w:t>14</w:t>
            </w:r>
            <w:r>
              <w:rPr>
                <w:noProof/>
                <w:webHidden/>
              </w:rPr>
              <w:fldChar w:fldCharType="end"/>
            </w:r>
          </w:hyperlink>
        </w:p>
        <w:p w14:paraId="123C2813" w14:textId="3339BB22"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2" w:history="1">
            <w:r w:rsidRPr="002C7AC7">
              <w:rPr>
                <w:rStyle w:val="Hyperlink"/>
                <w:noProof/>
              </w:rPr>
              <w:t>3.1.3</w:t>
            </w:r>
            <w:r>
              <w:rPr>
                <w:rFonts w:eastAsiaTheme="minorEastAsia" w:cstheme="minorBidi"/>
                <w:i w:val="0"/>
                <w:iCs w:val="0"/>
                <w:noProof/>
                <w:kern w:val="2"/>
                <w:sz w:val="24"/>
                <w:szCs w:val="24"/>
                <w14:ligatures w14:val="standardContextual"/>
              </w:rPr>
              <w:tab/>
            </w:r>
            <w:r w:rsidRPr="002C7AC7">
              <w:rPr>
                <w:rStyle w:val="Hyperlink"/>
                <w:noProof/>
              </w:rPr>
              <w:t>Game Progression</w:t>
            </w:r>
            <w:r>
              <w:rPr>
                <w:noProof/>
                <w:webHidden/>
              </w:rPr>
              <w:tab/>
            </w:r>
            <w:r>
              <w:rPr>
                <w:noProof/>
                <w:webHidden/>
              </w:rPr>
              <w:fldChar w:fldCharType="begin"/>
            </w:r>
            <w:r>
              <w:rPr>
                <w:noProof/>
                <w:webHidden/>
              </w:rPr>
              <w:instrText xml:space="preserve"> PAGEREF _Toc181487272 \h </w:instrText>
            </w:r>
            <w:r>
              <w:rPr>
                <w:noProof/>
                <w:webHidden/>
              </w:rPr>
            </w:r>
            <w:r>
              <w:rPr>
                <w:noProof/>
                <w:webHidden/>
              </w:rPr>
              <w:fldChar w:fldCharType="separate"/>
            </w:r>
            <w:r>
              <w:rPr>
                <w:noProof/>
                <w:webHidden/>
              </w:rPr>
              <w:t>14</w:t>
            </w:r>
            <w:r>
              <w:rPr>
                <w:noProof/>
                <w:webHidden/>
              </w:rPr>
              <w:fldChar w:fldCharType="end"/>
            </w:r>
          </w:hyperlink>
        </w:p>
        <w:p w14:paraId="28DA2E3B" w14:textId="0067E1CA"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3" w:history="1">
            <w:r w:rsidRPr="002C7AC7">
              <w:rPr>
                <w:rStyle w:val="Hyperlink"/>
                <w:noProof/>
              </w:rPr>
              <w:t>3.1.4</w:t>
            </w:r>
            <w:r>
              <w:rPr>
                <w:rFonts w:eastAsiaTheme="minorEastAsia" w:cstheme="minorBidi"/>
                <w:i w:val="0"/>
                <w:iCs w:val="0"/>
                <w:noProof/>
                <w:kern w:val="2"/>
                <w:sz w:val="24"/>
                <w:szCs w:val="24"/>
                <w14:ligatures w14:val="standardContextual"/>
              </w:rPr>
              <w:tab/>
            </w:r>
            <w:r w:rsidRPr="002C7AC7">
              <w:rPr>
                <w:rStyle w:val="Hyperlink"/>
                <w:noProof/>
              </w:rPr>
              <w:t>License Considerations</w:t>
            </w:r>
            <w:r>
              <w:rPr>
                <w:noProof/>
                <w:webHidden/>
              </w:rPr>
              <w:tab/>
            </w:r>
            <w:r>
              <w:rPr>
                <w:noProof/>
                <w:webHidden/>
              </w:rPr>
              <w:fldChar w:fldCharType="begin"/>
            </w:r>
            <w:r>
              <w:rPr>
                <w:noProof/>
                <w:webHidden/>
              </w:rPr>
              <w:instrText xml:space="preserve"> PAGEREF _Toc181487273 \h </w:instrText>
            </w:r>
            <w:r>
              <w:rPr>
                <w:noProof/>
                <w:webHidden/>
              </w:rPr>
            </w:r>
            <w:r>
              <w:rPr>
                <w:noProof/>
                <w:webHidden/>
              </w:rPr>
              <w:fldChar w:fldCharType="separate"/>
            </w:r>
            <w:r>
              <w:rPr>
                <w:noProof/>
                <w:webHidden/>
              </w:rPr>
              <w:t>14</w:t>
            </w:r>
            <w:r>
              <w:rPr>
                <w:noProof/>
                <w:webHidden/>
              </w:rPr>
              <w:fldChar w:fldCharType="end"/>
            </w:r>
          </w:hyperlink>
        </w:p>
        <w:p w14:paraId="552C524B" w14:textId="0563D80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4" w:history="1">
            <w:r w:rsidRPr="002C7AC7">
              <w:rPr>
                <w:rStyle w:val="Hyperlink"/>
                <w:noProof/>
              </w:rPr>
              <w:t>3.1.5</w:t>
            </w:r>
            <w:r>
              <w:rPr>
                <w:rFonts w:eastAsiaTheme="minorEastAsia" w:cstheme="minorBidi"/>
                <w:i w:val="0"/>
                <w:iCs w:val="0"/>
                <w:noProof/>
                <w:kern w:val="2"/>
                <w:sz w:val="24"/>
                <w:szCs w:val="24"/>
                <w14:ligatures w14:val="standardContextual"/>
              </w:rPr>
              <w:tab/>
            </w:r>
            <w:r w:rsidRPr="002C7AC7">
              <w:rPr>
                <w:rStyle w:val="Hyperlink"/>
                <w:noProof/>
              </w:rPr>
              <w:t>Cut Scenes</w:t>
            </w:r>
            <w:r>
              <w:rPr>
                <w:noProof/>
                <w:webHidden/>
              </w:rPr>
              <w:tab/>
            </w:r>
            <w:r>
              <w:rPr>
                <w:noProof/>
                <w:webHidden/>
              </w:rPr>
              <w:fldChar w:fldCharType="begin"/>
            </w:r>
            <w:r>
              <w:rPr>
                <w:noProof/>
                <w:webHidden/>
              </w:rPr>
              <w:instrText xml:space="preserve"> PAGEREF _Toc181487274 \h </w:instrText>
            </w:r>
            <w:r>
              <w:rPr>
                <w:noProof/>
                <w:webHidden/>
              </w:rPr>
            </w:r>
            <w:r>
              <w:rPr>
                <w:noProof/>
                <w:webHidden/>
              </w:rPr>
              <w:fldChar w:fldCharType="separate"/>
            </w:r>
            <w:r>
              <w:rPr>
                <w:noProof/>
                <w:webHidden/>
              </w:rPr>
              <w:t>14</w:t>
            </w:r>
            <w:r>
              <w:rPr>
                <w:noProof/>
                <w:webHidden/>
              </w:rPr>
              <w:fldChar w:fldCharType="end"/>
            </w:r>
          </w:hyperlink>
        </w:p>
        <w:p w14:paraId="205DDE51" w14:textId="2E1D8EE3"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75" w:history="1">
            <w:r w:rsidRPr="002C7AC7">
              <w:rPr>
                <w:rStyle w:val="Hyperlink"/>
                <w:noProof/>
              </w:rPr>
              <w:t>3.2</w:t>
            </w:r>
            <w:r>
              <w:rPr>
                <w:rFonts w:eastAsiaTheme="minorEastAsia" w:cstheme="minorBidi"/>
                <w:smallCaps w:val="0"/>
                <w:noProof/>
                <w:kern w:val="2"/>
                <w:sz w:val="24"/>
                <w:szCs w:val="24"/>
                <w14:ligatures w14:val="standardContextual"/>
              </w:rPr>
              <w:tab/>
            </w:r>
            <w:r w:rsidRPr="002C7AC7">
              <w:rPr>
                <w:rStyle w:val="Hyperlink"/>
                <w:noProof/>
              </w:rPr>
              <w:t>Game World</w:t>
            </w:r>
            <w:r>
              <w:rPr>
                <w:noProof/>
                <w:webHidden/>
              </w:rPr>
              <w:tab/>
            </w:r>
            <w:r>
              <w:rPr>
                <w:noProof/>
                <w:webHidden/>
              </w:rPr>
              <w:fldChar w:fldCharType="begin"/>
            </w:r>
            <w:r>
              <w:rPr>
                <w:noProof/>
                <w:webHidden/>
              </w:rPr>
              <w:instrText xml:space="preserve"> PAGEREF _Toc181487275 \h </w:instrText>
            </w:r>
            <w:r>
              <w:rPr>
                <w:noProof/>
                <w:webHidden/>
              </w:rPr>
            </w:r>
            <w:r>
              <w:rPr>
                <w:noProof/>
                <w:webHidden/>
              </w:rPr>
              <w:fldChar w:fldCharType="separate"/>
            </w:r>
            <w:r>
              <w:rPr>
                <w:noProof/>
                <w:webHidden/>
              </w:rPr>
              <w:t>14</w:t>
            </w:r>
            <w:r>
              <w:rPr>
                <w:noProof/>
                <w:webHidden/>
              </w:rPr>
              <w:fldChar w:fldCharType="end"/>
            </w:r>
          </w:hyperlink>
        </w:p>
        <w:p w14:paraId="4C267F73" w14:textId="7A43B09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6" w:history="1">
            <w:r w:rsidRPr="002C7AC7">
              <w:rPr>
                <w:rStyle w:val="Hyperlink"/>
                <w:noProof/>
              </w:rPr>
              <w:t>3.2.1</w:t>
            </w:r>
            <w:r>
              <w:rPr>
                <w:rFonts w:eastAsiaTheme="minorEastAsia" w:cstheme="minorBidi"/>
                <w:i w:val="0"/>
                <w:iCs w:val="0"/>
                <w:noProof/>
                <w:kern w:val="2"/>
                <w:sz w:val="24"/>
                <w:szCs w:val="24"/>
                <w14:ligatures w14:val="standardContextual"/>
              </w:rPr>
              <w:tab/>
            </w:r>
            <w:r w:rsidRPr="002C7AC7">
              <w:rPr>
                <w:rStyle w:val="Hyperlink"/>
                <w:noProof/>
              </w:rPr>
              <w:t>General look and feel of world</w:t>
            </w:r>
            <w:r>
              <w:rPr>
                <w:noProof/>
                <w:webHidden/>
              </w:rPr>
              <w:tab/>
            </w:r>
            <w:r>
              <w:rPr>
                <w:noProof/>
                <w:webHidden/>
              </w:rPr>
              <w:fldChar w:fldCharType="begin"/>
            </w:r>
            <w:r>
              <w:rPr>
                <w:noProof/>
                <w:webHidden/>
              </w:rPr>
              <w:instrText xml:space="preserve"> PAGEREF _Toc181487276 \h </w:instrText>
            </w:r>
            <w:r>
              <w:rPr>
                <w:noProof/>
                <w:webHidden/>
              </w:rPr>
            </w:r>
            <w:r>
              <w:rPr>
                <w:noProof/>
                <w:webHidden/>
              </w:rPr>
              <w:fldChar w:fldCharType="separate"/>
            </w:r>
            <w:r>
              <w:rPr>
                <w:noProof/>
                <w:webHidden/>
              </w:rPr>
              <w:t>14</w:t>
            </w:r>
            <w:r>
              <w:rPr>
                <w:noProof/>
                <w:webHidden/>
              </w:rPr>
              <w:fldChar w:fldCharType="end"/>
            </w:r>
          </w:hyperlink>
        </w:p>
        <w:p w14:paraId="7BF43730" w14:textId="31104639"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7" w:history="1">
            <w:r w:rsidRPr="002C7AC7">
              <w:rPr>
                <w:rStyle w:val="Hyperlink"/>
                <w:noProof/>
              </w:rPr>
              <w:t>3.2.2</w:t>
            </w:r>
            <w:r>
              <w:rPr>
                <w:rFonts w:eastAsiaTheme="minorEastAsia" w:cstheme="minorBidi"/>
                <w:i w:val="0"/>
                <w:iCs w:val="0"/>
                <w:noProof/>
                <w:kern w:val="2"/>
                <w:sz w:val="24"/>
                <w:szCs w:val="24"/>
                <w14:ligatures w14:val="standardContextual"/>
              </w:rPr>
              <w:tab/>
            </w:r>
            <w:r w:rsidRPr="002C7AC7">
              <w:rPr>
                <w:rStyle w:val="Hyperlink"/>
                <w:noProof/>
              </w:rPr>
              <w:t>Areas</w:t>
            </w:r>
            <w:r>
              <w:rPr>
                <w:noProof/>
                <w:webHidden/>
              </w:rPr>
              <w:tab/>
            </w:r>
            <w:r>
              <w:rPr>
                <w:noProof/>
                <w:webHidden/>
              </w:rPr>
              <w:fldChar w:fldCharType="begin"/>
            </w:r>
            <w:r>
              <w:rPr>
                <w:noProof/>
                <w:webHidden/>
              </w:rPr>
              <w:instrText xml:space="preserve"> PAGEREF _Toc181487277 \h </w:instrText>
            </w:r>
            <w:r>
              <w:rPr>
                <w:noProof/>
                <w:webHidden/>
              </w:rPr>
            </w:r>
            <w:r>
              <w:rPr>
                <w:noProof/>
                <w:webHidden/>
              </w:rPr>
              <w:fldChar w:fldCharType="separate"/>
            </w:r>
            <w:r>
              <w:rPr>
                <w:noProof/>
                <w:webHidden/>
              </w:rPr>
              <w:t>14</w:t>
            </w:r>
            <w:r>
              <w:rPr>
                <w:noProof/>
                <w:webHidden/>
              </w:rPr>
              <w:fldChar w:fldCharType="end"/>
            </w:r>
          </w:hyperlink>
        </w:p>
        <w:p w14:paraId="62F63987" w14:textId="038F7303"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8" w:history="1">
            <w:r w:rsidRPr="002C7AC7">
              <w:rPr>
                <w:rStyle w:val="Hyperlink"/>
                <w:noProof/>
              </w:rPr>
              <w:t>3.2.3</w:t>
            </w:r>
            <w:r>
              <w:rPr>
                <w:rFonts w:eastAsiaTheme="minorEastAsia" w:cstheme="minorBidi"/>
                <w:i w:val="0"/>
                <w:iCs w:val="0"/>
                <w:noProof/>
                <w:kern w:val="2"/>
                <w:sz w:val="24"/>
                <w:szCs w:val="24"/>
                <w14:ligatures w14:val="standardContextual"/>
              </w:rPr>
              <w:tab/>
            </w:r>
            <w:r w:rsidRPr="002C7AC7">
              <w:rPr>
                <w:rStyle w:val="Hyperlink"/>
                <w:noProof/>
              </w:rPr>
              <w:t>Characters</w:t>
            </w:r>
            <w:r>
              <w:rPr>
                <w:noProof/>
                <w:webHidden/>
              </w:rPr>
              <w:tab/>
            </w:r>
            <w:r>
              <w:rPr>
                <w:noProof/>
                <w:webHidden/>
              </w:rPr>
              <w:fldChar w:fldCharType="begin"/>
            </w:r>
            <w:r>
              <w:rPr>
                <w:noProof/>
                <w:webHidden/>
              </w:rPr>
              <w:instrText xml:space="preserve"> PAGEREF _Toc181487278 \h </w:instrText>
            </w:r>
            <w:r>
              <w:rPr>
                <w:noProof/>
                <w:webHidden/>
              </w:rPr>
            </w:r>
            <w:r>
              <w:rPr>
                <w:noProof/>
                <w:webHidden/>
              </w:rPr>
              <w:fldChar w:fldCharType="separate"/>
            </w:r>
            <w:r>
              <w:rPr>
                <w:noProof/>
                <w:webHidden/>
              </w:rPr>
              <w:t>15</w:t>
            </w:r>
            <w:r>
              <w:rPr>
                <w:noProof/>
                <w:webHidden/>
              </w:rPr>
              <w:fldChar w:fldCharType="end"/>
            </w:r>
          </w:hyperlink>
        </w:p>
        <w:p w14:paraId="1B09CB15" w14:textId="26B1B6C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79" w:history="1">
            <w:r w:rsidRPr="002C7AC7">
              <w:rPr>
                <w:rStyle w:val="Hyperlink"/>
                <w:noProof/>
              </w:rPr>
              <w:t>3.2.4</w:t>
            </w:r>
            <w:r>
              <w:rPr>
                <w:rFonts w:eastAsiaTheme="minorEastAsia" w:cstheme="minorBidi"/>
                <w:i w:val="0"/>
                <w:iCs w:val="0"/>
                <w:noProof/>
                <w:kern w:val="2"/>
                <w:sz w:val="24"/>
                <w:szCs w:val="24"/>
                <w14:ligatures w14:val="standardContextual"/>
              </w:rPr>
              <w:tab/>
            </w:r>
            <w:r w:rsidRPr="002C7AC7">
              <w:rPr>
                <w:rStyle w:val="Hyperlink"/>
                <w:noProof/>
              </w:rPr>
              <w:t>Items</w:t>
            </w:r>
            <w:r>
              <w:rPr>
                <w:noProof/>
                <w:webHidden/>
              </w:rPr>
              <w:tab/>
            </w:r>
            <w:r>
              <w:rPr>
                <w:noProof/>
                <w:webHidden/>
              </w:rPr>
              <w:fldChar w:fldCharType="begin"/>
            </w:r>
            <w:r>
              <w:rPr>
                <w:noProof/>
                <w:webHidden/>
              </w:rPr>
              <w:instrText xml:space="preserve"> PAGEREF _Toc181487279 \h </w:instrText>
            </w:r>
            <w:r>
              <w:rPr>
                <w:noProof/>
                <w:webHidden/>
              </w:rPr>
            </w:r>
            <w:r>
              <w:rPr>
                <w:noProof/>
                <w:webHidden/>
              </w:rPr>
              <w:fldChar w:fldCharType="separate"/>
            </w:r>
            <w:r>
              <w:rPr>
                <w:noProof/>
                <w:webHidden/>
              </w:rPr>
              <w:t>16</w:t>
            </w:r>
            <w:r>
              <w:rPr>
                <w:noProof/>
                <w:webHidden/>
              </w:rPr>
              <w:fldChar w:fldCharType="end"/>
            </w:r>
          </w:hyperlink>
        </w:p>
        <w:p w14:paraId="61C0B2B4" w14:textId="2D569CC1"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80" w:history="1">
            <w:r w:rsidRPr="002C7AC7">
              <w:rPr>
                <w:rStyle w:val="Hyperlink"/>
                <w:noProof/>
              </w:rPr>
              <w:t>Section IV - Levels, missions</w:t>
            </w:r>
            <w:r>
              <w:rPr>
                <w:noProof/>
                <w:webHidden/>
              </w:rPr>
              <w:tab/>
            </w:r>
            <w:r>
              <w:rPr>
                <w:noProof/>
                <w:webHidden/>
              </w:rPr>
              <w:fldChar w:fldCharType="begin"/>
            </w:r>
            <w:r>
              <w:rPr>
                <w:noProof/>
                <w:webHidden/>
              </w:rPr>
              <w:instrText xml:space="preserve"> PAGEREF _Toc181487280 \h </w:instrText>
            </w:r>
            <w:r>
              <w:rPr>
                <w:noProof/>
                <w:webHidden/>
              </w:rPr>
            </w:r>
            <w:r>
              <w:rPr>
                <w:noProof/>
                <w:webHidden/>
              </w:rPr>
              <w:fldChar w:fldCharType="separate"/>
            </w:r>
            <w:r>
              <w:rPr>
                <w:noProof/>
                <w:webHidden/>
              </w:rPr>
              <w:t>17</w:t>
            </w:r>
            <w:r>
              <w:rPr>
                <w:noProof/>
                <w:webHidden/>
              </w:rPr>
              <w:fldChar w:fldCharType="end"/>
            </w:r>
          </w:hyperlink>
        </w:p>
        <w:p w14:paraId="38948792" w14:textId="730F1A6A"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81" w:history="1">
            <w:r w:rsidRPr="002C7AC7">
              <w:rPr>
                <w:rStyle w:val="Hyperlink"/>
                <w:noProof/>
              </w:rPr>
              <w:t>4.1</w:t>
            </w:r>
            <w:r>
              <w:rPr>
                <w:rFonts w:eastAsiaTheme="minorEastAsia" w:cstheme="minorBidi"/>
                <w:smallCaps w:val="0"/>
                <w:noProof/>
                <w:kern w:val="2"/>
                <w:sz w:val="24"/>
                <w:szCs w:val="24"/>
                <w14:ligatures w14:val="standardContextual"/>
              </w:rPr>
              <w:tab/>
            </w:r>
            <w:r w:rsidRPr="002C7AC7">
              <w:rPr>
                <w:rStyle w:val="Hyperlink"/>
                <w:noProof/>
              </w:rPr>
              <w:t>Level #1</w:t>
            </w:r>
            <w:r>
              <w:rPr>
                <w:noProof/>
                <w:webHidden/>
              </w:rPr>
              <w:tab/>
            </w:r>
            <w:r>
              <w:rPr>
                <w:noProof/>
                <w:webHidden/>
              </w:rPr>
              <w:fldChar w:fldCharType="begin"/>
            </w:r>
            <w:r>
              <w:rPr>
                <w:noProof/>
                <w:webHidden/>
              </w:rPr>
              <w:instrText xml:space="preserve"> PAGEREF _Toc181487281 \h </w:instrText>
            </w:r>
            <w:r>
              <w:rPr>
                <w:noProof/>
                <w:webHidden/>
              </w:rPr>
            </w:r>
            <w:r>
              <w:rPr>
                <w:noProof/>
                <w:webHidden/>
              </w:rPr>
              <w:fldChar w:fldCharType="separate"/>
            </w:r>
            <w:r>
              <w:rPr>
                <w:noProof/>
                <w:webHidden/>
              </w:rPr>
              <w:t>17</w:t>
            </w:r>
            <w:r>
              <w:rPr>
                <w:noProof/>
                <w:webHidden/>
              </w:rPr>
              <w:fldChar w:fldCharType="end"/>
            </w:r>
          </w:hyperlink>
        </w:p>
        <w:p w14:paraId="3521C042" w14:textId="3A9C3CB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2" w:history="1">
            <w:r w:rsidRPr="002C7AC7">
              <w:rPr>
                <w:rStyle w:val="Hyperlink"/>
                <w:noProof/>
              </w:rPr>
              <w:t>4.1.1</w:t>
            </w:r>
            <w:r>
              <w:rPr>
                <w:rFonts w:eastAsiaTheme="minorEastAsia" w:cstheme="minorBidi"/>
                <w:i w:val="0"/>
                <w:iCs w:val="0"/>
                <w:noProof/>
                <w:kern w:val="2"/>
                <w:sz w:val="24"/>
                <w:szCs w:val="24"/>
                <w14:ligatures w14:val="standardContextual"/>
              </w:rPr>
              <w:tab/>
            </w:r>
            <w:r w:rsidRPr="002C7AC7">
              <w:rPr>
                <w:rStyle w:val="Hyperlink"/>
                <w:noProof/>
              </w:rPr>
              <w:t>Synopsis</w:t>
            </w:r>
            <w:r>
              <w:rPr>
                <w:noProof/>
                <w:webHidden/>
              </w:rPr>
              <w:tab/>
            </w:r>
            <w:r>
              <w:rPr>
                <w:noProof/>
                <w:webHidden/>
              </w:rPr>
              <w:fldChar w:fldCharType="begin"/>
            </w:r>
            <w:r>
              <w:rPr>
                <w:noProof/>
                <w:webHidden/>
              </w:rPr>
              <w:instrText xml:space="preserve"> PAGEREF _Toc181487282 \h </w:instrText>
            </w:r>
            <w:r>
              <w:rPr>
                <w:noProof/>
                <w:webHidden/>
              </w:rPr>
            </w:r>
            <w:r>
              <w:rPr>
                <w:noProof/>
                <w:webHidden/>
              </w:rPr>
              <w:fldChar w:fldCharType="separate"/>
            </w:r>
            <w:r>
              <w:rPr>
                <w:noProof/>
                <w:webHidden/>
              </w:rPr>
              <w:t>17</w:t>
            </w:r>
            <w:r>
              <w:rPr>
                <w:noProof/>
                <w:webHidden/>
              </w:rPr>
              <w:fldChar w:fldCharType="end"/>
            </w:r>
          </w:hyperlink>
        </w:p>
        <w:p w14:paraId="6AD9841B" w14:textId="6D8E3081"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3" w:history="1">
            <w:r w:rsidRPr="002C7AC7">
              <w:rPr>
                <w:rStyle w:val="Hyperlink"/>
                <w:noProof/>
              </w:rPr>
              <w:t>4.1.2</w:t>
            </w:r>
            <w:r>
              <w:rPr>
                <w:rFonts w:eastAsiaTheme="minorEastAsia" w:cstheme="minorBidi"/>
                <w:i w:val="0"/>
                <w:iCs w:val="0"/>
                <w:noProof/>
                <w:kern w:val="2"/>
                <w:sz w:val="24"/>
                <w:szCs w:val="24"/>
                <w14:ligatures w14:val="standardContextual"/>
              </w:rPr>
              <w:tab/>
            </w:r>
            <w:r w:rsidRPr="002C7AC7">
              <w:rPr>
                <w:rStyle w:val="Hyperlink"/>
                <w:noProof/>
              </w:rPr>
              <w:t>Introductory Material</w:t>
            </w:r>
            <w:r>
              <w:rPr>
                <w:noProof/>
                <w:webHidden/>
              </w:rPr>
              <w:tab/>
            </w:r>
            <w:r>
              <w:rPr>
                <w:noProof/>
                <w:webHidden/>
              </w:rPr>
              <w:fldChar w:fldCharType="begin"/>
            </w:r>
            <w:r>
              <w:rPr>
                <w:noProof/>
                <w:webHidden/>
              </w:rPr>
              <w:instrText xml:space="preserve"> PAGEREF _Toc181487283 \h </w:instrText>
            </w:r>
            <w:r>
              <w:rPr>
                <w:noProof/>
                <w:webHidden/>
              </w:rPr>
            </w:r>
            <w:r>
              <w:rPr>
                <w:noProof/>
                <w:webHidden/>
              </w:rPr>
              <w:fldChar w:fldCharType="separate"/>
            </w:r>
            <w:r>
              <w:rPr>
                <w:noProof/>
                <w:webHidden/>
              </w:rPr>
              <w:t>17</w:t>
            </w:r>
            <w:r>
              <w:rPr>
                <w:noProof/>
                <w:webHidden/>
              </w:rPr>
              <w:fldChar w:fldCharType="end"/>
            </w:r>
          </w:hyperlink>
        </w:p>
        <w:p w14:paraId="35AE01BC" w14:textId="2EEB4AB2"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4" w:history="1">
            <w:r w:rsidRPr="002C7AC7">
              <w:rPr>
                <w:rStyle w:val="Hyperlink"/>
                <w:noProof/>
              </w:rPr>
              <w:t>4.1.3</w:t>
            </w:r>
            <w:r>
              <w:rPr>
                <w:rFonts w:eastAsiaTheme="minorEastAsia" w:cstheme="minorBidi"/>
                <w:i w:val="0"/>
                <w:iCs w:val="0"/>
                <w:noProof/>
                <w:kern w:val="2"/>
                <w:sz w:val="24"/>
                <w:szCs w:val="24"/>
                <w14:ligatures w14:val="standardContextual"/>
              </w:rPr>
              <w:tab/>
            </w:r>
            <w:r w:rsidRPr="002C7AC7">
              <w:rPr>
                <w:rStyle w:val="Hyperlink"/>
                <w:noProof/>
              </w:rPr>
              <w:t>Objectives</w:t>
            </w:r>
            <w:r>
              <w:rPr>
                <w:noProof/>
                <w:webHidden/>
              </w:rPr>
              <w:tab/>
            </w:r>
            <w:r>
              <w:rPr>
                <w:noProof/>
                <w:webHidden/>
              </w:rPr>
              <w:fldChar w:fldCharType="begin"/>
            </w:r>
            <w:r>
              <w:rPr>
                <w:noProof/>
                <w:webHidden/>
              </w:rPr>
              <w:instrText xml:space="preserve"> PAGEREF _Toc181487284 \h </w:instrText>
            </w:r>
            <w:r>
              <w:rPr>
                <w:noProof/>
                <w:webHidden/>
              </w:rPr>
            </w:r>
            <w:r>
              <w:rPr>
                <w:noProof/>
                <w:webHidden/>
              </w:rPr>
              <w:fldChar w:fldCharType="separate"/>
            </w:r>
            <w:r>
              <w:rPr>
                <w:noProof/>
                <w:webHidden/>
              </w:rPr>
              <w:t>17</w:t>
            </w:r>
            <w:r>
              <w:rPr>
                <w:noProof/>
                <w:webHidden/>
              </w:rPr>
              <w:fldChar w:fldCharType="end"/>
            </w:r>
          </w:hyperlink>
        </w:p>
        <w:p w14:paraId="6F8561EF" w14:textId="0BC8903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5" w:history="1">
            <w:r w:rsidRPr="002C7AC7">
              <w:rPr>
                <w:rStyle w:val="Hyperlink"/>
                <w:noProof/>
              </w:rPr>
              <w:t>4.1.4</w:t>
            </w:r>
            <w:r>
              <w:rPr>
                <w:rFonts w:eastAsiaTheme="minorEastAsia" w:cstheme="minorBidi"/>
                <w:i w:val="0"/>
                <w:iCs w:val="0"/>
                <w:noProof/>
                <w:kern w:val="2"/>
                <w:sz w:val="24"/>
                <w:szCs w:val="24"/>
                <w14:ligatures w14:val="standardContextual"/>
              </w:rPr>
              <w:tab/>
            </w:r>
            <w:r w:rsidRPr="002C7AC7">
              <w:rPr>
                <w:rStyle w:val="Hyperlink"/>
                <w:noProof/>
              </w:rPr>
              <w:t>Physical Description</w:t>
            </w:r>
            <w:r>
              <w:rPr>
                <w:noProof/>
                <w:webHidden/>
              </w:rPr>
              <w:tab/>
            </w:r>
            <w:r>
              <w:rPr>
                <w:noProof/>
                <w:webHidden/>
              </w:rPr>
              <w:fldChar w:fldCharType="begin"/>
            </w:r>
            <w:r>
              <w:rPr>
                <w:noProof/>
                <w:webHidden/>
              </w:rPr>
              <w:instrText xml:space="preserve"> PAGEREF _Toc181487285 \h </w:instrText>
            </w:r>
            <w:r>
              <w:rPr>
                <w:noProof/>
                <w:webHidden/>
              </w:rPr>
            </w:r>
            <w:r>
              <w:rPr>
                <w:noProof/>
                <w:webHidden/>
              </w:rPr>
              <w:fldChar w:fldCharType="separate"/>
            </w:r>
            <w:r>
              <w:rPr>
                <w:noProof/>
                <w:webHidden/>
              </w:rPr>
              <w:t>17</w:t>
            </w:r>
            <w:r>
              <w:rPr>
                <w:noProof/>
                <w:webHidden/>
              </w:rPr>
              <w:fldChar w:fldCharType="end"/>
            </w:r>
          </w:hyperlink>
        </w:p>
        <w:p w14:paraId="6B0B0974" w14:textId="3B394B2C"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6" w:history="1">
            <w:r w:rsidRPr="002C7AC7">
              <w:rPr>
                <w:rStyle w:val="Hyperlink"/>
                <w:noProof/>
              </w:rPr>
              <w:t>4.1.5</w:t>
            </w:r>
            <w:r>
              <w:rPr>
                <w:rFonts w:eastAsiaTheme="minorEastAsia" w:cstheme="minorBidi"/>
                <w:i w:val="0"/>
                <w:iCs w:val="0"/>
                <w:noProof/>
                <w:kern w:val="2"/>
                <w:sz w:val="24"/>
                <w:szCs w:val="24"/>
                <w14:ligatures w14:val="standardContextual"/>
              </w:rPr>
              <w:tab/>
            </w:r>
            <w:r w:rsidRPr="002C7AC7">
              <w:rPr>
                <w:rStyle w:val="Hyperlink"/>
                <w:noProof/>
              </w:rPr>
              <w:t>Map</w:t>
            </w:r>
            <w:r>
              <w:rPr>
                <w:noProof/>
                <w:webHidden/>
              </w:rPr>
              <w:tab/>
            </w:r>
            <w:r>
              <w:rPr>
                <w:noProof/>
                <w:webHidden/>
              </w:rPr>
              <w:fldChar w:fldCharType="begin"/>
            </w:r>
            <w:r>
              <w:rPr>
                <w:noProof/>
                <w:webHidden/>
              </w:rPr>
              <w:instrText xml:space="preserve"> PAGEREF _Toc181487286 \h </w:instrText>
            </w:r>
            <w:r>
              <w:rPr>
                <w:noProof/>
                <w:webHidden/>
              </w:rPr>
            </w:r>
            <w:r>
              <w:rPr>
                <w:noProof/>
                <w:webHidden/>
              </w:rPr>
              <w:fldChar w:fldCharType="separate"/>
            </w:r>
            <w:r>
              <w:rPr>
                <w:noProof/>
                <w:webHidden/>
              </w:rPr>
              <w:t>17</w:t>
            </w:r>
            <w:r>
              <w:rPr>
                <w:noProof/>
                <w:webHidden/>
              </w:rPr>
              <w:fldChar w:fldCharType="end"/>
            </w:r>
          </w:hyperlink>
        </w:p>
        <w:p w14:paraId="21769C41" w14:textId="61C4581A"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7" w:history="1">
            <w:r w:rsidRPr="002C7AC7">
              <w:rPr>
                <w:rStyle w:val="Hyperlink"/>
                <w:noProof/>
              </w:rPr>
              <w:t>4.1.6</w:t>
            </w:r>
            <w:r>
              <w:rPr>
                <w:rFonts w:eastAsiaTheme="minorEastAsia" w:cstheme="minorBidi"/>
                <w:i w:val="0"/>
                <w:iCs w:val="0"/>
                <w:noProof/>
                <w:kern w:val="2"/>
                <w:sz w:val="24"/>
                <w:szCs w:val="24"/>
                <w14:ligatures w14:val="standardContextual"/>
              </w:rPr>
              <w:tab/>
            </w:r>
            <w:r w:rsidRPr="002C7AC7">
              <w:rPr>
                <w:rStyle w:val="Hyperlink"/>
                <w:noProof/>
              </w:rPr>
              <w:t>Critical Path</w:t>
            </w:r>
            <w:r>
              <w:rPr>
                <w:noProof/>
                <w:webHidden/>
              </w:rPr>
              <w:tab/>
            </w:r>
            <w:r>
              <w:rPr>
                <w:noProof/>
                <w:webHidden/>
              </w:rPr>
              <w:fldChar w:fldCharType="begin"/>
            </w:r>
            <w:r>
              <w:rPr>
                <w:noProof/>
                <w:webHidden/>
              </w:rPr>
              <w:instrText xml:space="preserve"> PAGEREF _Toc181487287 \h </w:instrText>
            </w:r>
            <w:r>
              <w:rPr>
                <w:noProof/>
                <w:webHidden/>
              </w:rPr>
            </w:r>
            <w:r>
              <w:rPr>
                <w:noProof/>
                <w:webHidden/>
              </w:rPr>
              <w:fldChar w:fldCharType="separate"/>
            </w:r>
            <w:r>
              <w:rPr>
                <w:noProof/>
                <w:webHidden/>
              </w:rPr>
              <w:t>17</w:t>
            </w:r>
            <w:r>
              <w:rPr>
                <w:noProof/>
                <w:webHidden/>
              </w:rPr>
              <w:fldChar w:fldCharType="end"/>
            </w:r>
          </w:hyperlink>
        </w:p>
        <w:p w14:paraId="5E553FDB" w14:textId="7AEDEDF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8" w:history="1">
            <w:r w:rsidRPr="002C7AC7">
              <w:rPr>
                <w:rStyle w:val="Hyperlink"/>
                <w:noProof/>
              </w:rPr>
              <w:t>4.1.7</w:t>
            </w:r>
            <w:r>
              <w:rPr>
                <w:rFonts w:eastAsiaTheme="minorEastAsia" w:cstheme="minorBidi"/>
                <w:i w:val="0"/>
                <w:iCs w:val="0"/>
                <w:noProof/>
                <w:kern w:val="2"/>
                <w:sz w:val="24"/>
                <w:szCs w:val="24"/>
                <w14:ligatures w14:val="standardContextual"/>
              </w:rPr>
              <w:tab/>
            </w:r>
            <w:r w:rsidRPr="002C7AC7">
              <w:rPr>
                <w:rStyle w:val="Hyperlink"/>
                <w:noProof/>
              </w:rPr>
              <w:t>Encounters</w:t>
            </w:r>
            <w:r>
              <w:rPr>
                <w:noProof/>
                <w:webHidden/>
              </w:rPr>
              <w:tab/>
            </w:r>
            <w:r>
              <w:rPr>
                <w:noProof/>
                <w:webHidden/>
              </w:rPr>
              <w:fldChar w:fldCharType="begin"/>
            </w:r>
            <w:r>
              <w:rPr>
                <w:noProof/>
                <w:webHidden/>
              </w:rPr>
              <w:instrText xml:space="preserve"> PAGEREF _Toc181487288 \h </w:instrText>
            </w:r>
            <w:r>
              <w:rPr>
                <w:noProof/>
                <w:webHidden/>
              </w:rPr>
            </w:r>
            <w:r>
              <w:rPr>
                <w:noProof/>
                <w:webHidden/>
              </w:rPr>
              <w:fldChar w:fldCharType="separate"/>
            </w:r>
            <w:r>
              <w:rPr>
                <w:noProof/>
                <w:webHidden/>
              </w:rPr>
              <w:t>17</w:t>
            </w:r>
            <w:r>
              <w:rPr>
                <w:noProof/>
                <w:webHidden/>
              </w:rPr>
              <w:fldChar w:fldCharType="end"/>
            </w:r>
          </w:hyperlink>
        </w:p>
        <w:p w14:paraId="077F9106" w14:textId="2F69052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89" w:history="1">
            <w:r w:rsidRPr="002C7AC7">
              <w:rPr>
                <w:rStyle w:val="Hyperlink"/>
                <w:noProof/>
              </w:rPr>
              <w:t>4.1.8</w:t>
            </w:r>
            <w:r>
              <w:rPr>
                <w:rFonts w:eastAsiaTheme="minorEastAsia" w:cstheme="minorBidi"/>
                <w:i w:val="0"/>
                <w:iCs w:val="0"/>
                <w:noProof/>
                <w:kern w:val="2"/>
                <w:sz w:val="24"/>
                <w:szCs w:val="24"/>
                <w14:ligatures w14:val="standardContextual"/>
              </w:rPr>
              <w:tab/>
            </w:r>
            <w:r w:rsidRPr="002C7AC7">
              <w:rPr>
                <w:rStyle w:val="Hyperlink"/>
                <w:noProof/>
              </w:rPr>
              <w:t>Level Walkthrough</w:t>
            </w:r>
            <w:r>
              <w:rPr>
                <w:noProof/>
                <w:webHidden/>
              </w:rPr>
              <w:tab/>
            </w:r>
            <w:r>
              <w:rPr>
                <w:noProof/>
                <w:webHidden/>
              </w:rPr>
              <w:fldChar w:fldCharType="begin"/>
            </w:r>
            <w:r>
              <w:rPr>
                <w:noProof/>
                <w:webHidden/>
              </w:rPr>
              <w:instrText xml:space="preserve"> PAGEREF _Toc181487289 \h </w:instrText>
            </w:r>
            <w:r>
              <w:rPr>
                <w:noProof/>
                <w:webHidden/>
              </w:rPr>
            </w:r>
            <w:r>
              <w:rPr>
                <w:noProof/>
                <w:webHidden/>
              </w:rPr>
              <w:fldChar w:fldCharType="separate"/>
            </w:r>
            <w:r>
              <w:rPr>
                <w:noProof/>
                <w:webHidden/>
              </w:rPr>
              <w:t>17</w:t>
            </w:r>
            <w:r>
              <w:rPr>
                <w:noProof/>
                <w:webHidden/>
              </w:rPr>
              <w:fldChar w:fldCharType="end"/>
            </w:r>
          </w:hyperlink>
        </w:p>
        <w:p w14:paraId="43EB4C33" w14:textId="78C8A35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0" w:history="1">
            <w:r w:rsidRPr="002C7AC7">
              <w:rPr>
                <w:rStyle w:val="Hyperlink"/>
                <w:noProof/>
              </w:rPr>
              <w:t>4.1.9</w:t>
            </w:r>
            <w:r>
              <w:rPr>
                <w:rFonts w:eastAsiaTheme="minorEastAsia" w:cstheme="minorBidi"/>
                <w:i w:val="0"/>
                <w:iCs w:val="0"/>
                <w:noProof/>
                <w:kern w:val="2"/>
                <w:sz w:val="24"/>
                <w:szCs w:val="24"/>
                <w14:ligatures w14:val="standardContextual"/>
              </w:rPr>
              <w:tab/>
            </w:r>
            <w:r w:rsidRPr="002C7AC7">
              <w:rPr>
                <w:rStyle w:val="Hyperlink"/>
                <w:noProof/>
              </w:rPr>
              <w:t>Closing Material</w:t>
            </w:r>
            <w:r>
              <w:rPr>
                <w:noProof/>
                <w:webHidden/>
              </w:rPr>
              <w:tab/>
            </w:r>
            <w:r>
              <w:rPr>
                <w:noProof/>
                <w:webHidden/>
              </w:rPr>
              <w:fldChar w:fldCharType="begin"/>
            </w:r>
            <w:r>
              <w:rPr>
                <w:noProof/>
                <w:webHidden/>
              </w:rPr>
              <w:instrText xml:space="preserve"> PAGEREF _Toc181487290 \h </w:instrText>
            </w:r>
            <w:r>
              <w:rPr>
                <w:noProof/>
                <w:webHidden/>
              </w:rPr>
            </w:r>
            <w:r>
              <w:rPr>
                <w:noProof/>
                <w:webHidden/>
              </w:rPr>
              <w:fldChar w:fldCharType="separate"/>
            </w:r>
            <w:r>
              <w:rPr>
                <w:noProof/>
                <w:webHidden/>
              </w:rPr>
              <w:t>17</w:t>
            </w:r>
            <w:r>
              <w:rPr>
                <w:noProof/>
                <w:webHidden/>
              </w:rPr>
              <w:fldChar w:fldCharType="end"/>
            </w:r>
          </w:hyperlink>
        </w:p>
        <w:p w14:paraId="34D72322" w14:textId="4844940E"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1" w:history="1">
            <w:r w:rsidRPr="002C7AC7">
              <w:rPr>
                <w:rStyle w:val="Hyperlink"/>
                <w:noProof/>
              </w:rPr>
              <w:t>4.2</w:t>
            </w:r>
            <w:r>
              <w:rPr>
                <w:rFonts w:eastAsiaTheme="minorEastAsia" w:cstheme="minorBidi"/>
                <w:smallCaps w:val="0"/>
                <w:noProof/>
                <w:kern w:val="2"/>
                <w:sz w:val="24"/>
                <w:szCs w:val="24"/>
                <w14:ligatures w14:val="standardContextual"/>
              </w:rPr>
              <w:tab/>
            </w:r>
            <w:r w:rsidRPr="002C7AC7">
              <w:rPr>
                <w:rStyle w:val="Hyperlink"/>
                <w:noProof/>
              </w:rPr>
              <w:t>Level #2</w:t>
            </w:r>
            <w:r>
              <w:rPr>
                <w:noProof/>
                <w:webHidden/>
              </w:rPr>
              <w:tab/>
            </w:r>
            <w:r>
              <w:rPr>
                <w:noProof/>
                <w:webHidden/>
              </w:rPr>
              <w:fldChar w:fldCharType="begin"/>
            </w:r>
            <w:r>
              <w:rPr>
                <w:noProof/>
                <w:webHidden/>
              </w:rPr>
              <w:instrText xml:space="preserve"> PAGEREF _Toc181487291 \h </w:instrText>
            </w:r>
            <w:r>
              <w:rPr>
                <w:noProof/>
                <w:webHidden/>
              </w:rPr>
            </w:r>
            <w:r>
              <w:rPr>
                <w:noProof/>
                <w:webHidden/>
              </w:rPr>
              <w:fldChar w:fldCharType="separate"/>
            </w:r>
            <w:r>
              <w:rPr>
                <w:noProof/>
                <w:webHidden/>
              </w:rPr>
              <w:t>17</w:t>
            </w:r>
            <w:r>
              <w:rPr>
                <w:noProof/>
                <w:webHidden/>
              </w:rPr>
              <w:fldChar w:fldCharType="end"/>
            </w:r>
          </w:hyperlink>
        </w:p>
        <w:p w14:paraId="3C6BAAB1" w14:textId="68A93AD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2" w:history="1">
            <w:r w:rsidRPr="002C7AC7">
              <w:rPr>
                <w:rStyle w:val="Hyperlink"/>
                <w:noProof/>
              </w:rPr>
              <w:t>4.3</w:t>
            </w:r>
            <w:r>
              <w:rPr>
                <w:rFonts w:eastAsiaTheme="minorEastAsia" w:cstheme="minorBidi"/>
                <w:smallCaps w:val="0"/>
                <w:noProof/>
                <w:kern w:val="2"/>
                <w:sz w:val="24"/>
                <w:szCs w:val="24"/>
                <w14:ligatures w14:val="standardContextual"/>
              </w:rPr>
              <w:tab/>
            </w:r>
            <w:r w:rsidRPr="002C7AC7">
              <w:rPr>
                <w:rStyle w:val="Hyperlink"/>
                <w:noProof/>
              </w:rPr>
              <w:t>etc.</w:t>
            </w:r>
            <w:r>
              <w:rPr>
                <w:noProof/>
                <w:webHidden/>
              </w:rPr>
              <w:tab/>
            </w:r>
            <w:r>
              <w:rPr>
                <w:noProof/>
                <w:webHidden/>
              </w:rPr>
              <w:fldChar w:fldCharType="begin"/>
            </w:r>
            <w:r>
              <w:rPr>
                <w:noProof/>
                <w:webHidden/>
              </w:rPr>
              <w:instrText xml:space="preserve"> PAGEREF _Toc181487292 \h </w:instrText>
            </w:r>
            <w:r>
              <w:rPr>
                <w:noProof/>
                <w:webHidden/>
              </w:rPr>
            </w:r>
            <w:r>
              <w:rPr>
                <w:noProof/>
                <w:webHidden/>
              </w:rPr>
              <w:fldChar w:fldCharType="separate"/>
            </w:r>
            <w:r>
              <w:rPr>
                <w:noProof/>
                <w:webHidden/>
              </w:rPr>
              <w:t>17</w:t>
            </w:r>
            <w:r>
              <w:rPr>
                <w:noProof/>
                <w:webHidden/>
              </w:rPr>
              <w:fldChar w:fldCharType="end"/>
            </w:r>
          </w:hyperlink>
        </w:p>
        <w:p w14:paraId="09800BE4" w14:textId="4F07D565"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3" w:history="1">
            <w:r w:rsidRPr="002C7AC7">
              <w:rPr>
                <w:rStyle w:val="Hyperlink"/>
                <w:noProof/>
              </w:rPr>
              <w:t>4.4</w:t>
            </w:r>
            <w:r>
              <w:rPr>
                <w:rFonts w:eastAsiaTheme="minorEastAsia" w:cstheme="minorBidi"/>
                <w:smallCaps w:val="0"/>
                <w:noProof/>
                <w:kern w:val="2"/>
                <w:sz w:val="24"/>
                <w:szCs w:val="24"/>
                <w14:ligatures w14:val="standardContextual"/>
              </w:rPr>
              <w:tab/>
            </w:r>
            <w:r w:rsidRPr="002C7AC7">
              <w:rPr>
                <w:rStyle w:val="Hyperlink"/>
                <w:noProof/>
              </w:rPr>
              <w:t>Training Level</w:t>
            </w:r>
            <w:r>
              <w:rPr>
                <w:noProof/>
                <w:webHidden/>
              </w:rPr>
              <w:tab/>
            </w:r>
            <w:r>
              <w:rPr>
                <w:noProof/>
                <w:webHidden/>
              </w:rPr>
              <w:fldChar w:fldCharType="begin"/>
            </w:r>
            <w:r>
              <w:rPr>
                <w:noProof/>
                <w:webHidden/>
              </w:rPr>
              <w:instrText xml:space="preserve"> PAGEREF _Toc181487293 \h </w:instrText>
            </w:r>
            <w:r>
              <w:rPr>
                <w:noProof/>
                <w:webHidden/>
              </w:rPr>
            </w:r>
            <w:r>
              <w:rPr>
                <w:noProof/>
                <w:webHidden/>
              </w:rPr>
              <w:fldChar w:fldCharType="separate"/>
            </w:r>
            <w:r>
              <w:rPr>
                <w:noProof/>
                <w:webHidden/>
              </w:rPr>
              <w:t>17</w:t>
            </w:r>
            <w:r>
              <w:rPr>
                <w:noProof/>
                <w:webHidden/>
              </w:rPr>
              <w:fldChar w:fldCharType="end"/>
            </w:r>
          </w:hyperlink>
        </w:p>
        <w:p w14:paraId="1054D72A" w14:textId="7EA4EA8E"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294" w:history="1">
            <w:r w:rsidRPr="002C7AC7">
              <w:rPr>
                <w:rStyle w:val="Hyperlink"/>
                <w:noProof/>
              </w:rPr>
              <w:t>Section V - Interface</w:t>
            </w:r>
            <w:r>
              <w:rPr>
                <w:noProof/>
                <w:webHidden/>
              </w:rPr>
              <w:tab/>
            </w:r>
            <w:r>
              <w:rPr>
                <w:noProof/>
                <w:webHidden/>
              </w:rPr>
              <w:fldChar w:fldCharType="begin"/>
            </w:r>
            <w:r>
              <w:rPr>
                <w:noProof/>
                <w:webHidden/>
              </w:rPr>
              <w:instrText xml:space="preserve"> PAGEREF _Toc181487294 \h </w:instrText>
            </w:r>
            <w:r>
              <w:rPr>
                <w:noProof/>
                <w:webHidden/>
              </w:rPr>
            </w:r>
            <w:r>
              <w:rPr>
                <w:noProof/>
                <w:webHidden/>
              </w:rPr>
              <w:fldChar w:fldCharType="separate"/>
            </w:r>
            <w:r>
              <w:rPr>
                <w:noProof/>
                <w:webHidden/>
              </w:rPr>
              <w:t>18</w:t>
            </w:r>
            <w:r>
              <w:rPr>
                <w:noProof/>
                <w:webHidden/>
              </w:rPr>
              <w:fldChar w:fldCharType="end"/>
            </w:r>
          </w:hyperlink>
        </w:p>
        <w:p w14:paraId="21CF159D" w14:textId="0B53562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5" w:history="1">
            <w:r w:rsidRPr="002C7AC7">
              <w:rPr>
                <w:rStyle w:val="Hyperlink"/>
                <w:noProof/>
              </w:rPr>
              <w:t>5.1</w:t>
            </w:r>
            <w:r>
              <w:rPr>
                <w:rFonts w:eastAsiaTheme="minorEastAsia" w:cstheme="minorBidi"/>
                <w:smallCaps w:val="0"/>
                <w:noProof/>
                <w:kern w:val="2"/>
                <w:sz w:val="24"/>
                <w:szCs w:val="24"/>
                <w14:ligatures w14:val="standardContextual"/>
              </w:rPr>
              <w:tab/>
            </w:r>
            <w:r w:rsidRPr="002C7AC7">
              <w:rPr>
                <w:rStyle w:val="Hyperlink"/>
                <w:noProof/>
              </w:rPr>
              <w:t>Screen Flow</w:t>
            </w:r>
            <w:r>
              <w:rPr>
                <w:noProof/>
                <w:webHidden/>
              </w:rPr>
              <w:tab/>
            </w:r>
            <w:r>
              <w:rPr>
                <w:noProof/>
                <w:webHidden/>
              </w:rPr>
              <w:fldChar w:fldCharType="begin"/>
            </w:r>
            <w:r>
              <w:rPr>
                <w:noProof/>
                <w:webHidden/>
              </w:rPr>
              <w:instrText xml:space="preserve"> PAGEREF _Toc181487295 \h </w:instrText>
            </w:r>
            <w:r>
              <w:rPr>
                <w:noProof/>
                <w:webHidden/>
              </w:rPr>
            </w:r>
            <w:r>
              <w:rPr>
                <w:noProof/>
                <w:webHidden/>
              </w:rPr>
              <w:fldChar w:fldCharType="separate"/>
            </w:r>
            <w:r>
              <w:rPr>
                <w:noProof/>
                <w:webHidden/>
              </w:rPr>
              <w:t>18</w:t>
            </w:r>
            <w:r>
              <w:rPr>
                <w:noProof/>
                <w:webHidden/>
              </w:rPr>
              <w:fldChar w:fldCharType="end"/>
            </w:r>
          </w:hyperlink>
        </w:p>
        <w:p w14:paraId="207CFA15" w14:textId="32ED5AED"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6" w:history="1">
            <w:r w:rsidRPr="002C7AC7">
              <w:rPr>
                <w:rStyle w:val="Hyperlink"/>
                <w:noProof/>
              </w:rPr>
              <w:t>5.1.1</w:t>
            </w:r>
            <w:r>
              <w:rPr>
                <w:rFonts w:eastAsiaTheme="minorEastAsia" w:cstheme="minorBidi"/>
                <w:i w:val="0"/>
                <w:iCs w:val="0"/>
                <w:noProof/>
                <w:kern w:val="2"/>
                <w:sz w:val="24"/>
                <w:szCs w:val="24"/>
                <w14:ligatures w14:val="standardContextual"/>
              </w:rPr>
              <w:tab/>
            </w:r>
            <w:r w:rsidRPr="002C7AC7">
              <w:rPr>
                <w:rStyle w:val="Hyperlink"/>
                <w:noProof/>
              </w:rPr>
              <w:t>Screen Flow Chart</w:t>
            </w:r>
            <w:r>
              <w:rPr>
                <w:noProof/>
                <w:webHidden/>
              </w:rPr>
              <w:tab/>
            </w:r>
            <w:r>
              <w:rPr>
                <w:noProof/>
                <w:webHidden/>
              </w:rPr>
              <w:fldChar w:fldCharType="begin"/>
            </w:r>
            <w:r>
              <w:rPr>
                <w:noProof/>
                <w:webHidden/>
              </w:rPr>
              <w:instrText xml:space="preserve"> PAGEREF _Toc181487296 \h </w:instrText>
            </w:r>
            <w:r>
              <w:rPr>
                <w:noProof/>
                <w:webHidden/>
              </w:rPr>
            </w:r>
            <w:r>
              <w:rPr>
                <w:noProof/>
                <w:webHidden/>
              </w:rPr>
              <w:fldChar w:fldCharType="separate"/>
            </w:r>
            <w:r>
              <w:rPr>
                <w:noProof/>
                <w:webHidden/>
              </w:rPr>
              <w:t>18</w:t>
            </w:r>
            <w:r>
              <w:rPr>
                <w:noProof/>
                <w:webHidden/>
              </w:rPr>
              <w:fldChar w:fldCharType="end"/>
            </w:r>
          </w:hyperlink>
        </w:p>
        <w:p w14:paraId="7592CD7E" w14:textId="2DFB383A"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7" w:history="1">
            <w:r w:rsidRPr="002C7AC7">
              <w:rPr>
                <w:rStyle w:val="Hyperlink"/>
                <w:noProof/>
              </w:rPr>
              <w:t>5.1.2</w:t>
            </w:r>
            <w:r>
              <w:rPr>
                <w:rFonts w:eastAsiaTheme="minorEastAsia" w:cstheme="minorBidi"/>
                <w:i w:val="0"/>
                <w:iCs w:val="0"/>
                <w:noProof/>
                <w:kern w:val="2"/>
                <w:sz w:val="24"/>
                <w:szCs w:val="24"/>
                <w14:ligatures w14:val="standardContextual"/>
              </w:rPr>
              <w:tab/>
            </w:r>
            <w:r w:rsidRPr="002C7AC7">
              <w:rPr>
                <w:rStyle w:val="Hyperlink"/>
                <w:noProof/>
              </w:rPr>
              <w:t>Screen Descriptions</w:t>
            </w:r>
            <w:r>
              <w:rPr>
                <w:noProof/>
                <w:webHidden/>
              </w:rPr>
              <w:tab/>
            </w:r>
            <w:r>
              <w:rPr>
                <w:noProof/>
                <w:webHidden/>
              </w:rPr>
              <w:fldChar w:fldCharType="begin"/>
            </w:r>
            <w:r>
              <w:rPr>
                <w:noProof/>
                <w:webHidden/>
              </w:rPr>
              <w:instrText xml:space="preserve"> PAGEREF _Toc181487297 \h </w:instrText>
            </w:r>
            <w:r>
              <w:rPr>
                <w:noProof/>
                <w:webHidden/>
              </w:rPr>
            </w:r>
            <w:r>
              <w:rPr>
                <w:noProof/>
                <w:webHidden/>
              </w:rPr>
              <w:fldChar w:fldCharType="separate"/>
            </w:r>
            <w:r>
              <w:rPr>
                <w:noProof/>
                <w:webHidden/>
              </w:rPr>
              <w:t>18</w:t>
            </w:r>
            <w:r>
              <w:rPr>
                <w:noProof/>
                <w:webHidden/>
              </w:rPr>
              <w:fldChar w:fldCharType="end"/>
            </w:r>
          </w:hyperlink>
        </w:p>
        <w:p w14:paraId="1BE2611F" w14:textId="64E1055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298" w:history="1">
            <w:r w:rsidRPr="002C7AC7">
              <w:rPr>
                <w:rStyle w:val="Hyperlink"/>
                <w:noProof/>
              </w:rPr>
              <w:t>5.2</w:t>
            </w:r>
            <w:r>
              <w:rPr>
                <w:rFonts w:eastAsiaTheme="minorEastAsia" w:cstheme="minorBidi"/>
                <w:smallCaps w:val="0"/>
                <w:noProof/>
                <w:kern w:val="2"/>
                <w:sz w:val="24"/>
                <w:szCs w:val="24"/>
                <w14:ligatures w14:val="standardContextual"/>
              </w:rPr>
              <w:tab/>
            </w:r>
            <w:r w:rsidRPr="002C7AC7">
              <w:rPr>
                <w:rStyle w:val="Hyperlink"/>
                <w:noProof/>
              </w:rPr>
              <w:t>Visual System</w:t>
            </w:r>
            <w:r>
              <w:rPr>
                <w:noProof/>
                <w:webHidden/>
              </w:rPr>
              <w:tab/>
            </w:r>
            <w:r>
              <w:rPr>
                <w:noProof/>
                <w:webHidden/>
              </w:rPr>
              <w:fldChar w:fldCharType="begin"/>
            </w:r>
            <w:r>
              <w:rPr>
                <w:noProof/>
                <w:webHidden/>
              </w:rPr>
              <w:instrText xml:space="preserve"> PAGEREF _Toc181487298 \h </w:instrText>
            </w:r>
            <w:r>
              <w:rPr>
                <w:noProof/>
                <w:webHidden/>
              </w:rPr>
            </w:r>
            <w:r>
              <w:rPr>
                <w:noProof/>
                <w:webHidden/>
              </w:rPr>
              <w:fldChar w:fldCharType="separate"/>
            </w:r>
            <w:r>
              <w:rPr>
                <w:noProof/>
                <w:webHidden/>
              </w:rPr>
              <w:t>18</w:t>
            </w:r>
            <w:r>
              <w:rPr>
                <w:noProof/>
                <w:webHidden/>
              </w:rPr>
              <w:fldChar w:fldCharType="end"/>
            </w:r>
          </w:hyperlink>
        </w:p>
        <w:p w14:paraId="56B4AFF6" w14:textId="18C2F62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299" w:history="1">
            <w:r w:rsidRPr="002C7AC7">
              <w:rPr>
                <w:rStyle w:val="Hyperlink"/>
                <w:noProof/>
              </w:rPr>
              <w:t>5.2.1</w:t>
            </w:r>
            <w:r>
              <w:rPr>
                <w:rFonts w:eastAsiaTheme="minorEastAsia" w:cstheme="minorBidi"/>
                <w:i w:val="0"/>
                <w:iCs w:val="0"/>
                <w:noProof/>
                <w:kern w:val="2"/>
                <w:sz w:val="24"/>
                <w:szCs w:val="24"/>
                <w14:ligatures w14:val="standardContextual"/>
              </w:rPr>
              <w:tab/>
            </w:r>
            <w:r w:rsidRPr="002C7AC7">
              <w:rPr>
                <w:rStyle w:val="Hyperlink"/>
                <w:noProof/>
              </w:rPr>
              <w:t>HUD</w:t>
            </w:r>
            <w:r>
              <w:rPr>
                <w:noProof/>
                <w:webHidden/>
              </w:rPr>
              <w:tab/>
            </w:r>
            <w:r>
              <w:rPr>
                <w:noProof/>
                <w:webHidden/>
              </w:rPr>
              <w:fldChar w:fldCharType="begin"/>
            </w:r>
            <w:r>
              <w:rPr>
                <w:noProof/>
                <w:webHidden/>
              </w:rPr>
              <w:instrText xml:space="preserve"> PAGEREF _Toc181487299 \h </w:instrText>
            </w:r>
            <w:r>
              <w:rPr>
                <w:noProof/>
                <w:webHidden/>
              </w:rPr>
            </w:r>
            <w:r>
              <w:rPr>
                <w:noProof/>
                <w:webHidden/>
              </w:rPr>
              <w:fldChar w:fldCharType="separate"/>
            </w:r>
            <w:r>
              <w:rPr>
                <w:noProof/>
                <w:webHidden/>
              </w:rPr>
              <w:t>18</w:t>
            </w:r>
            <w:r>
              <w:rPr>
                <w:noProof/>
                <w:webHidden/>
              </w:rPr>
              <w:fldChar w:fldCharType="end"/>
            </w:r>
          </w:hyperlink>
        </w:p>
        <w:p w14:paraId="6CCF5811" w14:textId="622AE7E6"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0" w:history="1">
            <w:r w:rsidRPr="002C7AC7">
              <w:rPr>
                <w:rStyle w:val="Hyperlink"/>
                <w:noProof/>
              </w:rPr>
              <w:t>5.2.2</w:t>
            </w:r>
            <w:r>
              <w:rPr>
                <w:rFonts w:eastAsiaTheme="minorEastAsia" w:cstheme="minorBidi"/>
                <w:i w:val="0"/>
                <w:iCs w:val="0"/>
                <w:noProof/>
                <w:kern w:val="2"/>
                <w:sz w:val="24"/>
                <w:szCs w:val="24"/>
                <w14:ligatures w14:val="standardContextual"/>
              </w:rPr>
              <w:tab/>
            </w:r>
            <w:r w:rsidRPr="002C7AC7">
              <w:rPr>
                <w:rStyle w:val="Hyperlink"/>
                <w:noProof/>
              </w:rPr>
              <w:t>Menus</w:t>
            </w:r>
            <w:r>
              <w:rPr>
                <w:noProof/>
                <w:webHidden/>
              </w:rPr>
              <w:tab/>
            </w:r>
            <w:r>
              <w:rPr>
                <w:noProof/>
                <w:webHidden/>
              </w:rPr>
              <w:fldChar w:fldCharType="begin"/>
            </w:r>
            <w:r>
              <w:rPr>
                <w:noProof/>
                <w:webHidden/>
              </w:rPr>
              <w:instrText xml:space="preserve"> PAGEREF _Toc181487300 \h </w:instrText>
            </w:r>
            <w:r>
              <w:rPr>
                <w:noProof/>
                <w:webHidden/>
              </w:rPr>
            </w:r>
            <w:r>
              <w:rPr>
                <w:noProof/>
                <w:webHidden/>
              </w:rPr>
              <w:fldChar w:fldCharType="separate"/>
            </w:r>
            <w:r>
              <w:rPr>
                <w:noProof/>
                <w:webHidden/>
              </w:rPr>
              <w:t>18</w:t>
            </w:r>
            <w:r>
              <w:rPr>
                <w:noProof/>
                <w:webHidden/>
              </w:rPr>
              <w:fldChar w:fldCharType="end"/>
            </w:r>
          </w:hyperlink>
        </w:p>
        <w:p w14:paraId="69726D00" w14:textId="04B9CDC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1" w:history="1">
            <w:r w:rsidRPr="002C7AC7">
              <w:rPr>
                <w:rStyle w:val="Hyperlink"/>
                <w:noProof/>
              </w:rPr>
              <w:t>5.2.3</w:t>
            </w:r>
            <w:r>
              <w:rPr>
                <w:rFonts w:eastAsiaTheme="minorEastAsia" w:cstheme="minorBidi"/>
                <w:i w:val="0"/>
                <w:iCs w:val="0"/>
                <w:noProof/>
                <w:kern w:val="2"/>
                <w:sz w:val="24"/>
                <w:szCs w:val="24"/>
                <w14:ligatures w14:val="standardContextual"/>
              </w:rPr>
              <w:tab/>
            </w:r>
            <w:r w:rsidRPr="002C7AC7">
              <w:rPr>
                <w:rStyle w:val="Hyperlink"/>
                <w:noProof/>
              </w:rPr>
              <w:t>Rendering System</w:t>
            </w:r>
            <w:r>
              <w:rPr>
                <w:noProof/>
                <w:webHidden/>
              </w:rPr>
              <w:tab/>
            </w:r>
            <w:r>
              <w:rPr>
                <w:noProof/>
                <w:webHidden/>
              </w:rPr>
              <w:fldChar w:fldCharType="begin"/>
            </w:r>
            <w:r>
              <w:rPr>
                <w:noProof/>
                <w:webHidden/>
              </w:rPr>
              <w:instrText xml:space="preserve"> PAGEREF _Toc181487301 \h </w:instrText>
            </w:r>
            <w:r>
              <w:rPr>
                <w:noProof/>
                <w:webHidden/>
              </w:rPr>
            </w:r>
            <w:r>
              <w:rPr>
                <w:noProof/>
                <w:webHidden/>
              </w:rPr>
              <w:fldChar w:fldCharType="separate"/>
            </w:r>
            <w:r>
              <w:rPr>
                <w:noProof/>
                <w:webHidden/>
              </w:rPr>
              <w:t>18</w:t>
            </w:r>
            <w:r>
              <w:rPr>
                <w:noProof/>
                <w:webHidden/>
              </w:rPr>
              <w:fldChar w:fldCharType="end"/>
            </w:r>
          </w:hyperlink>
        </w:p>
        <w:p w14:paraId="65CC7755" w14:textId="47EB585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2" w:history="1">
            <w:r w:rsidRPr="002C7AC7">
              <w:rPr>
                <w:rStyle w:val="Hyperlink"/>
                <w:noProof/>
              </w:rPr>
              <w:t>5.2.4</w:t>
            </w:r>
            <w:r>
              <w:rPr>
                <w:rFonts w:eastAsiaTheme="minorEastAsia" w:cstheme="minorBidi"/>
                <w:i w:val="0"/>
                <w:iCs w:val="0"/>
                <w:noProof/>
                <w:kern w:val="2"/>
                <w:sz w:val="24"/>
                <w:szCs w:val="24"/>
                <w14:ligatures w14:val="standardContextual"/>
              </w:rPr>
              <w:tab/>
            </w:r>
            <w:r w:rsidRPr="002C7AC7">
              <w:rPr>
                <w:rStyle w:val="Hyperlink"/>
                <w:noProof/>
              </w:rPr>
              <w:t>Camera</w:t>
            </w:r>
            <w:r>
              <w:rPr>
                <w:noProof/>
                <w:webHidden/>
              </w:rPr>
              <w:tab/>
            </w:r>
            <w:r>
              <w:rPr>
                <w:noProof/>
                <w:webHidden/>
              </w:rPr>
              <w:fldChar w:fldCharType="begin"/>
            </w:r>
            <w:r>
              <w:rPr>
                <w:noProof/>
                <w:webHidden/>
              </w:rPr>
              <w:instrText xml:space="preserve"> PAGEREF _Toc181487302 \h </w:instrText>
            </w:r>
            <w:r>
              <w:rPr>
                <w:noProof/>
                <w:webHidden/>
              </w:rPr>
            </w:r>
            <w:r>
              <w:rPr>
                <w:noProof/>
                <w:webHidden/>
              </w:rPr>
              <w:fldChar w:fldCharType="separate"/>
            </w:r>
            <w:r>
              <w:rPr>
                <w:noProof/>
                <w:webHidden/>
              </w:rPr>
              <w:t>18</w:t>
            </w:r>
            <w:r>
              <w:rPr>
                <w:noProof/>
                <w:webHidden/>
              </w:rPr>
              <w:fldChar w:fldCharType="end"/>
            </w:r>
          </w:hyperlink>
        </w:p>
        <w:p w14:paraId="700AEC04" w14:textId="294F6F9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3" w:history="1">
            <w:r w:rsidRPr="002C7AC7">
              <w:rPr>
                <w:rStyle w:val="Hyperlink"/>
                <w:noProof/>
              </w:rPr>
              <w:t>5.2.5</w:t>
            </w:r>
            <w:r>
              <w:rPr>
                <w:rFonts w:eastAsiaTheme="minorEastAsia" w:cstheme="minorBidi"/>
                <w:i w:val="0"/>
                <w:iCs w:val="0"/>
                <w:noProof/>
                <w:kern w:val="2"/>
                <w:sz w:val="24"/>
                <w:szCs w:val="24"/>
                <w14:ligatures w14:val="standardContextual"/>
              </w:rPr>
              <w:tab/>
            </w:r>
            <w:r w:rsidRPr="002C7AC7">
              <w:rPr>
                <w:rStyle w:val="Hyperlink"/>
                <w:noProof/>
              </w:rPr>
              <w:t>Lighting Models</w:t>
            </w:r>
            <w:r>
              <w:rPr>
                <w:noProof/>
                <w:webHidden/>
              </w:rPr>
              <w:tab/>
            </w:r>
            <w:r>
              <w:rPr>
                <w:noProof/>
                <w:webHidden/>
              </w:rPr>
              <w:fldChar w:fldCharType="begin"/>
            </w:r>
            <w:r>
              <w:rPr>
                <w:noProof/>
                <w:webHidden/>
              </w:rPr>
              <w:instrText xml:space="preserve"> PAGEREF _Toc181487303 \h </w:instrText>
            </w:r>
            <w:r>
              <w:rPr>
                <w:noProof/>
                <w:webHidden/>
              </w:rPr>
            </w:r>
            <w:r>
              <w:rPr>
                <w:noProof/>
                <w:webHidden/>
              </w:rPr>
              <w:fldChar w:fldCharType="separate"/>
            </w:r>
            <w:r>
              <w:rPr>
                <w:noProof/>
                <w:webHidden/>
              </w:rPr>
              <w:t>18</w:t>
            </w:r>
            <w:r>
              <w:rPr>
                <w:noProof/>
                <w:webHidden/>
              </w:rPr>
              <w:fldChar w:fldCharType="end"/>
            </w:r>
          </w:hyperlink>
        </w:p>
        <w:p w14:paraId="6E0D441F" w14:textId="0F6F6F4C"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04" w:history="1">
            <w:r w:rsidRPr="002C7AC7">
              <w:rPr>
                <w:rStyle w:val="Hyperlink"/>
                <w:noProof/>
              </w:rPr>
              <w:t>5.3</w:t>
            </w:r>
            <w:r>
              <w:rPr>
                <w:rFonts w:eastAsiaTheme="minorEastAsia" w:cstheme="minorBidi"/>
                <w:smallCaps w:val="0"/>
                <w:noProof/>
                <w:kern w:val="2"/>
                <w:sz w:val="24"/>
                <w:szCs w:val="24"/>
                <w14:ligatures w14:val="standardContextual"/>
              </w:rPr>
              <w:tab/>
            </w:r>
            <w:r w:rsidRPr="002C7AC7">
              <w:rPr>
                <w:rStyle w:val="Hyperlink"/>
                <w:noProof/>
              </w:rPr>
              <w:t>Control System</w:t>
            </w:r>
            <w:r>
              <w:rPr>
                <w:noProof/>
                <w:webHidden/>
              </w:rPr>
              <w:tab/>
            </w:r>
            <w:r>
              <w:rPr>
                <w:noProof/>
                <w:webHidden/>
              </w:rPr>
              <w:fldChar w:fldCharType="begin"/>
            </w:r>
            <w:r>
              <w:rPr>
                <w:noProof/>
                <w:webHidden/>
              </w:rPr>
              <w:instrText xml:space="preserve"> PAGEREF _Toc181487304 \h </w:instrText>
            </w:r>
            <w:r>
              <w:rPr>
                <w:noProof/>
                <w:webHidden/>
              </w:rPr>
            </w:r>
            <w:r>
              <w:rPr>
                <w:noProof/>
                <w:webHidden/>
              </w:rPr>
              <w:fldChar w:fldCharType="separate"/>
            </w:r>
            <w:r>
              <w:rPr>
                <w:noProof/>
                <w:webHidden/>
              </w:rPr>
              <w:t>18</w:t>
            </w:r>
            <w:r>
              <w:rPr>
                <w:noProof/>
                <w:webHidden/>
              </w:rPr>
              <w:fldChar w:fldCharType="end"/>
            </w:r>
          </w:hyperlink>
        </w:p>
        <w:p w14:paraId="0DFB3E0B" w14:textId="4573B20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5" w:history="1">
            <w:r w:rsidRPr="002C7AC7">
              <w:rPr>
                <w:rStyle w:val="Hyperlink"/>
                <w:noProof/>
              </w:rPr>
              <w:t>5.3.1</w:t>
            </w:r>
            <w:r>
              <w:rPr>
                <w:rFonts w:eastAsiaTheme="minorEastAsia" w:cstheme="minorBidi"/>
                <w:i w:val="0"/>
                <w:iCs w:val="0"/>
                <w:noProof/>
                <w:kern w:val="2"/>
                <w:sz w:val="24"/>
                <w:szCs w:val="24"/>
                <w14:ligatures w14:val="standardContextual"/>
              </w:rPr>
              <w:tab/>
            </w:r>
            <w:r w:rsidRPr="002C7AC7">
              <w:rPr>
                <w:rStyle w:val="Hyperlink"/>
                <w:noProof/>
              </w:rPr>
              <w:t>Button Inputs</w:t>
            </w:r>
            <w:r>
              <w:rPr>
                <w:noProof/>
                <w:webHidden/>
              </w:rPr>
              <w:tab/>
            </w:r>
            <w:r>
              <w:rPr>
                <w:noProof/>
                <w:webHidden/>
              </w:rPr>
              <w:fldChar w:fldCharType="begin"/>
            </w:r>
            <w:r>
              <w:rPr>
                <w:noProof/>
                <w:webHidden/>
              </w:rPr>
              <w:instrText xml:space="preserve"> PAGEREF _Toc181487305 \h </w:instrText>
            </w:r>
            <w:r>
              <w:rPr>
                <w:noProof/>
                <w:webHidden/>
              </w:rPr>
            </w:r>
            <w:r>
              <w:rPr>
                <w:noProof/>
                <w:webHidden/>
              </w:rPr>
              <w:fldChar w:fldCharType="separate"/>
            </w:r>
            <w:r>
              <w:rPr>
                <w:noProof/>
                <w:webHidden/>
              </w:rPr>
              <w:t>18</w:t>
            </w:r>
            <w:r>
              <w:rPr>
                <w:noProof/>
                <w:webHidden/>
              </w:rPr>
              <w:fldChar w:fldCharType="end"/>
            </w:r>
          </w:hyperlink>
        </w:p>
        <w:p w14:paraId="7A87EB4F" w14:textId="0F32AA74"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6" w:history="1">
            <w:r w:rsidRPr="002C7AC7">
              <w:rPr>
                <w:rStyle w:val="Hyperlink"/>
                <w:noProof/>
              </w:rPr>
              <w:t>5.3.2</w:t>
            </w:r>
            <w:r>
              <w:rPr>
                <w:rFonts w:eastAsiaTheme="minorEastAsia" w:cstheme="minorBidi"/>
                <w:i w:val="0"/>
                <w:iCs w:val="0"/>
                <w:noProof/>
                <w:kern w:val="2"/>
                <w:sz w:val="24"/>
                <w:szCs w:val="24"/>
                <w14:ligatures w14:val="standardContextual"/>
              </w:rPr>
              <w:tab/>
            </w:r>
            <w:r w:rsidRPr="002C7AC7">
              <w:rPr>
                <w:rStyle w:val="Hyperlink"/>
                <w:noProof/>
              </w:rPr>
              <w:t>Analog Controller</w:t>
            </w:r>
            <w:r>
              <w:rPr>
                <w:noProof/>
                <w:webHidden/>
              </w:rPr>
              <w:tab/>
            </w:r>
            <w:r>
              <w:rPr>
                <w:noProof/>
                <w:webHidden/>
              </w:rPr>
              <w:fldChar w:fldCharType="begin"/>
            </w:r>
            <w:r>
              <w:rPr>
                <w:noProof/>
                <w:webHidden/>
              </w:rPr>
              <w:instrText xml:space="preserve"> PAGEREF _Toc181487306 \h </w:instrText>
            </w:r>
            <w:r>
              <w:rPr>
                <w:noProof/>
                <w:webHidden/>
              </w:rPr>
            </w:r>
            <w:r>
              <w:rPr>
                <w:noProof/>
                <w:webHidden/>
              </w:rPr>
              <w:fldChar w:fldCharType="separate"/>
            </w:r>
            <w:r>
              <w:rPr>
                <w:noProof/>
                <w:webHidden/>
              </w:rPr>
              <w:t>18</w:t>
            </w:r>
            <w:r>
              <w:rPr>
                <w:noProof/>
                <w:webHidden/>
              </w:rPr>
              <w:fldChar w:fldCharType="end"/>
            </w:r>
          </w:hyperlink>
        </w:p>
        <w:p w14:paraId="4B5B2232" w14:textId="7DEE75B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7" w:history="1">
            <w:r w:rsidRPr="002C7AC7">
              <w:rPr>
                <w:rStyle w:val="Hyperlink"/>
                <w:noProof/>
              </w:rPr>
              <w:t>5.3.3</w:t>
            </w:r>
            <w:r>
              <w:rPr>
                <w:rFonts w:eastAsiaTheme="minorEastAsia" w:cstheme="minorBidi"/>
                <w:i w:val="0"/>
                <w:iCs w:val="0"/>
                <w:noProof/>
                <w:kern w:val="2"/>
                <w:sz w:val="24"/>
                <w:szCs w:val="24"/>
                <w14:ligatures w14:val="standardContextual"/>
              </w:rPr>
              <w:tab/>
            </w:r>
            <w:r w:rsidRPr="002C7AC7">
              <w:rPr>
                <w:rStyle w:val="Hyperlink"/>
                <w:noProof/>
              </w:rPr>
              <w:t>Keyboard and Mouse Controls</w:t>
            </w:r>
            <w:r>
              <w:rPr>
                <w:noProof/>
                <w:webHidden/>
              </w:rPr>
              <w:tab/>
            </w:r>
            <w:r>
              <w:rPr>
                <w:noProof/>
                <w:webHidden/>
              </w:rPr>
              <w:fldChar w:fldCharType="begin"/>
            </w:r>
            <w:r>
              <w:rPr>
                <w:noProof/>
                <w:webHidden/>
              </w:rPr>
              <w:instrText xml:space="preserve"> PAGEREF _Toc181487307 \h </w:instrText>
            </w:r>
            <w:r>
              <w:rPr>
                <w:noProof/>
                <w:webHidden/>
              </w:rPr>
            </w:r>
            <w:r>
              <w:rPr>
                <w:noProof/>
                <w:webHidden/>
              </w:rPr>
              <w:fldChar w:fldCharType="separate"/>
            </w:r>
            <w:r>
              <w:rPr>
                <w:noProof/>
                <w:webHidden/>
              </w:rPr>
              <w:t>19</w:t>
            </w:r>
            <w:r>
              <w:rPr>
                <w:noProof/>
                <w:webHidden/>
              </w:rPr>
              <w:fldChar w:fldCharType="end"/>
            </w:r>
          </w:hyperlink>
        </w:p>
        <w:p w14:paraId="023BB29B" w14:textId="40A6882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08" w:history="1">
            <w:r w:rsidRPr="002C7AC7">
              <w:rPr>
                <w:rStyle w:val="Hyperlink"/>
                <w:noProof/>
              </w:rPr>
              <w:t>5.3.4</w:t>
            </w:r>
            <w:r>
              <w:rPr>
                <w:rFonts w:eastAsiaTheme="minorEastAsia" w:cstheme="minorBidi"/>
                <w:i w:val="0"/>
                <w:iCs w:val="0"/>
                <w:noProof/>
                <w:kern w:val="2"/>
                <w:sz w:val="24"/>
                <w:szCs w:val="24"/>
                <w14:ligatures w14:val="standardContextual"/>
              </w:rPr>
              <w:tab/>
            </w:r>
            <w:r w:rsidRPr="002C7AC7">
              <w:rPr>
                <w:rStyle w:val="Hyperlink"/>
                <w:noProof/>
              </w:rPr>
              <w:t>ETC…</w:t>
            </w:r>
            <w:r>
              <w:rPr>
                <w:noProof/>
                <w:webHidden/>
              </w:rPr>
              <w:tab/>
            </w:r>
            <w:r>
              <w:rPr>
                <w:noProof/>
                <w:webHidden/>
              </w:rPr>
              <w:fldChar w:fldCharType="begin"/>
            </w:r>
            <w:r>
              <w:rPr>
                <w:noProof/>
                <w:webHidden/>
              </w:rPr>
              <w:instrText xml:space="preserve"> PAGEREF _Toc181487308 \h </w:instrText>
            </w:r>
            <w:r>
              <w:rPr>
                <w:noProof/>
                <w:webHidden/>
              </w:rPr>
            </w:r>
            <w:r>
              <w:rPr>
                <w:noProof/>
                <w:webHidden/>
              </w:rPr>
              <w:fldChar w:fldCharType="separate"/>
            </w:r>
            <w:r>
              <w:rPr>
                <w:noProof/>
                <w:webHidden/>
              </w:rPr>
              <w:t>19</w:t>
            </w:r>
            <w:r>
              <w:rPr>
                <w:noProof/>
                <w:webHidden/>
              </w:rPr>
              <w:fldChar w:fldCharType="end"/>
            </w:r>
          </w:hyperlink>
        </w:p>
        <w:p w14:paraId="473FA100" w14:textId="2B19BF1F"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09" w:history="1">
            <w:r w:rsidRPr="002C7AC7">
              <w:rPr>
                <w:rStyle w:val="Hyperlink"/>
                <w:noProof/>
              </w:rPr>
              <w:t>5.4</w:t>
            </w:r>
            <w:r>
              <w:rPr>
                <w:rFonts w:eastAsiaTheme="minorEastAsia" w:cstheme="minorBidi"/>
                <w:smallCaps w:val="0"/>
                <w:noProof/>
                <w:kern w:val="2"/>
                <w:sz w:val="24"/>
                <w:szCs w:val="24"/>
                <w14:ligatures w14:val="standardContextual"/>
              </w:rPr>
              <w:tab/>
            </w:r>
            <w:r w:rsidRPr="002C7AC7">
              <w:rPr>
                <w:rStyle w:val="Hyperlink"/>
                <w:noProof/>
              </w:rPr>
              <w:t>Audio</w:t>
            </w:r>
            <w:r>
              <w:rPr>
                <w:noProof/>
                <w:webHidden/>
              </w:rPr>
              <w:tab/>
            </w:r>
            <w:r>
              <w:rPr>
                <w:noProof/>
                <w:webHidden/>
              </w:rPr>
              <w:fldChar w:fldCharType="begin"/>
            </w:r>
            <w:r>
              <w:rPr>
                <w:noProof/>
                <w:webHidden/>
              </w:rPr>
              <w:instrText xml:space="preserve"> PAGEREF _Toc181487309 \h </w:instrText>
            </w:r>
            <w:r>
              <w:rPr>
                <w:noProof/>
                <w:webHidden/>
              </w:rPr>
            </w:r>
            <w:r>
              <w:rPr>
                <w:noProof/>
                <w:webHidden/>
              </w:rPr>
              <w:fldChar w:fldCharType="separate"/>
            </w:r>
            <w:r>
              <w:rPr>
                <w:noProof/>
                <w:webHidden/>
              </w:rPr>
              <w:t>19</w:t>
            </w:r>
            <w:r>
              <w:rPr>
                <w:noProof/>
                <w:webHidden/>
              </w:rPr>
              <w:fldChar w:fldCharType="end"/>
            </w:r>
          </w:hyperlink>
        </w:p>
        <w:p w14:paraId="6F105BC9" w14:textId="08A3BF8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10" w:history="1">
            <w:r w:rsidRPr="002C7AC7">
              <w:rPr>
                <w:rStyle w:val="Hyperlink"/>
                <w:noProof/>
              </w:rPr>
              <w:t>5.4.1</w:t>
            </w:r>
            <w:r>
              <w:rPr>
                <w:rFonts w:eastAsiaTheme="minorEastAsia" w:cstheme="minorBidi"/>
                <w:i w:val="0"/>
                <w:iCs w:val="0"/>
                <w:noProof/>
                <w:kern w:val="2"/>
                <w:sz w:val="24"/>
                <w:szCs w:val="24"/>
                <w14:ligatures w14:val="standardContextual"/>
              </w:rPr>
              <w:tab/>
            </w:r>
            <w:r w:rsidRPr="002C7AC7">
              <w:rPr>
                <w:rStyle w:val="Hyperlink"/>
                <w:noProof/>
              </w:rPr>
              <w:t>Music</w:t>
            </w:r>
            <w:r>
              <w:rPr>
                <w:noProof/>
                <w:webHidden/>
              </w:rPr>
              <w:tab/>
            </w:r>
            <w:r>
              <w:rPr>
                <w:noProof/>
                <w:webHidden/>
              </w:rPr>
              <w:fldChar w:fldCharType="begin"/>
            </w:r>
            <w:r>
              <w:rPr>
                <w:noProof/>
                <w:webHidden/>
              </w:rPr>
              <w:instrText xml:space="preserve"> PAGEREF _Toc181487310 \h </w:instrText>
            </w:r>
            <w:r>
              <w:rPr>
                <w:noProof/>
                <w:webHidden/>
              </w:rPr>
            </w:r>
            <w:r>
              <w:rPr>
                <w:noProof/>
                <w:webHidden/>
              </w:rPr>
              <w:fldChar w:fldCharType="separate"/>
            </w:r>
            <w:r>
              <w:rPr>
                <w:noProof/>
                <w:webHidden/>
              </w:rPr>
              <w:t>19</w:t>
            </w:r>
            <w:r>
              <w:rPr>
                <w:noProof/>
                <w:webHidden/>
              </w:rPr>
              <w:fldChar w:fldCharType="end"/>
            </w:r>
          </w:hyperlink>
        </w:p>
        <w:p w14:paraId="619E163E" w14:textId="4D5F0562"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11" w:history="1">
            <w:r w:rsidRPr="002C7AC7">
              <w:rPr>
                <w:rStyle w:val="Hyperlink"/>
                <w:noProof/>
              </w:rPr>
              <w:t>5.4.2</w:t>
            </w:r>
            <w:r>
              <w:rPr>
                <w:rFonts w:eastAsiaTheme="minorEastAsia" w:cstheme="minorBidi"/>
                <w:i w:val="0"/>
                <w:iCs w:val="0"/>
                <w:noProof/>
                <w:kern w:val="2"/>
                <w:sz w:val="24"/>
                <w:szCs w:val="24"/>
                <w14:ligatures w14:val="standardContextual"/>
              </w:rPr>
              <w:tab/>
            </w:r>
            <w:r w:rsidRPr="002C7AC7">
              <w:rPr>
                <w:rStyle w:val="Hyperlink"/>
                <w:noProof/>
              </w:rPr>
              <w:t>Sound Effects</w:t>
            </w:r>
            <w:r>
              <w:rPr>
                <w:noProof/>
                <w:webHidden/>
              </w:rPr>
              <w:tab/>
            </w:r>
            <w:r>
              <w:rPr>
                <w:noProof/>
                <w:webHidden/>
              </w:rPr>
              <w:fldChar w:fldCharType="begin"/>
            </w:r>
            <w:r>
              <w:rPr>
                <w:noProof/>
                <w:webHidden/>
              </w:rPr>
              <w:instrText xml:space="preserve"> PAGEREF _Toc181487311 \h </w:instrText>
            </w:r>
            <w:r>
              <w:rPr>
                <w:noProof/>
                <w:webHidden/>
              </w:rPr>
            </w:r>
            <w:r>
              <w:rPr>
                <w:noProof/>
                <w:webHidden/>
              </w:rPr>
              <w:fldChar w:fldCharType="separate"/>
            </w:r>
            <w:r>
              <w:rPr>
                <w:noProof/>
                <w:webHidden/>
              </w:rPr>
              <w:t>19</w:t>
            </w:r>
            <w:r>
              <w:rPr>
                <w:noProof/>
                <w:webHidden/>
              </w:rPr>
              <w:fldChar w:fldCharType="end"/>
            </w:r>
          </w:hyperlink>
        </w:p>
        <w:p w14:paraId="08C83BD7" w14:textId="2A72401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2" w:history="1">
            <w:r w:rsidRPr="002C7AC7">
              <w:rPr>
                <w:rStyle w:val="Hyperlink"/>
                <w:noProof/>
              </w:rPr>
              <w:t>5.5</w:t>
            </w:r>
            <w:r>
              <w:rPr>
                <w:rFonts w:eastAsiaTheme="minorEastAsia" w:cstheme="minorBidi"/>
                <w:smallCaps w:val="0"/>
                <w:noProof/>
                <w:kern w:val="2"/>
                <w:sz w:val="24"/>
                <w:szCs w:val="24"/>
                <w14:ligatures w14:val="standardContextual"/>
              </w:rPr>
              <w:tab/>
            </w:r>
            <w:r w:rsidRPr="002C7AC7">
              <w:rPr>
                <w:rStyle w:val="Hyperlink"/>
                <w:noProof/>
              </w:rPr>
              <w:t>Help System</w:t>
            </w:r>
            <w:r>
              <w:rPr>
                <w:noProof/>
                <w:webHidden/>
              </w:rPr>
              <w:tab/>
            </w:r>
            <w:r>
              <w:rPr>
                <w:noProof/>
                <w:webHidden/>
              </w:rPr>
              <w:fldChar w:fldCharType="begin"/>
            </w:r>
            <w:r>
              <w:rPr>
                <w:noProof/>
                <w:webHidden/>
              </w:rPr>
              <w:instrText xml:space="preserve"> PAGEREF _Toc181487312 \h </w:instrText>
            </w:r>
            <w:r>
              <w:rPr>
                <w:noProof/>
                <w:webHidden/>
              </w:rPr>
            </w:r>
            <w:r>
              <w:rPr>
                <w:noProof/>
                <w:webHidden/>
              </w:rPr>
              <w:fldChar w:fldCharType="separate"/>
            </w:r>
            <w:r>
              <w:rPr>
                <w:noProof/>
                <w:webHidden/>
              </w:rPr>
              <w:t>19</w:t>
            </w:r>
            <w:r>
              <w:rPr>
                <w:noProof/>
                <w:webHidden/>
              </w:rPr>
              <w:fldChar w:fldCharType="end"/>
            </w:r>
          </w:hyperlink>
        </w:p>
        <w:p w14:paraId="04AC6F7D" w14:textId="35170E65"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313" w:history="1">
            <w:r w:rsidRPr="002C7AC7">
              <w:rPr>
                <w:rStyle w:val="Hyperlink"/>
                <w:noProof/>
              </w:rPr>
              <w:t>Section VI - Enemies and allies</w:t>
            </w:r>
            <w:r>
              <w:rPr>
                <w:noProof/>
                <w:webHidden/>
              </w:rPr>
              <w:tab/>
            </w:r>
            <w:r>
              <w:rPr>
                <w:noProof/>
                <w:webHidden/>
              </w:rPr>
              <w:fldChar w:fldCharType="begin"/>
            </w:r>
            <w:r>
              <w:rPr>
                <w:noProof/>
                <w:webHidden/>
              </w:rPr>
              <w:instrText xml:space="preserve"> PAGEREF _Toc181487313 \h </w:instrText>
            </w:r>
            <w:r>
              <w:rPr>
                <w:noProof/>
                <w:webHidden/>
              </w:rPr>
            </w:r>
            <w:r>
              <w:rPr>
                <w:noProof/>
                <w:webHidden/>
              </w:rPr>
              <w:fldChar w:fldCharType="separate"/>
            </w:r>
            <w:r>
              <w:rPr>
                <w:noProof/>
                <w:webHidden/>
              </w:rPr>
              <w:t>20</w:t>
            </w:r>
            <w:r>
              <w:rPr>
                <w:noProof/>
                <w:webHidden/>
              </w:rPr>
              <w:fldChar w:fldCharType="end"/>
            </w:r>
          </w:hyperlink>
        </w:p>
        <w:p w14:paraId="663DD3B8" w14:textId="469451E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4" w:history="1">
            <w:r w:rsidRPr="002C7AC7">
              <w:rPr>
                <w:rStyle w:val="Hyperlink"/>
                <w:noProof/>
              </w:rPr>
              <w:t>6.1</w:t>
            </w:r>
            <w:r>
              <w:rPr>
                <w:rFonts w:eastAsiaTheme="minorEastAsia" w:cstheme="minorBidi"/>
                <w:smallCaps w:val="0"/>
                <w:noProof/>
                <w:kern w:val="2"/>
                <w:sz w:val="24"/>
                <w:szCs w:val="24"/>
                <w14:ligatures w14:val="standardContextual"/>
              </w:rPr>
              <w:tab/>
            </w:r>
            <w:r w:rsidRPr="002C7AC7">
              <w:rPr>
                <w:rStyle w:val="Hyperlink"/>
                <w:noProof/>
              </w:rPr>
              <w:t>Opponent AI</w:t>
            </w:r>
            <w:r>
              <w:rPr>
                <w:noProof/>
                <w:webHidden/>
              </w:rPr>
              <w:tab/>
            </w:r>
            <w:r>
              <w:rPr>
                <w:noProof/>
                <w:webHidden/>
              </w:rPr>
              <w:fldChar w:fldCharType="begin"/>
            </w:r>
            <w:r>
              <w:rPr>
                <w:noProof/>
                <w:webHidden/>
              </w:rPr>
              <w:instrText xml:space="preserve"> PAGEREF _Toc181487314 \h </w:instrText>
            </w:r>
            <w:r>
              <w:rPr>
                <w:noProof/>
                <w:webHidden/>
              </w:rPr>
            </w:r>
            <w:r>
              <w:rPr>
                <w:noProof/>
                <w:webHidden/>
              </w:rPr>
              <w:fldChar w:fldCharType="separate"/>
            </w:r>
            <w:r>
              <w:rPr>
                <w:noProof/>
                <w:webHidden/>
              </w:rPr>
              <w:t>20</w:t>
            </w:r>
            <w:r>
              <w:rPr>
                <w:noProof/>
                <w:webHidden/>
              </w:rPr>
              <w:fldChar w:fldCharType="end"/>
            </w:r>
          </w:hyperlink>
        </w:p>
        <w:p w14:paraId="6CF0145B" w14:textId="0C563F96"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5" w:history="1">
            <w:r w:rsidRPr="002C7AC7">
              <w:rPr>
                <w:rStyle w:val="Hyperlink"/>
                <w:noProof/>
              </w:rPr>
              <w:t>6.2</w:t>
            </w:r>
            <w:r>
              <w:rPr>
                <w:rFonts w:eastAsiaTheme="minorEastAsia" w:cstheme="minorBidi"/>
                <w:smallCaps w:val="0"/>
                <w:noProof/>
                <w:kern w:val="2"/>
                <w:sz w:val="24"/>
                <w:szCs w:val="24"/>
                <w14:ligatures w14:val="standardContextual"/>
              </w:rPr>
              <w:tab/>
            </w:r>
            <w:r w:rsidRPr="002C7AC7">
              <w:rPr>
                <w:rStyle w:val="Hyperlink"/>
                <w:noProof/>
              </w:rPr>
              <w:t>Enemy AI – Villains and Monsters</w:t>
            </w:r>
            <w:r>
              <w:rPr>
                <w:noProof/>
                <w:webHidden/>
              </w:rPr>
              <w:tab/>
            </w:r>
            <w:r>
              <w:rPr>
                <w:noProof/>
                <w:webHidden/>
              </w:rPr>
              <w:fldChar w:fldCharType="begin"/>
            </w:r>
            <w:r>
              <w:rPr>
                <w:noProof/>
                <w:webHidden/>
              </w:rPr>
              <w:instrText xml:space="preserve"> PAGEREF _Toc181487315 \h </w:instrText>
            </w:r>
            <w:r>
              <w:rPr>
                <w:noProof/>
                <w:webHidden/>
              </w:rPr>
            </w:r>
            <w:r>
              <w:rPr>
                <w:noProof/>
                <w:webHidden/>
              </w:rPr>
              <w:fldChar w:fldCharType="separate"/>
            </w:r>
            <w:r>
              <w:rPr>
                <w:noProof/>
                <w:webHidden/>
              </w:rPr>
              <w:t>20</w:t>
            </w:r>
            <w:r>
              <w:rPr>
                <w:noProof/>
                <w:webHidden/>
              </w:rPr>
              <w:fldChar w:fldCharType="end"/>
            </w:r>
          </w:hyperlink>
        </w:p>
        <w:p w14:paraId="5149D115" w14:textId="0C049B20"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6" w:history="1">
            <w:r w:rsidRPr="002C7AC7">
              <w:rPr>
                <w:rStyle w:val="Hyperlink"/>
                <w:noProof/>
              </w:rPr>
              <w:t>6.3</w:t>
            </w:r>
            <w:r>
              <w:rPr>
                <w:rFonts w:eastAsiaTheme="minorEastAsia" w:cstheme="minorBidi"/>
                <w:smallCaps w:val="0"/>
                <w:noProof/>
                <w:kern w:val="2"/>
                <w:sz w:val="24"/>
                <w:szCs w:val="24"/>
                <w14:ligatures w14:val="standardContextual"/>
              </w:rPr>
              <w:tab/>
            </w:r>
            <w:r w:rsidRPr="002C7AC7">
              <w:rPr>
                <w:rStyle w:val="Hyperlink"/>
                <w:noProof/>
              </w:rPr>
              <w:t>Non-combat Characters</w:t>
            </w:r>
            <w:r>
              <w:rPr>
                <w:noProof/>
                <w:webHidden/>
              </w:rPr>
              <w:tab/>
            </w:r>
            <w:r>
              <w:rPr>
                <w:noProof/>
                <w:webHidden/>
              </w:rPr>
              <w:fldChar w:fldCharType="begin"/>
            </w:r>
            <w:r>
              <w:rPr>
                <w:noProof/>
                <w:webHidden/>
              </w:rPr>
              <w:instrText xml:space="preserve"> PAGEREF _Toc181487316 \h </w:instrText>
            </w:r>
            <w:r>
              <w:rPr>
                <w:noProof/>
                <w:webHidden/>
              </w:rPr>
            </w:r>
            <w:r>
              <w:rPr>
                <w:noProof/>
                <w:webHidden/>
              </w:rPr>
              <w:fldChar w:fldCharType="separate"/>
            </w:r>
            <w:r>
              <w:rPr>
                <w:noProof/>
                <w:webHidden/>
              </w:rPr>
              <w:t>20</w:t>
            </w:r>
            <w:r>
              <w:rPr>
                <w:noProof/>
                <w:webHidden/>
              </w:rPr>
              <w:fldChar w:fldCharType="end"/>
            </w:r>
          </w:hyperlink>
        </w:p>
        <w:p w14:paraId="17E6ED5F" w14:textId="56AD6C18"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7" w:history="1">
            <w:r w:rsidRPr="002C7AC7">
              <w:rPr>
                <w:rStyle w:val="Hyperlink"/>
                <w:noProof/>
              </w:rPr>
              <w:t>6.4</w:t>
            </w:r>
            <w:r>
              <w:rPr>
                <w:rFonts w:eastAsiaTheme="minorEastAsia" w:cstheme="minorBidi"/>
                <w:smallCaps w:val="0"/>
                <w:noProof/>
                <w:kern w:val="2"/>
                <w:sz w:val="24"/>
                <w:szCs w:val="24"/>
                <w14:ligatures w14:val="standardContextual"/>
              </w:rPr>
              <w:tab/>
            </w:r>
            <w:r w:rsidRPr="002C7AC7">
              <w:rPr>
                <w:rStyle w:val="Hyperlink"/>
                <w:noProof/>
              </w:rPr>
              <w:t>Friendly Characters</w:t>
            </w:r>
            <w:r>
              <w:rPr>
                <w:noProof/>
                <w:webHidden/>
              </w:rPr>
              <w:tab/>
            </w:r>
            <w:r>
              <w:rPr>
                <w:noProof/>
                <w:webHidden/>
              </w:rPr>
              <w:fldChar w:fldCharType="begin"/>
            </w:r>
            <w:r>
              <w:rPr>
                <w:noProof/>
                <w:webHidden/>
              </w:rPr>
              <w:instrText xml:space="preserve"> PAGEREF _Toc181487317 \h </w:instrText>
            </w:r>
            <w:r>
              <w:rPr>
                <w:noProof/>
                <w:webHidden/>
              </w:rPr>
            </w:r>
            <w:r>
              <w:rPr>
                <w:noProof/>
                <w:webHidden/>
              </w:rPr>
              <w:fldChar w:fldCharType="separate"/>
            </w:r>
            <w:r>
              <w:rPr>
                <w:noProof/>
                <w:webHidden/>
              </w:rPr>
              <w:t>20</w:t>
            </w:r>
            <w:r>
              <w:rPr>
                <w:noProof/>
                <w:webHidden/>
              </w:rPr>
              <w:fldChar w:fldCharType="end"/>
            </w:r>
          </w:hyperlink>
        </w:p>
        <w:p w14:paraId="112D07B8" w14:textId="13B25F78"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18" w:history="1">
            <w:r w:rsidRPr="002C7AC7">
              <w:rPr>
                <w:rStyle w:val="Hyperlink"/>
                <w:noProof/>
              </w:rPr>
              <w:t>6.5</w:t>
            </w:r>
            <w:r>
              <w:rPr>
                <w:rFonts w:eastAsiaTheme="minorEastAsia" w:cstheme="minorBidi"/>
                <w:smallCaps w:val="0"/>
                <w:noProof/>
                <w:kern w:val="2"/>
                <w:sz w:val="24"/>
                <w:szCs w:val="24"/>
                <w14:ligatures w14:val="standardContextual"/>
              </w:rPr>
              <w:tab/>
            </w:r>
            <w:r w:rsidRPr="002C7AC7">
              <w:rPr>
                <w:rStyle w:val="Hyperlink"/>
                <w:noProof/>
              </w:rPr>
              <w:t>Support AI</w:t>
            </w:r>
            <w:r>
              <w:rPr>
                <w:noProof/>
                <w:webHidden/>
              </w:rPr>
              <w:tab/>
            </w:r>
            <w:r>
              <w:rPr>
                <w:noProof/>
                <w:webHidden/>
              </w:rPr>
              <w:fldChar w:fldCharType="begin"/>
            </w:r>
            <w:r>
              <w:rPr>
                <w:noProof/>
                <w:webHidden/>
              </w:rPr>
              <w:instrText xml:space="preserve"> PAGEREF _Toc181487318 \h </w:instrText>
            </w:r>
            <w:r>
              <w:rPr>
                <w:noProof/>
                <w:webHidden/>
              </w:rPr>
            </w:r>
            <w:r>
              <w:rPr>
                <w:noProof/>
                <w:webHidden/>
              </w:rPr>
              <w:fldChar w:fldCharType="separate"/>
            </w:r>
            <w:r>
              <w:rPr>
                <w:noProof/>
                <w:webHidden/>
              </w:rPr>
              <w:t>20</w:t>
            </w:r>
            <w:r>
              <w:rPr>
                <w:noProof/>
                <w:webHidden/>
              </w:rPr>
              <w:fldChar w:fldCharType="end"/>
            </w:r>
          </w:hyperlink>
        </w:p>
        <w:p w14:paraId="078DC5C9" w14:textId="251333D5"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19" w:history="1">
            <w:r w:rsidRPr="002C7AC7">
              <w:rPr>
                <w:rStyle w:val="Hyperlink"/>
                <w:noProof/>
              </w:rPr>
              <w:t>6.5.1</w:t>
            </w:r>
            <w:r>
              <w:rPr>
                <w:rFonts w:eastAsiaTheme="minorEastAsia" w:cstheme="minorBidi"/>
                <w:i w:val="0"/>
                <w:iCs w:val="0"/>
                <w:noProof/>
                <w:kern w:val="2"/>
                <w:sz w:val="24"/>
                <w:szCs w:val="24"/>
                <w14:ligatures w14:val="standardContextual"/>
              </w:rPr>
              <w:tab/>
            </w:r>
            <w:r w:rsidRPr="002C7AC7">
              <w:rPr>
                <w:rStyle w:val="Hyperlink"/>
                <w:noProof/>
              </w:rPr>
              <w:t>Player and Collision Detection</w:t>
            </w:r>
            <w:r>
              <w:rPr>
                <w:noProof/>
                <w:webHidden/>
              </w:rPr>
              <w:tab/>
            </w:r>
            <w:r>
              <w:rPr>
                <w:noProof/>
                <w:webHidden/>
              </w:rPr>
              <w:fldChar w:fldCharType="begin"/>
            </w:r>
            <w:r>
              <w:rPr>
                <w:noProof/>
                <w:webHidden/>
              </w:rPr>
              <w:instrText xml:space="preserve"> PAGEREF _Toc181487319 \h </w:instrText>
            </w:r>
            <w:r>
              <w:rPr>
                <w:noProof/>
                <w:webHidden/>
              </w:rPr>
            </w:r>
            <w:r>
              <w:rPr>
                <w:noProof/>
                <w:webHidden/>
              </w:rPr>
              <w:fldChar w:fldCharType="separate"/>
            </w:r>
            <w:r>
              <w:rPr>
                <w:noProof/>
                <w:webHidden/>
              </w:rPr>
              <w:t>20</w:t>
            </w:r>
            <w:r>
              <w:rPr>
                <w:noProof/>
                <w:webHidden/>
              </w:rPr>
              <w:fldChar w:fldCharType="end"/>
            </w:r>
          </w:hyperlink>
        </w:p>
        <w:p w14:paraId="64E95C60" w14:textId="46A0A7EE"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20" w:history="1">
            <w:r w:rsidRPr="002C7AC7">
              <w:rPr>
                <w:rStyle w:val="Hyperlink"/>
                <w:noProof/>
              </w:rPr>
              <w:t>6.5.2</w:t>
            </w:r>
            <w:r>
              <w:rPr>
                <w:rFonts w:eastAsiaTheme="minorEastAsia" w:cstheme="minorBidi"/>
                <w:i w:val="0"/>
                <w:iCs w:val="0"/>
                <w:noProof/>
                <w:kern w:val="2"/>
                <w:sz w:val="24"/>
                <w:szCs w:val="24"/>
                <w14:ligatures w14:val="standardContextual"/>
              </w:rPr>
              <w:tab/>
            </w:r>
            <w:r w:rsidRPr="002C7AC7">
              <w:rPr>
                <w:rStyle w:val="Hyperlink"/>
                <w:noProof/>
              </w:rPr>
              <w:t>Pathfinding</w:t>
            </w:r>
            <w:r>
              <w:rPr>
                <w:noProof/>
                <w:webHidden/>
              </w:rPr>
              <w:tab/>
            </w:r>
            <w:r>
              <w:rPr>
                <w:noProof/>
                <w:webHidden/>
              </w:rPr>
              <w:fldChar w:fldCharType="begin"/>
            </w:r>
            <w:r>
              <w:rPr>
                <w:noProof/>
                <w:webHidden/>
              </w:rPr>
              <w:instrText xml:space="preserve"> PAGEREF _Toc181487320 \h </w:instrText>
            </w:r>
            <w:r>
              <w:rPr>
                <w:noProof/>
                <w:webHidden/>
              </w:rPr>
            </w:r>
            <w:r>
              <w:rPr>
                <w:noProof/>
                <w:webHidden/>
              </w:rPr>
              <w:fldChar w:fldCharType="separate"/>
            </w:r>
            <w:r>
              <w:rPr>
                <w:noProof/>
                <w:webHidden/>
              </w:rPr>
              <w:t>20</w:t>
            </w:r>
            <w:r>
              <w:rPr>
                <w:noProof/>
                <w:webHidden/>
              </w:rPr>
              <w:fldChar w:fldCharType="end"/>
            </w:r>
          </w:hyperlink>
        </w:p>
        <w:p w14:paraId="6789BD18" w14:textId="4929FDA6"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321" w:history="1">
            <w:r w:rsidRPr="002C7AC7">
              <w:rPr>
                <w:rStyle w:val="Hyperlink"/>
                <w:noProof/>
              </w:rPr>
              <w:t>Section VII - Game Art</w:t>
            </w:r>
            <w:r>
              <w:rPr>
                <w:noProof/>
                <w:webHidden/>
              </w:rPr>
              <w:tab/>
            </w:r>
            <w:r>
              <w:rPr>
                <w:noProof/>
                <w:webHidden/>
              </w:rPr>
              <w:fldChar w:fldCharType="begin"/>
            </w:r>
            <w:r>
              <w:rPr>
                <w:noProof/>
                <w:webHidden/>
              </w:rPr>
              <w:instrText xml:space="preserve"> PAGEREF _Toc181487321 \h </w:instrText>
            </w:r>
            <w:r>
              <w:rPr>
                <w:noProof/>
                <w:webHidden/>
              </w:rPr>
            </w:r>
            <w:r>
              <w:rPr>
                <w:noProof/>
                <w:webHidden/>
              </w:rPr>
              <w:fldChar w:fldCharType="separate"/>
            </w:r>
            <w:r>
              <w:rPr>
                <w:noProof/>
                <w:webHidden/>
              </w:rPr>
              <w:t>21</w:t>
            </w:r>
            <w:r>
              <w:rPr>
                <w:noProof/>
                <w:webHidden/>
              </w:rPr>
              <w:fldChar w:fldCharType="end"/>
            </w:r>
          </w:hyperlink>
        </w:p>
        <w:p w14:paraId="2A2822FA" w14:textId="3C0C5686"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2" w:history="1">
            <w:r w:rsidRPr="002C7AC7">
              <w:rPr>
                <w:rStyle w:val="Hyperlink"/>
                <w:noProof/>
              </w:rPr>
              <w:t>7.1</w:t>
            </w:r>
            <w:r>
              <w:rPr>
                <w:rFonts w:eastAsiaTheme="minorEastAsia" w:cstheme="minorBidi"/>
                <w:smallCaps w:val="0"/>
                <w:noProof/>
                <w:kern w:val="2"/>
                <w:sz w:val="24"/>
                <w:szCs w:val="24"/>
                <w14:ligatures w14:val="standardContextual"/>
              </w:rPr>
              <w:tab/>
            </w:r>
            <w:r w:rsidRPr="002C7AC7">
              <w:rPr>
                <w:rStyle w:val="Hyperlink"/>
                <w:noProof/>
              </w:rPr>
              <w:t>Concept Art</w:t>
            </w:r>
            <w:r>
              <w:rPr>
                <w:noProof/>
                <w:webHidden/>
              </w:rPr>
              <w:tab/>
            </w:r>
            <w:r>
              <w:rPr>
                <w:noProof/>
                <w:webHidden/>
              </w:rPr>
              <w:fldChar w:fldCharType="begin"/>
            </w:r>
            <w:r>
              <w:rPr>
                <w:noProof/>
                <w:webHidden/>
              </w:rPr>
              <w:instrText xml:space="preserve"> PAGEREF _Toc181487322 \h </w:instrText>
            </w:r>
            <w:r>
              <w:rPr>
                <w:noProof/>
                <w:webHidden/>
              </w:rPr>
            </w:r>
            <w:r>
              <w:rPr>
                <w:noProof/>
                <w:webHidden/>
              </w:rPr>
              <w:fldChar w:fldCharType="separate"/>
            </w:r>
            <w:r>
              <w:rPr>
                <w:noProof/>
                <w:webHidden/>
              </w:rPr>
              <w:t>21</w:t>
            </w:r>
            <w:r>
              <w:rPr>
                <w:noProof/>
                <w:webHidden/>
              </w:rPr>
              <w:fldChar w:fldCharType="end"/>
            </w:r>
          </w:hyperlink>
        </w:p>
        <w:p w14:paraId="60D2A1D1" w14:textId="3A2B5FAA"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3" w:history="1">
            <w:r w:rsidRPr="002C7AC7">
              <w:rPr>
                <w:rStyle w:val="Hyperlink"/>
                <w:noProof/>
              </w:rPr>
              <w:t>7.2</w:t>
            </w:r>
            <w:r>
              <w:rPr>
                <w:rFonts w:eastAsiaTheme="minorEastAsia" w:cstheme="minorBidi"/>
                <w:smallCaps w:val="0"/>
                <w:noProof/>
                <w:kern w:val="2"/>
                <w:sz w:val="24"/>
                <w:szCs w:val="24"/>
                <w14:ligatures w14:val="standardContextual"/>
              </w:rPr>
              <w:tab/>
            </w:r>
            <w:r w:rsidRPr="002C7AC7">
              <w:rPr>
                <w:rStyle w:val="Hyperlink"/>
                <w:noProof/>
              </w:rPr>
              <w:t>Style Guides</w:t>
            </w:r>
            <w:r>
              <w:rPr>
                <w:noProof/>
                <w:webHidden/>
              </w:rPr>
              <w:tab/>
            </w:r>
            <w:r>
              <w:rPr>
                <w:noProof/>
                <w:webHidden/>
              </w:rPr>
              <w:fldChar w:fldCharType="begin"/>
            </w:r>
            <w:r>
              <w:rPr>
                <w:noProof/>
                <w:webHidden/>
              </w:rPr>
              <w:instrText xml:space="preserve"> PAGEREF _Toc181487323 \h </w:instrText>
            </w:r>
            <w:r>
              <w:rPr>
                <w:noProof/>
                <w:webHidden/>
              </w:rPr>
            </w:r>
            <w:r>
              <w:rPr>
                <w:noProof/>
                <w:webHidden/>
              </w:rPr>
              <w:fldChar w:fldCharType="separate"/>
            </w:r>
            <w:r>
              <w:rPr>
                <w:noProof/>
                <w:webHidden/>
              </w:rPr>
              <w:t>21</w:t>
            </w:r>
            <w:r>
              <w:rPr>
                <w:noProof/>
                <w:webHidden/>
              </w:rPr>
              <w:fldChar w:fldCharType="end"/>
            </w:r>
          </w:hyperlink>
        </w:p>
        <w:p w14:paraId="0B96B655" w14:textId="760B7DBD"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4" w:history="1">
            <w:r w:rsidRPr="002C7AC7">
              <w:rPr>
                <w:rStyle w:val="Hyperlink"/>
                <w:noProof/>
              </w:rPr>
              <w:t>7.3</w:t>
            </w:r>
            <w:r>
              <w:rPr>
                <w:rFonts w:eastAsiaTheme="minorEastAsia" w:cstheme="minorBidi"/>
                <w:smallCaps w:val="0"/>
                <w:noProof/>
                <w:kern w:val="2"/>
                <w:sz w:val="24"/>
                <w:szCs w:val="24"/>
                <w14:ligatures w14:val="standardContextual"/>
              </w:rPr>
              <w:tab/>
            </w:r>
            <w:r w:rsidRPr="002C7AC7">
              <w:rPr>
                <w:rStyle w:val="Hyperlink"/>
                <w:noProof/>
              </w:rPr>
              <w:t>Characters</w:t>
            </w:r>
            <w:r>
              <w:rPr>
                <w:noProof/>
                <w:webHidden/>
              </w:rPr>
              <w:tab/>
            </w:r>
            <w:r>
              <w:rPr>
                <w:noProof/>
                <w:webHidden/>
              </w:rPr>
              <w:fldChar w:fldCharType="begin"/>
            </w:r>
            <w:r>
              <w:rPr>
                <w:noProof/>
                <w:webHidden/>
              </w:rPr>
              <w:instrText xml:space="preserve"> PAGEREF _Toc181487324 \h </w:instrText>
            </w:r>
            <w:r>
              <w:rPr>
                <w:noProof/>
                <w:webHidden/>
              </w:rPr>
            </w:r>
            <w:r>
              <w:rPr>
                <w:noProof/>
                <w:webHidden/>
              </w:rPr>
              <w:fldChar w:fldCharType="separate"/>
            </w:r>
            <w:r>
              <w:rPr>
                <w:noProof/>
                <w:webHidden/>
              </w:rPr>
              <w:t>21</w:t>
            </w:r>
            <w:r>
              <w:rPr>
                <w:noProof/>
                <w:webHidden/>
              </w:rPr>
              <w:fldChar w:fldCharType="end"/>
            </w:r>
          </w:hyperlink>
        </w:p>
        <w:p w14:paraId="2FDD8178" w14:textId="29FEE619"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5" w:history="1">
            <w:r w:rsidRPr="002C7AC7">
              <w:rPr>
                <w:rStyle w:val="Hyperlink"/>
                <w:noProof/>
              </w:rPr>
              <w:t>7.4</w:t>
            </w:r>
            <w:r>
              <w:rPr>
                <w:rFonts w:eastAsiaTheme="minorEastAsia" w:cstheme="minorBidi"/>
                <w:smallCaps w:val="0"/>
                <w:noProof/>
                <w:kern w:val="2"/>
                <w:sz w:val="24"/>
                <w:szCs w:val="24"/>
                <w14:ligatures w14:val="standardContextual"/>
              </w:rPr>
              <w:tab/>
            </w:r>
            <w:r w:rsidRPr="002C7AC7">
              <w:rPr>
                <w:rStyle w:val="Hyperlink"/>
                <w:noProof/>
              </w:rPr>
              <w:t>Environments</w:t>
            </w:r>
            <w:r>
              <w:rPr>
                <w:noProof/>
                <w:webHidden/>
              </w:rPr>
              <w:tab/>
            </w:r>
            <w:r>
              <w:rPr>
                <w:noProof/>
                <w:webHidden/>
              </w:rPr>
              <w:fldChar w:fldCharType="begin"/>
            </w:r>
            <w:r>
              <w:rPr>
                <w:noProof/>
                <w:webHidden/>
              </w:rPr>
              <w:instrText xml:space="preserve"> PAGEREF _Toc181487325 \h </w:instrText>
            </w:r>
            <w:r>
              <w:rPr>
                <w:noProof/>
                <w:webHidden/>
              </w:rPr>
            </w:r>
            <w:r>
              <w:rPr>
                <w:noProof/>
                <w:webHidden/>
              </w:rPr>
              <w:fldChar w:fldCharType="separate"/>
            </w:r>
            <w:r>
              <w:rPr>
                <w:noProof/>
                <w:webHidden/>
              </w:rPr>
              <w:t>21</w:t>
            </w:r>
            <w:r>
              <w:rPr>
                <w:noProof/>
                <w:webHidden/>
              </w:rPr>
              <w:fldChar w:fldCharType="end"/>
            </w:r>
          </w:hyperlink>
        </w:p>
        <w:p w14:paraId="5FBCA0F9" w14:textId="08C0A9A4"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6" w:history="1">
            <w:r w:rsidRPr="002C7AC7">
              <w:rPr>
                <w:rStyle w:val="Hyperlink"/>
                <w:noProof/>
              </w:rPr>
              <w:t>7.5</w:t>
            </w:r>
            <w:r>
              <w:rPr>
                <w:rFonts w:eastAsiaTheme="minorEastAsia" w:cstheme="minorBidi"/>
                <w:smallCaps w:val="0"/>
                <w:noProof/>
                <w:kern w:val="2"/>
                <w:sz w:val="24"/>
                <w:szCs w:val="24"/>
                <w14:ligatures w14:val="standardContextual"/>
              </w:rPr>
              <w:tab/>
            </w:r>
            <w:r w:rsidRPr="002C7AC7">
              <w:rPr>
                <w:rStyle w:val="Hyperlink"/>
                <w:noProof/>
              </w:rPr>
              <w:t>Equipment</w:t>
            </w:r>
            <w:r>
              <w:rPr>
                <w:noProof/>
                <w:webHidden/>
              </w:rPr>
              <w:tab/>
            </w:r>
            <w:r>
              <w:rPr>
                <w:noProof/>
                <w:webHidden/>
              </w:rPr>
              <w:fldChar w:fldCharType="begin"/>
            </w:r>
            <w:r>
              <w:rPr>
                <w:noProof/>
                <w:webHidden/>
              </w:rPr>
              <w:instrText xml:space="preserve"> PAGEREF _Toc181487326 \h </w:instrText>
            </w:r>
            <w:r>
              <w:rPr>
                <w:noProof/>
                <w:webHidden/>
              </w:rPr>
            </w:r>
            <w:r>
              <w:rPr>
                <w:noProof/>
                <w:webHidden/>
              </w:rPr>
              <w:fldChar w:fldCharType="separate"/>
            </w:r>
            <w:r>
              <w:rPr>
                <w:noProof/>
                <w:webHidden/>
              </w:rPr>
              <w:t>21</w:t>
            </w:r>
            <w:r>
              <w:rPr>
                <w:noProof/>
                <w:webHidden/>
              </w:rPr>
              <w:fldChar w:fldCharType="end"/>
            </w:r>
          </w:hyperlink>
        </w:p>
        <w:p w14:paraId="62785C21" w14:textId="073A3C2C"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7" w:history="1">
            <w:r w:rsidRPr="002C7AC7">
              <w:rPr>
                <w:rStyle w:val="Hyperlink"/>
                <w:noProof/>
              </w:rPr>
              <w:t>7.6</w:t>
            </w:r>
            <w:r>
              <w:rPr>
                <w:rFonts w:eastAsiaTheme="minorEastAsia" w:cstheme="minorBidi"/>
                <w:smallCaps w:val="0"/>
                <w:noProof/>
                <w:kern w:val="2"/>
                <w:sz w:val="24"/>
                <w:szCs w:val="24"/>
                <w14:ligatures w14:val="standardContextual"/>
              </w:rPr>
              <w:tab/>
            </w:r>
            <w:r w:rsidRPr="002C7AC7">
              <w:rPr>
                <w:rStyle w:val="Hyperlink"/>
                <w:noProof/>
              </w:rPr>
              <w:t>Cut scenes</w:t>
            </w:r>
            <w:r>
              <w:rPr>
                <w:noProof/>
                <w:webHidden/>
              </w:rPr>
              <w:tab/>
            </w:r>
            <w:r>
              <w:rPr>
                <w:noProof/>
                <w:webHidden/>
              </w:rPr>
              <w:fldChar w:fldCharType="begin"/>
            </w:r>
            <w:r>
              <w:rPr>
                <w:noProof/>
                <w:webHidden/>
              </w:rPr>
              <w:instrText xml:space="preserve"> PAGEREF _Toc181487327 \h </w:instrText>
            </w:r>
            <w:r>
              <w:rPr>
                <w:noProof/>
                <w:webHidden/>
              </w:rPr>
            </w:r>
            <w:r>
              <w:rPr>
                <w:noProof/>
                <w:webHidden/>
              </w:rPr>
              <w:fldChar w:fldCharType="separate"/>
            </w:r>
            <w:r>
              <w:rPr>
                <w:noProof/>
                <w:webHidden/>
              </w:rPr>
              <w:t>21</w:t>
            </w:r>
            <w:r>
              <w:rPr>
                <w:noProof/>
                <w:webHidden/>
              </w:rPr>
              <w:fldChar w:fldCharType="end"/>
            </w:r>
          </w:hyperlink>
        </w:p>
        <w:p w14:paraId="3E733881" w14:textId="2C6F7CF5"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28" w:history="1">
            <w:r w:rsidRPr="002C7AC7">
              <w:rPr>
                <w:rStyle w:val="Hyperlink"/>
                <w:noProof/>
              </w:rPr>
              <w:t>7.7</w:t>
            </w:r>
            <w:r>
              <w:rPr>
                <w:rFonts w:eastAsiaTheme="minorEastAsia" w:cstheme="minorBidi"/>
                <w:smallCaps w:val="0"/>
                <w:noProof/>
                <w:kern w:val="2"/>
                <w:sz w:val="24"/>
                <w:szCs w:val="24"/>
                <w14:ligatures w14:val="standardContextual"/>
              </w:rPr>
              <w:tab/>
            </w:r>
            <w:r w:rsidRPr="002C7AC7">
              <w:rPr>
                <w:rStyle w:val="Hyperlink"/>
                <w:noProof/>
              </w:rPr>
              <w:t>Miscellaneous</w:t>
            </w:r>
            <w:r>
              <w:rPr>
                <w:noProof/>
                <w:webHidden/>
              </w:rPr>
              <w:tab/>
            </w:r>
            <w:r>
              <w:rPr>
                <w:noProof/>
                <w:webHidden/>
              </w:rPr>
              <w:fldChar w:fldCharType="begin"/>
            </w:r>
            <w:r>
              <w:rPr>
                <w:noProof/>
                <w:webHidden/>
              </w:rPr>
              <w:instrText xml:space="preserve"> PAGEREF _Toc181487328 \h </w:instrText>
            </w:r>
            <w:r>
              <w:rPr>
                <w:noProof/>
                <w:webHidden/>
              </w:rPr>
            </w:r>
            <w:r>
              <w:rPr>
                <w:noProof/>
                <w:webHidden/>
              </w:rPr>
              <w:fldChar w:fldCharType="separate"/>
            </w:r>
            <w:r>
              <w:rPr>
                <w:noProof/>
                <w:webHidden/>
              </w:rPr>
              <w:t>21</w:t>
            </w:r>
            <w:r>
              <w:rPr>
                <w:noProof/>
                <w:webHidden/>
              </w:rPr>
              <w:fldChar w:fldCharType="end"/>
            </w:r>
          </w:hyperlink>
        </w:p>
        <w:p w14:paraId="654B7086" w14:textId="368CD599" w:rsidR="00727F19" w:rsidRDefault="00727F19">
          <w:pPr>
            <w:pStyle w:val="TOC1"/>
            <w:tabs>
              <w:tab w:val="right" w:leader="dot" w:pos="9080"/>
            </w:tabs>
            <w:rPr>
              <w:rFonts w:eastAsiaTheme="minorEastAsia" w:cstheme="minorBidi"/>
              <w:b w:val="0"/>
              <w:bCs w:val="0"/>
              <w:caps w:val="0"/>
              <w:noProof/>
              <w:kern w:val="2"/>
              <w:sz w:val="24"/>
              <w:szCs w:val="24"/>
              <w14:ligatures w14:val="standardContextual"/>
            </w:rPr>
          </w:pPr>
          <w:hyperlink w:anchor="_Toc181487329" w:history="1">
            <w:r w:rsidRPr="002C7AC7">
              <w:rPr>
                <w:rStyle w:val="Hyperlink"/>
                <w:noProof/>
              </w:rPr>
              <w:t>Appendices</w:t>
            </w:r>
            <w:r>
              <w:rPr>
                <w:noProof/>
                <w:webHidden/>
              </w:rPr>
              <w:tab/>
            </w:r>
            <w:r>
              <w:rPr>
                <w:noProof/>
                <w:webHidden/>
              </w:rPr>
              <w:fldChar w:fldCharType="begin"/>
            </w:r>
            <w:r>
              <w:rPr>
                <w:noProof/>
                <w:webHidden/>
              </w:rPr>
              <w:instrText xml:space="preserve"> PAGEREF _Toc181487329 \h </w:instrText>
            </w:r>
            <w:r>
              <w:rPr>
                <w:noProof/>
                <w:webHidden/>
              </w:rPr>
            </w:r>
            <w:r>
              <w:rPr>
                <w:noProof/>
                <w:webHidden/>
              </w:rPr>
              <w:fldChar w:fldCharType="separate"/>
            </w:r>
            <w:r>
              <w:rPr>
                <w:noProof/>
                <w:webHidden/>
              </w:rPr>
              <w:t>22</w:t>
            </w:r>
            <w:r>
              <w:rPr>
                <w:noProof/>
                <w:webHidden/>
              </w:rPr>
              <w:fldChar w:fldCharType="end"/>
            </w:r>
          </w:hyperlink>
        </w:p>
        <w:p w14:paraId="1A289F58" w14:textId="62079852" w:rsidR="00727F19" w:rsidRDefault="00727F19">
          <w:pPr>
            <w:pStyle w:val="TOC2"/>
            <w:tabs>
              <w:tab w:val="left" w:pos="800"/>
              <w:tab w:val="right" w:leader="dot" w:pos="9080"/>
            </w:tabs>
            <w:rPr>
              <w:rFonts w:eastAsiaTheme="minorEastAsia" w:cstheme="minorBidi"/>
              <w:smallCaps w:val="0"/>
              <w:noProof/>
              <w:kern w:val="2"/>
              <w:sz w:val="24"/>
              <w:szCs w:val="24"/>
              <w14:ligatures w14:val="standardContextual"/>
            </w:rPr>
          </w:pPr>
          <w:hyperlink w:anchor="_Toc181487330" w:history="1">
            <w:r w:rsidRPr="002C7AC7">
              <w:rPr>
                <w:rStyle w:val="Hyperlink"/>
                <w:noProof/>
              </w:rPr>
              <w:t>1.1</w:t>
            </w:r>
            <w:r>
              <w:rPr>
                <w:rFonts w:eastAsiaTheme="minorEastAsia" w:cstheme="minorBidi"/>
                <w:smallCaps w:val="0"/>
                <w:noProof/>
                <w:kern w:val="2"/>
                <w:sz w:val="24"/>
                <w:szCs w:val="24"/>
                <w14:ligatures w14:val="standardContextual"/>
              </w:rPr>
              <w:tab/>
            </w:r>
            <w:r w:rsidRPr="002C7AC7">
              <w:rPr>
                <w:rStyle w:val="Hyperlink"/>
                <w:noProof/>
              </w:rPr>
              <w:t>Asset List</w:t>
            </w:r>
            <w:r>
              <w:rPr>
                <w:noProof/>
                <w:webHidden/>
              </w:rPr>
              <w:tab/>
            </w:r>
            <w:r>
              <w:rPr>
                <w:noProof/>
                <w:webHidden/>
              </w:rPr>
              <w:fldChar w:fldCharType="begin"/>
            </w:r>
            <w:r>
              <w:rPr>
                <w:noProof/>
                <w:webHidden/>
              </w:rPr>
              <w:instrText xml:space="preserve"> PAGEREF _Toc181487330 \h </w:instrText>
            </w:r>
            <w:r>
              <w:rPr>
                <w:noProof/>
                <w:webHidden/>
              </w:rPr>
            </w:r>
            <w:r>
              <w:rPr>
                <w:noProof/>
                <w:webHidden/>
              </w:rPr>
              <w:fldChar w:fldCharType="separate"/>
            </w:r>
            <w:r>
              <w:rPr>
                <w:noProof/>
                <w:webHidden/>
              </w:rPr>
              <w:t>22</w:t>
            </w:r>
            <w:r>
              <w:rPr>
                <w:noProof/>
                <w:webHidden/>
              </w:rPr>
              <w:fldChar w:fldCharType="end"/>
            </w:r>
          </w:hyperlink>
        </w:p>
        <w:p w14:paraId="2375C491" w14:textId="2DE7156B"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1" w:history="1">
            <w:r w:rsidRPr="002C7AC7">
              <w:rPr>
                <w:rStyle w:val="Hyperlink"/>
                <w:noProof/>
              </w:rPr>
              <w:t>1.1.1</w:t>
            </w:r>
            <w:r>
              <w:rPr>
                <w:rFonts w:eastAsiaTheme="minorEastAsia" w:cstheme="minorBidi"/>
                <w:i w:val="0"/>
                <w:iCs w:val="0"/>
                <w:noProof/>
                <w:kern w:val="2"/>
                <w:sz w:val="24"/>
                <w:szCs w:val="24"/>
                <w14:ligatures w14:val="standardContextual"/>
              </w:rPr>
              <w:tab/>
            </w:r>
            <w:r w:rsidRPr="002C7AC7">
              <w:rPr>
                <w:rStyle w:val="Hyperlink"/>
                <w:noProof/>
              </w:rPr>
              <w:t>Art</w:t>
            </w:r>
            <w:r>
              <w:rPr>
                <w:noProof/>
                <w:webHidden/>
              </w:rPr>
              <w:tab/>
            </w:r>
            <w:r>
              <w:rPr>
                <w:noProof/>
                <w:webHidden/>
              </w:rPr>
              <w:fldChar w:fldCharType="begin"/>
            </w:r>
            <w:r>
              <w:rPr>
                <w:noProof/>
                <w:webHidden/>
              </w:rPr>
              <w:instrText xml:space="preserve"> PAGEREF _Toc181487331 \h </w:instrText>
            </w:r>
            <w:r>
              <w:rPr>
                <w:noProof/>
                <w:webHidden/>
              </w:rPr>
            </w:r>
            <w:r>
              <w:rPr>
                <w:noProof/>
                <w:webHidden/>
              </w:rPr>
              <w:fldChar w:fldCharType="separate"/>
            </w:r>
            <w:r>
              <w:rPr>
                <w:noProof/>
                <w:webHidden/>
              </w:rPr>
              <w:t>22</w:t>
            </w:r>
            <w:r>
              <w:rPr>
                <w:noProof/>
                <w:webHidden/>
              </w:rPr>
              <w:fldChar w:fldCharType="end"/>
            </w:r>
          </w:hyperlink>
        </w:p>
        <w:p w14:paraId="7802C118" w14:textId="485C4A58"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2" w:history="1">
            <w:r w:rsidRPr="002C7AC7">
              <w:rPr>
                <w:rStyle w:val="Hyperlink"/>
                <w:noProof/>
              </w:rPr>
              <w:t>1.1.2</w:t>
            </w:r>
            <w:r>
              <w:rPr>
                <w:rFonts w:eastAsiaTheme="minorEastAsia" w:cstheme="minorBidi"/>
                <w:i w:val="0"/>
                <w:iCs w:val="0"/>
                <w:noProof/>
                <w:kern w:val="2"/>
                <w:sz w:val="24"/>
                <w:szCs w:val="24"/>
                <w14:ligatures w14:val="standardContextual"/>
              </w:rPr>
              <w:tab/>
            </w:r>
            <w:r w:rsidRPr="002C7AC7">
              <w:rPr>
                <w:rStyle w:val="Hyperlink"/>
                <w:noProof/>
              </w:rPr>
              <w:t>Sound</w:t>
            </w:r>
            <w:r>
              <w:rPr>
                <w:noProof/>
                <w:webHidden/>
              </w:rPr>
              <w:tab/>
            </w:r>
            <w:r>
              <w:rPr>
                <w:noProof/>
                <w:webHidden/>
              </w:rPr>
              <w:fldChar w:fldCharType="begin"/>
            </w:r>
            <w:r>
              <w:rPr>
                <w:noProof/>
                <w:webHidden/>
              </w:rPr>
              <w:instrText xml:space="preserve"> PAGEREF _Toc181487332 \h </w:instrText>
            </w:r>
            <w:r>
              <w:rPr>
                <w:noProof/>
                <w:webHidden/>
              </w:rPr>
            </w:r>
            <w:r>
              <w:rPr>
                <w:noProof/>
                <w:webHidden/>
              </w:rPr>
              <w:fldChar w:fldCharType="separate"/>
            </w:r>
            <w:r>
              <w:rPr>
                <w:noProof/>
                <w:webHidden/>
              </w:rPr>
              <w:t>22</w:t>
            </w:r>
            <w:r>
              <w:rPr>
                <w:noProof/>
                <w:webHidden/>
              </w:rPr>
              <w:fldChar w:fldCharType="end"/>
            </w:r>
          </w:hyperlink>
        </w:p>
        <w:p w14:paraId="1CB6AE6E" w14:textId="016BC440"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3" w:history="1">
            <w:r w:rsidRPr="002C7AC7">
              <w:rPr>
                <w:rStyle w:val="Hyperlink"/>
                <w:noProof/>
              </w:rPr>
              <w:t>1.1.3</w:t>
            </w:r>
            <w:r>
              <w:rPr>
                <w:rFonts w:eastAsiaTheme="minorEastAsia" w:cstheme="minorBidi"/>
                <w:i w:val="0"/>
                <w:iCs w:val="0"/>
                <w:noProof/>
                <w:kern w:val="2"/>
                <w:sz w:val="24"/>
                <w:szCs w:val="24"/>
                <w14:ligatures w14:val="standardContextual"/>
              </w:rPr>
              <w:tab/>
            </w:r>
            <w:r w:rsidRPr="002C7AC7">
              <w:rPr>
                <w:rStyle w:val="Hyperlink"/>
                <w:noProof/>
              </w:rPr>
              <w:t>Music</w:t>
            </w:r>
            <w:r>
              <w:rPr>
                <w:noProof/>
                <w:webHidden/>
              </w:rPr>
              <w:tab/>
            </w:r>
            <w:r>
              <w:rPr>
                <w:noProof/>
                <w:webHidden/>
              </w:rPr>
              <w:fldChar w:fldCharType="begin"/>
            </w:r>
            <w:r>
              <w:rPr>
                <w:noProof/>
                <w:webHidden/>
              </w:rPr>
              <w:instrText xml:space="preserve"> PAGEREF _Toc181487333 \h </w:instrText>
            </w:r>
            <w:r>
              <w:rPr>
                <w:noProof/>
                <w:webHidden/>
              </w:rPr>
            </w:r>
            <w:r>
              <w:rPr>
                <w:noProof/>
                <w:webHidden/>
              </w:rPr>
              <w:fldChar w:fldCharType="separate"/>
            </w:r>
            <w:r>
              <w:rPr>
                <w:noProof/>
                <w:webHidden/>
              </w:rPr>
              <w:t>22</w:t>
            </w:r>
            <w:r>
              <w:rPr>
                <w:noProof/>
                <w:webHidden/>
              </w:rPr>
              <w:fldChar w:fldCharType="end"/>
            </w:r>
          </w:hyperlink>
        </w:p>
        <w:p w14:paraId="274E7D6A" w14:textId="6063F177" w:rsidR="00727F19" w:rsidRDefault="00727F19">
          <w:pPr>
            <w:pStyle w:val="TOC3"/>
            <w:tabs>
              <w:tab w:val="left" w:pos="1200"/>
              <w:tab w:val="right" w:leader="dot" w:pos="9080"/>
            </w:tabs>
            <w:rPr>
              <w:rFonts w:eastAsiaTheme="minorEastAsia" w:cstheme="minorBidi"/>
              <w:i w:val="0"/>
              <w:iCs w:val="0"/>
              <w:noProof/>
              <w:kern w:val="2"/>
              <w:sz w:val="24"/>
              <w:szCs w:val="24"/>
              <w14:ligatures w14:val="standardContextual"/>
            </w:rPr>
          </w:pPr>
          <w:hyperlink w:anchor="_Toc181487334" w:history="1">
            <w:r w:rsidRPr="002C7AC7">
              <w:rPr>
                <w:rStyle w:val="Hyperlink"/>
                <w:noProof/>
              </w:rPr>
              <w:t>1.1.4</w:t>
            </w:r>
            <w:r>
              <w:rPr>
                <w:rFonts w:eastAsiaTheme="minorEastAsia" w:cstheme="minorBidi"/>
                <w:i w:val="0"/>
                <w:iCs w:val="0"/>
                <w:noProof/>
                <w:kern w:val="2"/>
                <w:sz w:val="24"/>
                <w:szCs w:val="24"/>
                <w14:ligatures w14:val="standardContextual"/>
              </w:rPr>
              <w:tab/>
            </w:r>
            <w:r w:rsidRPr="002C7AC7">
              <w:rPr>
                <w:rStyle w:val="Hyperlink"/>
                <w:noProof/>
              </w:rPr>
              <w:t>Voice</w:t>
            </w:r>
            <w:r>
              <w:rPr>
                <w:noProof/>
                <w:webHidden/>
              </w:rPr>
              <w:tab/>
            </w:r>
            <w:r>
              <w:rPr>
                <w:noProof/>
                <w:webHidden/>
              </w:rPr>
              <w:fldChar w:fldCharType="begin"/>
            </w:r>
            <w:r>
              <w:rPr>
                <w:noProof/>
                <w:webHidden/>
              </w:rPr>
              <w:instrText xml:space="preserve"> PAGEREF _Toc181487334 \h </w:instrText>
            </w:r>
            <w:r>
              <w:rPr>
                <w:noProof/>
                <w:webHidden/>
              </w:rPr>
            </w:r>
            <w:r>
              <w:rPr>
                <w:noProof/>
                <w:webHidden/>
              </w:rPr>
              <w:fldChar w:fldCharType="separate"/>
            </w:r>
            <w:r>
              <w:rPr>
                <w:noProof/>
                <w:webHidden/>
              </w:rPr>
              <w:t>22</w:t>
            </w:r>
            <w:r>
              <w:rPr>
                <w:noProof/>
                <w:webHidden/>
              </w:rPr>
              <w:fldChar w:fldCharType="end"/>
            </w:r>
          </w:hyperlink>
        </w:p>
        <w:p w14:paraId="6854F213" w14:textId="092E21FB" w:rsidR="00091E62" w:rsidRDefault="00091E62">
          <w:r>
            <w:rPr>
              <w:rFonts w:asciiTheme="minorHAnsi" w:hAnsiTheme="minorHAnsi"/>
            </w:rPr>
            <w:fldChar w:fldCharType="end"/>
          </w:r>
        </w:p>
      </w:sdtContent>
    </w:sdt>
    <w:p w14:paraId="1DD7A2F6" w14:textId="77777777" w:rsidR="009310D2" w:rsidRDefault="009310D2"/>
    <w:p w14:paraId="74938BF5" w14:textId="77777777" w:rsidR="009310D2" w:rsidRDefault="00000000">
      <w:r>
        <w:br w:type="page"/>
      </w:r>
    </w:p>
    <w:p w14:paraId="5B6D38FA" w14:textId="77777777" w:rsidR="009310D2" w:rsidRDefault="00000000" w:rsidP="00675C4F">
      <w:pPr>
        <w:pStyle w:val="GDD-Section"/>
        <w:numPr>
          <w:ilvl w:val="0"/>
          <w:numId w:val="0"/>
        </w:numPr>
        <w:ind w:left="432" w:hanging="432"/>
      </w:pPr>
      <w:bookmarkStart w:id="3" w:name="_Toc181487227"/>
      <w:r>
        <w:lastRenderedPageBreak/>
        <w:t>Design History –</w:t>
      </w:r>
      <w:bookmarkEnd w:id="3"/>
      <w:r>
        <w:t xml:space="preserve"> </w:t>
      </w:r>
    </w:p>
    <w:p w14:paraId="082FBC25" w14:textId="77777777" w:rsidR="003D2602" w:rsidRDefault="003D2602" w:rsidP="003D2602">
      <w:pPr>
        <w:pStyle w:val="GDD-Normal"/>
        <w:numPr>
          <w:ilvl w:val="0"/>
          <w:numId w:val="40"/>
        </w:numPr>
      </w:pPr>
      <w:r>
        <w:t>Version 1</w:t>
      </w:r>
    </w:p>
    <w:p w14:paraId="1ECB5D56" w14:textId="77777777" w:rsidR="00715C9A" w:rsidRDefault="003D2602" w:rsidP="00715C9A">
      <w:pPr>
        <w:pStyle w:val="GDD-Normal"/>
        <w:numPr>
          <w:ilvl w:val="1"/>
          <w:numId w:val="40"/>
        </w:numPr>
      </w:pPr>
      <w:r>
        <w:t>Creation of Document</w:t>
      </w:r>
    </w:p>
    <w:p w14:paraId="6451B4EA" w14:textId="77777777" w:rsidR="004C1D1F" w:rsidRDefault="00715C9A" w:rsidP="00715C9A">
      <w:pPr>
        <w:pStyle w:val="GDD-Normal"/>
        <w:numPr>
          <w:ilvl w:val="1"/>
          <w:numId w:val="40"/>
        </w:numPr>
      </w:pPr>
      <w:r>
        <w:t>Added Name and Document</w:t>
      </w:r>
    </w:p>
    <w:p w14:paraId="283DC474" w14:textId="77777777" w:rsidR="004D2EB8" w:rsidRDefault="004C1D1F" w:rsidP="004C1D1F">
      <w:pPr>
        <w:pStyle w:val="GDD-Normal"/>
        <w:numPr>
          <w:ilvl w:val="1"/>
          <w:numId w:val="40"/>
        </w:numPr>
      </w:pPr>
      <w:r>
        <w:t xml:space="preserve">Added overview and pillars </w:t>
      </w:r>
    </w:p>
    <w:p w14:paraId="26F525F7" w14:textId="77777777" w:rsidR="004D2EB8" w:rsidRDefault="004D2EB8" w:rsidP="004C1D1F">
      <w:pPr>
        <w:pStyle w:val="GDD-Normal"/>
        <w:numPr>
          <w:ilvl w:val="1"/>
          <w:numId w:val="40"/>
        </w:numPr>
      </w:pPr>
      <w:r>
        <w:t>Added Hook, Unique Selling Point, and Settings</w:t>
      </w:r>
    </w:p>
    <w:p w14:paraId="2A48FC88" w14:textId="7B34E6FA" w:rsidR="00727F19" w:rsidRDefault="00727F19" w:rsidP="004C1D1F">
      <w:pPr>
        <w:pStyle w:val="GDD-Normal"/>
        <w:numPr>
          <w:ilvl w:val="1"/>
          <w:numId w:val="40"/>
        </w:numPr>
      </w:pPr>
      <w:r>
        <w:t>Added Game Flow Summary, working on Loops</w:t>
      </w:r>
    </w:p>
    <w:p w14:paraId="600CF5C9" w14:textId="326759FD" w:rsidR="00727F19" w:rsidRDefault="00727F19" w:rsidP="004C1D1F">
      <w:pPr>
        <w:pStyle w:val="GDD-Normal"/>
        <w:numPr>
          <w:ilvl w:val="1"/>
          <w:numId w:val="40"/>
        </w:numPr>
      </w:pPr>
      <w:r>
        <w:t>Added Number of Levels, Areas, weapons, and started NPCs</w:t>
      </w:r>
    </w:p>
    <w:p w14:paraId="7ECD570B" w14:textId="10382B61" w:rsidR="00D2181A" w:rsidRDefault="00D2181A" w:rsidP="004C1D1F">
      <w:pPr>
        <w:pStyle w:val="GDD-Normal"/>
        <w:numPr>
          <w:ilvl w:val="1"/>
          <w:numId w:val="40"/>
        </w:numPr>
      </w:pPr>
      <w:r>
        <w:t>Added Game Progression for Levels and Bosses.</w:t>
      </w:r>
    </w:p>
    <w:p w14:paraId="48AB2332" w14:textId="5EF2590F" w:rsidR="00D2181A" w:rsidRDefault="00D2181A" w:rsidP="004C1D1F">
      <w:pPr>
        <w:pStyle w:val="GDD-Normal"/>
        <w:numPr>
          <w:ilvl w:val="1"/>
          <w:numId w:val="40"/>
        </w:numPr>
      </w:pPr>
      <w:r>
        <w:t>Added General Movement Mechanics</w:t>
      </w:r>
    </w:p>
    <w:p w14:paraId="33909928" w14:textId="13EC1DD7" w:rsidR="00DC4092" w:rsidRDefault="00D2181A" w:rsidP="00DC4092">
      <w:pPr>
        <w:pStyle w:val="GDD-Normal"/>
        <w:numPr>
          <w:ilvl w:val="1"/>
          <w:numId w:val="40"/>
        </w:numPr>
      </w:pPr>
      <w:r>
        <w:t>Added Opening Door Mechanics.</w:t>
      </w:r>
    </w:p>
    <w:p w14:paraId="40868E41" w14:textId="6E356857" w:rsidR="00DC4092" w:rsidRDefault="00DC4092" w:rsidP="00DC4092">
      <w:pPr>
        <w:pStyle w:val="GDD-Normal"/>
        <w:numPr>
          <w:ilvl w:val="1"/>
          <w:numId w:val="40"/>
        </w:numPr>
      </w:pPr>
      <w:r>
        <w:t>Added the detective character.</w:t>
      </w:r>
    </w:p>
    <w:p w14:paraId="5F689B77" w14:textId="3B4581C3" w:rsidR="00DC4092" w:rsidRDefault="00DC4092" w:rsidP="00DC4092">
      <w:pPr>
        <w:pStyle w:val="GDD-Normal"/>
        <w:numPr>
          <w:ilvl w:val="1"/>
          <w:numId w:val="40"/>
        </w:numPr>
      </w:pPr>
      <w:r>
        <w:t>Added Game Progression, glimpses.</w:t>
      </w:r>
    </w:p>
    <w:p w14:paraId="4DEE1A48" w14:textId="08940704" w:rsidR="00DC4092" w:rsidRDefault="00DC4092" w:rsidP="00DC4092">
      <w:pPr>
        <w:pStyle w:val="GDD-Normal"/>
        <w:numPr>
          <w:ilvl w:val="1"/>
          <w:numId w:val="40"/>
        </w:numPr>
      </w:pPr>
      <w:r>
        <w:t>Added weapons and statistics of the weapons.</w:t>
      </w:r>
    </w:p>
    <w:p w14:paraId="2425147E" w14:textId="41726D74" w:rsidR="00DC4092" w:rsidRDefault="00DC4092" w:rsidP="00DC4092">
      <w:pPr>
        <w:pStyle w:val="GDD-Normal"/>
        <w:numPr>
          <w:ilvl w:val="1"/>
          <w:numId w:val="40"/>
        </w:numPr>
      </w:pPr>
      <w:r>
        <w:t>Added a few collectibles to the Game World Section.</w:t>
      </w:r>
    </w:p>
    <w:p w14:paraId="4B777C78" w14:textId="29FC7886" w:rsidR="003711A0" w:rsidRDefault="003711A0" w:rsidP="00DC4092">
      <w:pPr>
        <w:pStyle w:val="GDD-Normal"/>
        <w:numPr>
          <w:ilvl w:val="1"/>
          <w:numId w:val="40"/>
        </w:numPr>
      </w:pPr>
      <w:r>
        <w:t>Added Control System – Keyboard.</w:t>
      </w:r>
    </w:p>
    <w:p w14:paraId="2A518B71" w14:textId="73E8042D" w:rsidR="009310D2" w:rsidRDefault="003D2602" w:rsidP="004C1D1F">
      <w:pPr>
        <w:pStyle w:val="GDD-Normal"/>
        <w:numPr>
          <w:ilvl w:val="1"/>
          <w:numId w:val="40"/>
        </w:numPr>
      </w:pPr>
      <w:r>
        <w:br w:type="page"/>
      </w:r>
    </w:p>
    <w:p w14:paraId="155F4A24" w14:textId="77777777" w:rsidR="00836477" w:rsidRDefault="00A52BD8" w:rsidP="00836477">
      <w:pPr>
        <w:pStyle w:val="GDD-Section"/>
        <w:numPr>
          <w:ilvl w:val="0"/>
          <w:numId w:val="0"/>
        </w:numPr>
        <w:ind w:left="432" w:hanging="432"/>
      </w:pPr>
      <w:bookmarkStart w:id="4" w:name="_Toc181487228"/>
      <w:r>
        <w:lastRenderedPageBreak/>
        <w:t>Section I - Game Overview</w:t>
      </w:r>
      <w:bookmarkEnd w:id="4"/>
    </w:p>
    <w:p w14:paraId="03AC03A0" w14:textId="77777777" w:rsidR="00FC2D65" w:rsidRDefault="0021047B" w:rsidP="006C024D">
      <w:pPr>
        <w:pStyle w:val="GDD-Category1"/>
      </w:pPr>
      <w:bookmarkStart w:id="5" w:name="_Toc181487229"/>
      <w:r>
        <w:t>Game Concept</w:t>
      </w:r>
      <w:bookmarkEnd w:id="5"/>
    </w:p>
    <w:p w14:paraId="7FFEF7B6" w14:textId="6D2C3BC3" w:rsidR="00AB0A81" w:rsidRDefault="0021047B" w:rsidP="006D536E">
      <w:pPr>
        <w:pStyle w:val="GDD-Category2"/>
      </w:pPr>
      <w:bookmarkStart w:id="6" w:name="_Toc181487230"/>
      <w:commentRangeStart w:id="7"/>
      <w:r>
        <w:t>Overvie</w:t>
      </w:r>
      <w:r w:rsidR="00FC2D65">
        <w:t>w</w:t>
      </w:r>
      <w:commentRangeEnd w:id="7"/>
      <w:r w:rsidR="00836477">
        <w:rPr>
          <w:rStyle w:val="CommentReference"/>
          <w:rFonts w:ascii="Calibri" w:hAnsi="Calibri"/>
          <w:b w:val="0"/>
          <w:color w:val="auto"/>
        </w:rPr>
        <w:commentReference w:id="7"/>
      </w:r>
      <w:bookmarkEnd w:id="6"/>
    </w:p>
    <w:p w14:paraId="443C6A4B" w14:textId="4144952C" w:rsidR="00AB0A81" w:rsidRDefault="00AB0A81" w:rsidP="006D536E">
      <w:pPr>
        <w:pStyle w:val="GDD-Normal"/>
      </w:pPr>
      <w:r>
        <w:t>The game takes place in a 1930-40s style era, outfitted with era style outfits, clothing, and environment.</w:t>
      </w:r>
    </w:p>
    <w:p w14:paraId="5336B057" w14:textId="4F6ABF42" w:rsidR="00AB0A81" w:rsidRDefault="00AB0A81" w:rsidP="006D536E">
      <w:pPr>
        <w:pStyle w:val="GDD-Normal"/>
      </w:pPr>
      <w:r>
        <w:t xml:space="preserve">The player, a detective of sorts, is tasked with taking out a mob boss, located in a </w:t>
      </w:r>
      <w:proofErr w:type="gramStart"/>
      <w:r>
        <w:t>secured</w:t>
      </w:r>
      <w:proofErr w:type="gramEnd"/>
      <w:r>
        <w:t xml:space="preserve"> complex flooded with henchmen, and optional </w:t>
      </w:r>
      <w:proofErr w:type="gramStart"/>
      <w:r>
        <w:t>mini-bosses</w:t>
      </w:r>
      <w:proofErr w:type="gramEnd"/>
      <w:r>
        <w:t xml:space="preserve"> for the player to uncover.</w:t>
      </w:r>
    </w:p>
    <w:p w14:paraId="7BC8D52F" w14:textId="0EA76911" w:rsidR="00AB0A81" w:rsidRDefault="00AB0A81" w:rsidP="006D536E">
      <w:pPr>
        <w:pStyle w:val="GDD-Normal"/>
      </w:pPr>
      <w:proofErr w:type="gramStart"/>
      <w:r>
        <w:t>In order to</w:t>
      </w:r>
      <w:proofErr w:type="gramEnd"/>
      <w:r>
        <w:t xml:space="preserve"> complete this, the player will fight their way to the boss, utilizing melee and firearms, picking them up via powers, ammo pickups, or other means.</w:t>
      </w:r>
    </w:p>
    <w:p w14:paraId="606DA296" w14:textId="0B8FE8E6" w:rsidR="00AB0A81" w:rsidRDefault="00AB0A81" w:rsidP="006D536E">
      <w:pPr>
        <w:pStyle w:val="GDD-Normal"/>
      </w:pPr>
      <w:r>
        <w:t>However, not everything is as it appears, as this isn’t the only objective that the player has. There are other things the player is searching for, other things that are hidden and must be hunted down as well.</w:t>
      </w:r>
    </w:p>
    <w:p w14:paraId="7E63F90E" w14:textId="77777777" w:rsidR="00506B56" w:rsidRDefault="00000000" w:rsidP="00506B56">
      <w:pPr>
        <w:pStyle w:val="GDD-Category2"/>
      </w:pPr>
      <w:bookmarkStart w:id="8" w:name="_Toc181487231"/>
      <w:commentRangeStart w:id="9"/>
      <w:r>
        <w:t>Pillars</w:t>
      </w:r>
      <w:commentRangeEnd w:id="9"/>
      <w:r w:rsidR="005B6112">
        <w:rPr>
          <w:rStyle w:val="CommentReference"/>
          <w:rFonts w:ascii="Calibri" w:hAnsi="Calibri"/>
          <w:b w:val="0"/>
          <w:color w:val="auto"/>
        </w:rPr>
        <w:commentReference w:id="9"/>
      </w:r>
      <w:bookmarkEnd w:id="8"/>
    </w:p>
    <w:p w14:paraId="5C568A04" w14:textId="13C8FD12" w:rsidR="00506B56" w:rsidRPr="00506B56" w:rsidRDefault="00AB0A81" w:rsidP="00506B56">
      <w:pPr>
        <w:pStyle w:val="GDD-Subcategory"/>
      </w:pPr>
      <w:r>
        <w:t>Exploration</w:t>
      </w:r>
    </w:p>
    <w:p w14:paraId="7EF9A613" w14:textId="43827C20" w:rsidR="00506B56" w:rsidRDefault="00AB0A81" w:rsidP="00506B56">
      <w:pPr>
        <w:pStyle w:val="GDD-Normal"/>
      </w:pPr>
      <w:r>
        <w:t xml:space="preserve">Exploration is important in the game, as the player not only fights through waves of </w:t>
      </w:r>
      <w:proofErr w:type="gramStart"/>
      <w:r>
        <w:t>enemies, but</w:t>
      </w:r>
      <w:proofErr w:type="gramEnd"/>
      <w:r>
        <w:t xml:space="preserve"> must also enter through various doors leading to different areas of the complex. Each area may contain more enemies, weapons, or other things the player must hunt.</w:t>
      </w:r>
    </w:p>
    <w:p w14:paraId="4A6512F3" w14:textId="3E44CADF" w:rsidR="00506B56" w:rsidRPr="00506B56" w:rsidRDefault="00AB0A81" w:rsidP="00506B56">
      <w:pPr>
        <w:pStyle w:val="GDD-Subcategory"/>
      </w:pPr>
      <w:r>
        <w:t>Combat</w:t>
      </w:r>
    </w:p>
    <w:p w14:paraId="2294CB6C" w14:textId="63435503" w:rsidR="00506B56" w:rsidRDefault="00AB0A81" w:rsidP="00506B56">
      <w:pPr>
        <w:pStyle w:val="GDD-Normal"/>
      </w:pPr>
      <w:r>
        <w:t>The player will find themselves in constant combat, shooting or melee their way through enemies</w:t>
      </w:r>
      <w:r w:rsidR="004C1D1F">
        <w:t>.</w:t>
      </w:r>
    </w:p>
    <w:p w14:paraId="3551A45E" w14:textId="78F33B75" w:rsidR="00506B56" w:rsidRDefault="004C1D1F" w:rsidP="00506B56">
      <w:pPr>
        <w:pStyle w:val="GDD-Subcategory"/>
      </w:pPr>
      <w:r>
        <w:t>Pickups and Ammo</w:t>
      </w:r>
    </w:p>
    <w:p w14:paraId="3800F4FC" w14:textId="1C71A5AF" w:rsidR="004C1D1F" w:rsidRDefault="004C1D1F" w:rsidP="00506B56">
      <w:pPr>
        <w:pStyle w:val="GDD-Normal"/>
      </w:pPr>
      <w:r>
        <w:t>Finding weapons and ammo is vital to accomplish the mission. Ammo drops and weapons will be scattered throughout the level, dropping from crates or enemies alike. The player must fully utilize these drops to get the upper hand in combat.</w:t>
      </w:r>
    </w:p>
    <w:p w14:paraId="51CA1096" w14:textId="77777777" w:rsidR="004C1D1F" w:rsidRDefault="004C1D1F" w:rsidP="004C1D1F">
      <w:pPr>
        <w:pStyle w:val="GDD-Subcategory"/>
      </w:pPr>
      <w:r>
        <w:t>Collectibles</w:t>
      </w:r>
    </w:p>
    <w:p w14:paraId="15C5B1E6" w14:textId="500829BE" w:rsidR="004C1D1F" w:rsidRDefault="004C1D1F" w:rsidP="004C1D1F">
      <w:pPr>
        <w:pStyle w:val="GDD-Normal"/>
      </w:pPr>
      <w:r>
        <w:t>Fighting isn’t the only thing the player will do. Finding and collecting certain collectibles will prove to be fruitful, unlocking certain areas that are out of view.</w:t>
      </w:r>
    </w:p>
    <w:p w14:paraId="307F6626" w14:textId="5B2D024D" w:rsidR="002E6986" w:rsidRDefault="004C1D1F" w:rsidP="002E6986">
      <w:pPr>
        <w:pStyle w:val="GDD-Normal"/>
      </w:pPr>
      <w:proofErr w:type="gramStart"/>
      <w:r>
        <w:t>Also</w:t>
      </w:r>
      <w:proofErr w:type="gramEnd"/>
      <w:r>
        <w:t xml:space="preserve"> for fun.</w:t>
      </w:r>
    </w:p>
    <w:p w14:paraId="227E83C4" w14:textId="77777777" w:rsidR="004060F5" w:rsidRDefault="00000000" w:rsidP="004060F5">
      <w:pPr>
        <w:pStyle w:val="GDD-Category1"/>
      </w:pPr>
      <w:bookmarkStart w:id="10" w:name="_Toc181487232"/>
      <w:commentRangeStart w:id="11"/>
      <w:r>
        <w:t>Feature Set</w:t>
      </w:r>
      <w:commentRangeEnd w:id="11"/>
      <w:r w:rsidR="00A26E10">
        <w:rPr>
          <w:rStyle w:val="CommentReference"/>
          <w:rFonts w:ascii="Calibri" w:hAnsi="Calibri"/>
          <w:b w:val="0"/>
          <w:color w:val="auto"/>
          <w:u w:val="none"/>
        </w:rPr>
        <w:commentReference w:id="11"/>
      </w:r>
      <w:bookmarkEnd w:id="10"/>
    </w:p>
    <w:p w14:paraId="6A91C660" w14:textId="77777777" w:rsidR="008F223E" w:rsidRDefault="008F223E" w:rsidP="008F223E">
      <w:pPr>
        <w:pStyle w:val="GDD-Category2"/>
      </w:pPr>
      <w:bookmarkStart w:id="12" w:name="_Toc181487233"/>
      <w:commentRangeStart w:id="13"/>
      <w:r>
        <w:t>Key Features</w:t>
      </w:r>
      <w:commentRangeEnd w:id="13"/>
      <w:r>
        <w:rPr>
          <w:rStyle w:val="CommentReference"/>
          <w:rFonts w:ascii="Calibri" w:hAnsi="Calibri"/>
          <w:b w:val="0"/>
          <w:color w:val="auto"/>
        </w:rPr>
        <w:commentReference w:id="13"/>
      </w:r>
      <w:bookmarkEnd w:id="12"/>
    </w:p>
    <w:p w14:paraId="5D853065" w14:textId="7F0A9456" w:rsidR="0026499A" w:rsidRDefault="0026499A" w:rsidP="006C024D">
      <w:pPr>
        <w:pStyle w:val="GDD-Normal"/>
        <w:numPr>
          <w:ilvl w:val="0"/>
          <w:numId w:val="43"/>
        </w:numPr>
      </w:pPr>
      <w:r>
        <w:t>Ammo</w:t>
      </w:r>
    </w:p>
    <w:p w14:paraId="47985D44" w14:textId="76348803" w:rsidR="0026499A" w:rsidRDefault="0026499A" w:rsidP="0026499A">
      <w:pPr>
        <w:pStyle w:val="GDD-Normal"/>
        <w:numPr>
          <w:ilvl w:val="1"/>
          <w:numId w:val="43"/>
        </w:numPr>
      </w:pPr>
      <w:r>
        <w:t>Ammo is dropped from enemies, or crates, in which the player can pick up for their pistol.</w:t>
      </w:r>
    </w:p>
    <w:p w14:paraId="7B57F926" w14:textId="10B685E8" w:rsidR="0026499A" w:rsidRDefault="0026499A" w:rsidP="0026499A">
      <w:pPr>
        <w:pStyle w:val="GDD-Normal"/>
        <w:numPr>
          <w:ilvl w:val="0"/>
          <w:numId w:val="43"/>
        </w:numPr>
      </w:pPr>
      <w:r>
        <w:t>Weapons</w:t>
      </w:r>
    </w:p>
    <w:p w14:paraId="5CAE377E" w14:textId="613D88D0" w:rsidR="0026499A" w:rsidRDefault="0026499A" w:rsidP="0026499A">
      <w:pPr>
        <w:pStyle w:val="GDD-Normal"/>
        <w:numPr>
          <w:ilvl w:val="1"/>
          <w:numId w:val="43"/>
        </w:numPr>
      </w:pPr>
      <w:r>
        <w:lastRenderedPageBreak/>
        <w:t>Enemies or crates can drop additional weapons</w:t>
      </w:r>
      <w:proofErr w:type="gramStart"/>
      <w:r>
        <w:t>, in</w:t>
      </w:r>
      <w:proofErr w:type="gramEnd"/>
      <w:r>
        <w:t xml:space="preserve"> which the player can </w:t>
      </w:r>
      <w:proofErr w:type="spellStart"/>
      <w:r>
        <w:t>pickup</w:t>
      </w:r>
      <w:proofErr w:type="spellEnd"/>
      <w:r>
        <w:t xml:space="preserve"> and use until it runs out of ammo.</w:t>
      </w:r>
    </w:p>
    <w:p w14:paraId="5D88B31E" w14:textId="595BD9F9" w:rsidR="00A70B62" w:rsidRDefault="00A70B62" w:rsidP="00A70B62">
      <w:pPr>
        <w:pStyle w:val="GDD-Normal"/>
        <w:numPr>
          <w:ilvl w:val="0"/>
          <w:numId w:val="43"/>
        </w:numPr>
      </w:pPr>
      <w:r>
        <w:t>Doors</w:t>
      </w:r>
    </w:p>
    <w:p w14:paraId="4E081678" w14:textId="18235806" w:rsidR="00A70B62" w:rsidRDefault="00A70B62" w:rsidP="00A70B62">
      <w:pPr>
        <w:pStyle w:val="GDD-Normal"/>
        <w:numPr>
          <w:ilvl w:val="1"/>
          <w:numId w:val="43"/>
        </w:numPr>
      </w:pPr>
      <w:proofErr w:type="gramStart"/>
      <w:r>
        <w:t>Player</w:t>
      </w:r>
      <w:proofErr w:type="gramEnd"/>
      <w:r>
        <w:t xml:space="preserve"> can enter through doors, which takes them to another section of the complex with additional enemies and even hidden </w:t>
      </w:r>
      <w:proofErr w:type="gramStart"/>
      <w:r>
        <w:t>mini-bosses</w:t>
      </w:r>
      <w:proofErr w:type="gramEnd"/>
      <w:r>
        <w:t>.</w:t>
      </w:r>
    </w:p>
    <w:p w14:paraId="2936B82D" w14:textId="514F98DB" w:rsidR="00A70B62" w:rsidRDefault="00A70B62" w:rsidP="00A70B62">
      <w:pPr>
        <w:pStyle w:val="GDD-Normal"/>
        <w:numPr>
          <w:ilvl w:val="0"/>
          <w:numId w:val="43"/>
        </w:numPr>
      </w:pPr>
      <w:r>
        <w:t>Mini-Bosses</w:t>
      </w:r>
    </w:p>
    <w:p w14:paraId="471E96F5" w14:textId="0ACF31DD" w:rsidR="00A70B62" w:rsidRDefault="00A70B62" w:rsidP="00A70B62">
      <w:pPr>
        <w:pStyle w:val="GDD-Normal"/>
        <w:numPr>
          <w:ilvl w:val="1"/>
          <w:numId w:val="43"/>
        </w:numPr>
      </w:pPr>
      <w:proofErr w:type="gramStart"/>
      <w:r>
        <w:t>Player</w:t>
      </w:r>
      <w:proofErr w:type="gramEnd"/>
      <w:r>
        <w:t xml:space="preserve"> can encounter additional </w:t>
      </w:r>
      <w:proofErr w:type="gramStart"/>
      <w:r>
        <w:t>mini-bosses</w:t>
      </w:r>
      <w:proofErr w:type="gramEnd"/>
      <w:r>
        <w:t>, allowing the player to engage in additional challenges.</w:t>
      </w:r>
    </w:p>
    <w:p w14:paraId="4A0E77C1" w14:textId="24E9F541" w:rsidR="00A70B62" w:rsidRDefault="00A70B62" w:rsidP="00A70B62">
      <w:pPr>
        <w:pStyle w:val="GDD-Normal"/>
        <w:numPr>
          <w:ilvl w:val="0"/>
          <w:numId w:val="43"/>
        </w:numPr>
      </w:pPr>
      <w:r>
        <w:t>Collectibles</w:t>
      </w:r>
    </w:p>
    <w:p w14:paraId="48CBDFCD" w14:textId="7D82FB85" w:rsidR="00A70B62" w:rsidRDefault="00A70B62" w:rsidP="00A70B62">
      <w:pPr>
        <w:pStyle w:val="GDD-Normal"/>
        <w:numPr>
          <w:ilvl w:val="1"/>
          <w:numId w:val="43"/>
        </w:numPr>
      </w:pPr>
      <w:proofErr w:type="gramStart"/>
      <w:r>
        <w:t>Player</w:t>
      </w:r>
      <w:proofErr w:type="gramEnd"/>
      <w:r>
        <w:t xml:space="preserve"> </w:t>
      </w:r>
      <w:proofErr w:type="gramStart"/>
      <w:r>
        <w:t>is able to</w:t>
      </w:r>
      <w:proofErr w:type="gramEnd"/>
      <w:r>
        <w:t xml:space="preserve"> collect collectibles, allowing them to progress through the game and unlock certain features or secrets within the complex.</w:t>
      </w:r>
    </w:p>
    <w:p w14:paraId="06A2A89E" w14:textId="77777777" w:rsidR="00675C4F" w:rsidRDefault="0021047B" w:rsidP="00506B56">
      <w:pPr>
        <w:pStyle w:val="GDD-Category2"/>
      </w:pPr>
      <w:bookmarkStart w:id="14" w:name="_Toc181487234"/>
      <w:commentRangeStart w:id="15"/>
      <w:r>
        <w:t>Genre</w:t>
      </w:r>
      <w:commentRangeEnd w:id="15"/>
      <w:r w:rsidR="00A26E10">
        <w:rPr>
          <w:rStyle w:val="CommentReference"/>
          <w:rFonts w:ascii="Calibri" w:hAnsi="Calibri"/>
          <w:b w:val="0"/>
          <w:color w:val="auto"/>
        </w:rPr>
        <w:commentReference w:id="15"/>
      </w:r>
      <w:bookmarkEnd w:id="14"/>
    </w:p>
    <w:p w14:paraId="292B79A9" w14:textId="0E1AD364" w:rsidR="00A26E10" w:rsidRDefault="0026499A" w:rsidP="00A26E10">
      <w:pPr>
        <w:pStyle w:val="GDD-Normal"/>
      </w:pPr>
      <w:r>
        <w:t>Shooter Side Scroller.</w:t>
      </w:r>
    </w:p>
    <w:p w14:paraId="5C58E209" w14:textId="52FFA366" w:rsidR="0026499A" w:rsidRDefault="0026499A" w:rsidP="00A26E10">
      <w:pPr>
        <w:pStyle w:val="GDD-Normal"/>
      </w:pPr>
      <w:r>
        <w:t>Has a more 1930-40s style era to it.</w:t>
      </w:r>
    </w:p>
    <w:p w14:paraId="2387631E" w14:textId="0B6B157F" w:rsidR="0026499A" w:rsidRDefault="0026499A" w:rsidP="00A26E10">
      <w:pPr>
        <w:pStyle w:val="GDD-Normal"/>
      </w:pPr>
      <w:r>
        <w:t>Dark</w:t>
      </w:r>
      <w:r w:rsidR="00A70B62">
        <w:t>, but poppy.</w:t>
      </w:r>
    </w:p>
    <w:p w14:paraId="03E70E15" w14:textId="77777777" w:rsidR="00A26E10" w:rsidRDefault="00A26E10" w:rsidP="00506B56">
      <w:pPr>
        <w:pStyle w:val="GDD-Category2"/>
      </w:pPr>
      <w:bookmarkStart w:id="16" w:name="_Toc181487235"/>
      <w:commentRangeStart w:id="17"/>
      <w:r>
        <w:t xml:space="preserve">Player Perspective / Dimensions </w:t>
      </w:r>
      <w:commentRangeEnd w:id="17"/>
      <w:r>
        <w:rPr>
          <w:rStyle w:val="CommentReference"/>
          <w:rFonts w:ascii="Calibri" w:hAnsi="Calibri"/>
          <w:b w:val="0"/>
          <w:color w:val="auto"/>
        </w:rPr>
        <w:commentReference w:id="17"/>
      </w:r>
      <w:bookmarkEnd w:id="16"/>
    </w:p>
    <w:p w14:paraId="5213EC42" w14:textId="4F4D8E9F" w:rsidR="00675C4F" w:rsidRDefault="004C1D1F" w:rsidP="00A26E10">
      <w:pPr>
        <w:pStyle w:val="GDD-Normal"/>
      </w:pPr>
      <w:r>
        <w:t>Platformer, 2D</w:t>
      </w:r>
    </w:p>
    <w:p w14:paraId="615B7565" w14:textId="77777777" w:rsidR="003E4EEF" w:rsidRDefault="003E4EEF" w:rsidP="00A26E10">
      <w:pPr>
        <w:pStyle w:val="GDD-Normal"/>
      </w:pPr>
    </w:p>
    <w:p w14:paraId="0CB3803B" w14:textId="77777777" w:rsidR="003E4EEF" w:rsidRDefault="003E4EEF" w:rsidP="00A26E10">
      <w:pPr>
        <w:pStyle w:val="GDD-Category1"/>
      </w:pPr>
      <w:bookmarkStart w:id="18" w:name="_Toc181487236"/>
      <w:r>
        <w:t>Players and Audience</w:t>
      </w:r>
      <w:bookmarkEnd w:id="18"/>
    </w:p>
    <w:p w14:paraId="5D4B176C" w14:textId="77777777" w:rsidR="003E4EEF" w:rsidRDefault="003E4EEF" w:rsidP="003E4EEF">
      <w:pPr>
        <w:pStyle w:val="GDD-Category2"/>
      </w:pPr>
      <w:bookmarkStart w:id="19" w:name="_Toc181487237"/>
      <w:commentRangeStart w:id="20"/>
      <w:r>
        <w:t>Design Goals</w:t>
      </w:r>
      <w:commentRangeEnd w:id="20"/>
      <w:r>
        <w:rPr>
          <w:rStyle w:val="CommentReference"/>
          <w:rFonts w:ascii="Calibri" w:hAnsi="Calibri"/>
          <w:b w:val="0"/>
          <w:color w:val="auto"/>
        </w:rPr>
        <w:commentReference w:id="20"/>
      </w:r>
      <w:bookmarkEnd w:id="19"/>
    </w:p>
    <w:p w14:paraId="24CE68B9" w14:textId="24F80731" w:rsidR="003E4EEF" w:rsidRDefault="003E4EEF" w:rsidP="003E4EEF">
      <w:pPr>
        <w:pStyle w:val="GDD-Normal"/>
      </w:pPr>
      <w:r>
        <w:t xml:space="preserve"> </w:t>
      </w:r>
    </w:p>
    <w:p w14:paraId="1D94368F" w14:textId="77777777" w:rsidR="00A26E10" w:rsidRDefault="0021047B" w:rsidP="003E4EEF">
      <w:pPr>
        <w:pStyle w:val="GDD-Category2"/>
      </w:pPr>
      <w:bookmarkStart w:id="21" w:name="_Toc181487238"/>
      <w:commentRangeStart w:id="22"/>
      <w:r>
        <w:t>Target Audience</w:t>
      </w:r>
      <w:commentRangeEnd w:id="22"/>
      <w:r w:rsidR="00A26E10">
        <w:rPr>
          <w:rStyle w:val="CommentReference"/>
          <w:rFonts w:ascii="Calibri" w:hAnsi="Calibri"/>
          <w:b w:val="0"/>
          <w:color w:val="auto"/>
        </w:rPr>
        <w:commentReference w:id="22"/>
      </w:r>
      <w:bookmarkEnd w:id="21"/>
    </w:p>
    <w:p w14:paraId="59FDCC03" w14:textId="17B1434A" w:rsidR="008F223E" w:rsidRDefault="005C0CF8" w:rsidP="005C0CF8">
      <w:pPr>
        <w:pStyle w:val="GDD-Normal"/>
        <w:numPr>
          <w:ilvl w:val="0"/>
          <w:numId w:val="44"/>
        </w:numPr>
      </w:pPr>
      <w:r>
        <w:t>Players who like platformers, and like shorter type games, since this game is designed for a Game Jam.</w:t>
      </w:r>
    </w:p>
    <w:p w14:paraId="74816880" w14:textId="390632F0" w:rsidR="005C0CF8" w:rsidRPr="003E4EEF" w:rsidRDefault="005C0CF8" w:rsidP="005C0CF8">
      <w:pPr>
        <w:pStyle w:val="GDD-Normal"/>
        <w:numPr>
          <w:ilvl w:val="0"/>
          <w:numId w:val="44"/>
        </w:numPr>
      </w:pPr>
      <w:r>
        <w:t>Ages 16-25</w:t>
      </w:r>
    </w:p>
    <w:p w14:paraId="7888748A" w14:textId="77777777" w:rsidR="008F223E" w:rsidRDefault="008F223E" w:rsidP="003E4EEF">
      <w:pPr>
        <w:pStyle w:val="GDD-Category2"/>
      </w:pPr>
      <w:bookmarkStart w:id="23" w:name="_Toc181487239"/>
      <w:commentRangeStart w:id="24"/>
      <w:r>
        <w:t>Player Motivation</w:t>
      </w:r>
      <w:commentRangeEnd w:id="24"/>
      <w:r>
        <w:rPr>
          <w:rStyle w:val="CommentReference"/>
          <w:rFonts w:ascii="Calibri" w:hAnsi="Calibri"/>
          <w:b w:val="0"/>
          <w:color w:val="auto"/>
        </w:rPr>
        <w:commentReference w:id="24"/>
      </w:r>
      <w:bookmarkEnd w:id="23"/>
    </w:p>
    <w:p w14:paraId="25EBD017" w14:textId="1530C895" w:rsidR="003E4EEF" w:rsidRDefault="003228BF" w:rsidP="003228BF">
      <w:pPr>
        <w:pStyle w:val="GDD-Normal"/>
        <w:numPr>
          <w:ilvl w:val="0"/>
          <w:numId w:val="45"/>
        </w:numPr>
      </w:pPr>
      <w:r>
        <w:t>Collectibles</w:t>
      </w:r>
    </w:p>
    <w:p w14:paraId="0BA29F0A" w14:textId="115DFFFC" w:rsidR="003228BF" w:rsidRDefault="003228BF" w:rsidP="003228BF">
      <w:pPr>
        <w:pStyle w:val="GDD-Normal"/>
        <w:numPr>
          <w:ilvl w:val="1"/>
          <w:numId w:val="45"/>
        </w:numPr>
      </w:pPr>
      <w:r>
        <w:t>The player has a set of collectibles that they can collect, allowing them to be motivated to collect all collectibles in the game.</w:t>
      </w:r>
    </w:p>
    <w:p w14:paraId="4395E46C" w14:textId="7F94406B" w:rsidR="003228BF" w:rsidRDefault="003228BF" w:rsidP="003228BF">
      <w:pPr>
        <w:pStyle w:val="GDD-Normal"/>
        <w:numPr>
          <w:ilvl w:val="1"/>
          <w:numId w:val="45"/>
        </w:numPr>
      </w:pPr>
      <w:r>
        <w:t xml:space="preserve">Collectibles can also unlock additional areas, motivating players to collect collectibles if they want to explore the game in </w:t>
      </w:r>
      <w:proofErr w:type="spellStart"/>
      <w:proofErr w:type="gramStart"/>
      <w:r>
        <w:t>it’s</w:t>
      </w:r>
      <w:proofErr w:type="spellEnd"/>
      <w:proofErr w:type="gramEnd"/>
      <w:r>
        <w:t xml:space="preserve"> entirety.</w:t>
      </w:r>
    </w:p>
    <w:p w14:paraId="2310EA38" w14:textId="31D39C6A" w:rsidR="003228BF" w:rsidRDefault="003228BF" w:rsidP="003228BF">
      <w:pPr>
        <w:pStyle w:val="GDD-Normal"/>
        <w:numPr>
          <w:ilvl w:val="0"/>
          <w:numId w:val="45"/>
        </w:numPr>
      </w:pPr>
      <w:r>
        <w:t>Mini-Bosses</w:t>
      </w:r>
    </w:p>
    <w:p w14:paraId="73D2A660" w14:textId="6E017624" w:rsidR="003228BF" w:rsidRDefault="003228BF" w:rsidP="003228BF">
      <w:pPr>
        <w:pStyle w:val="GDD-Normal"/>
        <w:numPr>
          <w:ilvl w:val="1"/>
          <w:numId w:val="45"/>
        </w:numPr>
      </w:pPr>
      <w:r>
        <w:t xml:space="preserve">The player will be motivated to take on </w:t>
      </w:r>
      <w:proofErr w:type="gramStart"/>
      <w:r>
        <w:t>mini-bosses</w:t>
      </w:r>
      <w:proofErr w:type="gramEnd"/>
      <w:r>
        <w:t>, creating an exhilarating and additional challenge for the player to play.</w:t>
      </w:r>
    </w:p>
    <w:p w14:paraId="27198926" w14:textId="05CC7579" w:rsidR="003228BF" w:rsidRDefault="003228BF" w:rsidP="003228BF">
      <w:pPr>
        <w:pStyle w:val="GDD-Normal"/>
        <w:numPr>
          <w:ilvl w:val="0"/>
          <w:numId w:val="45"/>
        </w:numPr>
      </w:pPr>
      <w:r>
        <w:lastRenderedPageBreak/>
        <w:t>Exploration</w:t>
      </w:r>
    </w:p>
    <w:p w14:paraId="54562C4E" w14:textId="418F6697" w:rsidR="003228BF" w:rsidRDefault="003228BF" w:rsidP="003228BF">
      <w:pPr>
        <w:pStyle w:val="GDD-Normal"/>
        <w:numPr>
          <w:ilvl w:val="1"/>
          <w:numId w:val="45"/>
        </w:numPr>
      </w:pPr>
      <w:r>
        <w:t xml:space="preserve">The player would be motivated to continue playing </w:t>
      </w:r>
      <w:proofErr w:type="gramStart"/>
      <w:r>
        <w:t>in order to</w:t>
      </w:r>
      <w:proofErr w:type="gramEnd"/>
      <w:r>
        <w:t xml:space="preserve"> explore, allowing the player to discover additional secrets, mini-bosses, and collectibles</w:t>
      </w:r>
      <w:r w:rsidR="008C13EB">
        <w:t>.</w:t>
      </w:r>
    </w:p>
    <w:p w14:paraId="629AC2DE" w14:textId="77777777" w:rsidR="003E4EEF" w:rsidRDefault="003E4EEF" w:rsidP="003E4EEF">
      <w:pPr>
        <w:pStyle w:val="GDD-Category2"/>
      </w:pPr>
      <w:bookmarkStart w:id="25" w:name="_Toc181487240"/>
      <w:commentRangeStart w:id="26"/>
      <w:r>
        <w:t>Hook</w:t>
      </w:r>
      <w:commentRangeEnd w:id="26"/>
      <w:r>
        <w:rPr>
          <w:rStyle w:val="CommentReference"/>
          <w:rFonts w:ascii="Calibri" w:hAnsi="Calibri"/>
          <w:b w:val="0"/>
          <w:color w:val="auto"/>
        </w:rPr>
        <w:commentReference w:id="26"/>
      </w:r>
      <w:bookmarkEnd w:id="25"/>
    </w:p>
    <w:p w14:paraId="6632A78C" w14:textId="40E8194A" w:rsidR="003E4EEF" w:rsidRDefault="008C13EB" w:rsidP="003E4EEF">
      <w:pPr>
        <w:pStyle w:val="GDD-Normal"/>
      </w:pPr>
      <w:r>
        <w:t>There is more than the eye can see. The player, when they c</w:t>
      </w:r>
      <w:r w:rsidR="00F57C27">
        <w:t>ollect certain collectibles, will discover more hidden secrets hidden within the complex. Perhaps even…</w:t>
      </w:r>
      <w:proofErr w:type="spellStart"/>
      <w:r w:rsidR="00F57C27">
        <w:t>otherworldy</w:t>
      </w:r>
      <w:proofErr w:type="spellEnd"/>
      <w:r w:rsidR="00F57C27">
        <w:t>.</w:t>
      </w:r>
    </w:p>
    <w:p w14:paraId="40528B16" w14:textId="77777777" w:rsidR="003E4EEF" w:rsidRDefault="003E4EEF" w:rsidP="003E4EEF">
      <w:pPr>
        <w:pStyle w:val="GDD-Category2"/>
      </w:pPr>
      <w:bookmarkStart w:id="27" w:name="_Toc181487241"/>
      <w:commentRangeStart w:id="28"/>
      <w:r>
        <w:t>Unique Selling Point</w:t>
      </w:r>
      <w:commentRangeEnd w:id="28"/>
      <w:r>
        <w:rPr>
          <w:rStyle w:val="CommentReference"/>
          <w:rFonts w:ascii="Calibri" w:hAnsi="Calibri"/>
          <w:b w:val="0"/>
          <w:color w:val="auto"/>
        </w:rPr>
        <w:commentReference w:id="28"/>
      </w:r>
      <w:bookmarkEnd w:id="27"/>
    </w:p>
    <w:p w14:paraId="39AEB40B" w14:textId="4843E843" w:rsidR="003E4EEF" w:rsidRDefault="00F57C27" w:rsidP="003E4EEF">
      <w:pPr>
        <w:pStyle w:val="GDD-Normal"/>
      </w:pPr>
      <w:r>
        <w:t xml:space="preserve">The main Unique Selling Point would </w:t>
      </w:r>
      <w:proofErr w:type="gramStart"/>
      <w:r>
        <w:t>actually be</w:t>
      </w:r>
      <w:proofErr w:type="gramEnd"/>
      <w:r>
        <w:t xml:space="preserve"> the replay ability, as when the player collects collectibles, they can replay the level and discover new secrets as these collectibles </w:t>
      </w:r>
      <w:proofErr w:type="gramStart"/>
      <w:r>
        <w:t>unlocks</w:t>
      </w:r>
      <w:proofErr w:type="gramEnd"/>
      <w:r>
        <w:t xml:space="preserve"> hidden secrets and challenges in the level.</w:t>
      </w:r>
    </w:p>
    <w:p w14:paraId="7E3DD6CB" w14:textId="77777777" w:rsidR="003E4EEF" w:rsidRDefault="003E4EEF" w:rsidP="003E4EEF">
      <w:pPr>
        <w:pStyle w:val="GDD-Category2"/>
      </w:pPr>
      <w:bookmarkStart w:id="29" w:name="_Toc181487242"/>
      <w:commentRangeStart w:id="30"/>
      <w:r>
        <w:t>Target Platform</w:t>
      </w:r>
      <w:commentRangeEnd w:id="30"/>
      <w:r>
        <w:rPr>
          <w:rStyle w:val="CommentReference"/>
          <w:rFonts w:ascii="Calibri" w:hAnsi="Calibri"/>
          <w:b w:val="0"/>
          <w:color w:val="auto"/>
        </w:rPr>
        <w:commentReference w:id="30"/>
      </w:r>
      <w:bookmarkEnd w:id="29"/>
    </w:p>
    <w:p w14:paraId="256630EB" w14:textId="36087A62" w:rsidR="003E4EEF" w:rsidRDefault="00F57C27" w:rsidP="003E4EEF">
      <w:pPr>
        <w:pStyle w:val="GDD-Normal"/>
      </w:pPr>
      <w:r>
        <w:t>PC / Computer, WebGL</w:t>
      </w:r>
    </w:p>
    <w:p w14:paraId="3FCBC92D" w14:textId="0A68642D" w:rsidR="00F57C27" w:rsidRDefault="00F57C27" w:rsidP="003E4EEF">
      <w:pPr>
        <w:pStyle w:val="GDD-Normal"/>
      </w:pPr>
      <w:proofErr w:type="gramStart"/>
      <w:r>
        <w:t>Game</w:t>
      </w:r>
      <w:proofErr w:type="gramEnd"/>
      <w:r>
        <w:t xml:space="preserve"> is part of a game jam, so sticking to computer or PC platform, especially for WebGL, would be preferable.</w:t>
      </w:r>
    </w:p>
    <w:p w14:paraId="5C6F74EC" w14:textId="77777777" w:rsidR="003E4EEF" w:rsidRDefault="003E4EEF" w:rsidP="003E4EEF">
      <w:pPr>
        <w:pStyle w:val="GDD-Category2"/>
      </w:pPr>
      <w:bookmarkStart w:id="31" w:name="_Toc181487243"/>
      <w:commentRangeStart w:id="32"/>
      <w:r>
        <w:t>Competitor Analysis</w:t>
      </w:r>
      <w:commentRangeEnd w:id="32"/>
      <w:r>
        <w:rPr>
          <w:rStyle w:val="CommentReference"/>
          <w:rFonts w:ascii="Calibri" w:hAnsi="Calibri"/>
          <w:b w:val="0"/>
          <w:color w:val="auto"/>
        </w:rPr>
        <w:commentReference w:id="32"/>
      </w:r>
      <w:bookmarkEnd w:id="31"/>
    </w:p>
    <w:p w14:paraId="3AE55B80" w14:textId="77777777" w:rsidR="003E4EEF" w:rsidRDefault="003E4EEF" w:rsidP="003E4EEF">
      <w:pPr>
        <w:pStyle w:val="GDD-Normal"/>
      </w:pPr>
    </w:p>
    <w:p w14:paraId="0BF40835" w14:textId="77777777" w:rsidR="003E4EEF" w:rsidRDefault="003E4EEF" w:rsidP="003E4EEF">
      <w:pPr>
        <w:pStyle w:val="GDD-Subcategory"/>
      </w:pPr>
      <w:r>
        <w:t>Game 1</w:t>
      </w:r>
    </w:p>
    <w:p w14:paraId="2BEB9067" w14:textId="77777777" w:rsidR="003E4EEF" w:rsidRDefault="003E4EEF" w:rsidP="003E4EEF">
      <w:pPr>
        <w:pStyle w:val="GDD-Normal"/>
      </w:pPr>
    </w:p>
    <w:p w14:paraId="070F8D46" w14:textId="77777777" w:rsidR="003E4EEF" w:rsidRDefault="003E4EEF" w:rsidP="003E4EEF">
      <w:pPr>
        <w:pStyle w:val="GDD-Subcategory"/>
      </w:pPr>
      <w:r>
        <w:t>Game 2</w:t>
      </w:r>
    </w:p>
    <w:p w14:paraId="7AAB5F56" w14:textId="77777777" w:rsidR="003E4EEF" w:rsidRDefault="003E4EEF" w:rsidP="003E4EEF">
      <w:pPr>
        <w:pStyle w:val="GDD-Normal"/>
      </w:pPr>
    </w:p>
    <w:p w14:paraId="1B756D31" w14:textId="77777777" w:rsidR="003E4EEF" w:rsidRDefault="003E4EEF" w:rsidP="003E4EEF">
      <w:pPr>
        <w:pStyle w:val="GDD-Subcategory"/>
      </w:pPr>
      <w:r>
        <w:t>Game 3</w:t>
      </w:r>
    </w:p>
    <w:p w14:paraId="02EAA987" w14:textId="77777777" w:rsidR="003E4EEF" w:rsidRDefault="003E4EEF" w:rsidP="003E4EEF">
      <w:pPr>
        <w:pStyle w:val="GDD-Normal"/>
      </w:pPr>
    </w:p>
    <w:p w14:paraId="7F764069" w14:textId="77777777" w:rsidR="008F223E" w:rsidRDefault="008F223E" w:rsidP="008F223E">
      <w:pPr>
        <w:pStyle w:val="GDD-Normal"/>
      </w:pPr>
    </w:p>
    <w:p w14:paraId="2EC71613" w14:textId="0EDBB86E" w:rsidR="00F57C27" w:rsidRDefault="008F223E" w:rsidP="008F223E">
      <w:pPr>
        <w:pStyle w:val="GDD-Category1"/>
      </w:pPr>
      <w:bookmarkStart w:id="33" w:name="_Toc181487244"/>
      <w:commentRangeStart w:id="34"/>
      <w:r>
        <w:t>Setting</w:t>
      </w:r>
      <w:commentRangeEnd w:id="34"/>
      <w:r>
        <w:rPr>
          <w:rStyle w:val="CommentReference"/>
          <w:rFonts w:ascii="Calibri" w:hAnsi="Calibri"/>
          <w:b w:val="0"/>
          <w:color w:val="auto"/>
          <w:u w:val="none"/>
        </w:rPr>
        <w:commentReference w:id="34"/>
      </w:r>
      <w:bookmarkEnd w:id="33"/>
    </w:p>
    <w:p w14:paraId="181D4308" w14:textId="2466EE92" w:rsidR="00F57C27" w:rsidRDefault="00F57C27" w:rsidP="00F57C27">
      <w:pPr>
        <w:pStyle w:val="GDD-Category2"/>
      </w:pPr>
      <w:bookmarkStart w:id="35" w:name="_Toc181487245"/>
      <w:r>
        <w:t>Style / Theme</w:t>
      </w:r>
      <w:bookmarkEnd w:id="35"/>
    </w:p>
    <w:p w14:paraId="3F31C47A" w14:textId="00D1502B" w:rsidR="00F57C27" w:rsidRDefault="00F57C27" w:rsidP="00F57C27">
      <w:pPr>
        <w:pStyle w:val="GDD-Normal"/>
      </w:pPr>
      <w:r>
        <w:t>The style / theme of the game will be a 1930s-40s style.</w:t>
      </w:r>
    </w:p>
    <w:p w14:paraId="7246CE48" w14:textId="5B70F96A" w:rsidR="00F57C27" w:rsidRDefault="00F57C27" w:rsidP="00F57C27">
      <w:pPr>
        <w:pStyle w:val="GDD-Category2"/>
      </w:pPr>
      <w:bookmarkStart w:id="36" w:name="_Toc181487246"/>
      <w:r>
        <w:t>Interior</w:t>
      </w:r>
      <w:bookmarkEnd w:id="36"/>
    </w:p>
    <w:p w14:paraId="2AD3A47A" w14:textId="5DEC3F4A" w:rsidR="00F57C27" w:rsidRDefault="00F57C27" w:rsidP="00F57C27">
      <w:pPr>
        <w:pStyle w:val="GDD-Normal"/>
      </w:pPr>
      <w:r>
        <w:t>The interior of the complex is a large mansion, filled with retro style items fitting the era.</w:t>
      </w:r>
    </w:p>
    <w:p w14:paraId="40FF30D8" w14:textId="7B6842F7" w:rsidR="00F57C27" w:rsidRDefault="000A35C2" w:rsidP="00F57C27">
      <w:pPr>
        <w:pStyle w:val="GDD-Normal"/>
      </w:pPr>
      <w:r>
        <w:t>The areas will be brightly lit, with a cleaner environment.</w:t>
      </w:r>
    </w:p>
    <w:p w14:paraId="02FC3BD1" w14:textId="549D0E8E" w:rsidR="000A35C2" w:rsidRDefault="000A35C2" w:rsidP="00F57C27">
      <w:pPr>
        <w:pStyle w:val="GDD-Normal"/>
      </w:pPr>
      <w:r>
        <w:t>Things that can be included:</w:t>
      </w:r>
    </w:p>
    <w:p w14:paraId="5BFB032C" w14:textId="1BE6478A" w:rsidR="000A35C2" w:rsidRDefault="000A35C2" w:rsidP="000A35C2">
      <w:pPr>
        <w:pStyle w:val="GDD-Normal"/>
        <w:numPr>
          <w:ilvl w:val="0"/>
          <w:numId w:val="46"/>
        </w:numPr>
      </w:pPr>
      <w:r>
        <w:t>Wooden / Carpeted floors</w:t>
      </w:r>
    </w:p>
    <w:p w14:paraId="5113899D" w14:textId="406213A2" w:rsidR="000A35C2" w:rsidRDefault="000A35C2" w:rsidP="000A35C2">
      <w:pPr>
        <w:pStyle w:val="GDD-Normal"/>
        <w:numPr>
          <w:ilvl w:val="0"/>
          <w:numId w:val="46"/>
        </w:numPr>
      </w:pPr>
      <w:r>
        <w:t>Painted walls</w:t>
      </w:r>
    </w:p>
    <w:p w14:paraId="1E6B8BF4" w14:textId="28718C88" w:rsidR="000A35C2" w:rsidRDefault="000A35C2" w:rsidP="000A35C2">
      <w:pPr>
        <w:pStyle w:val="GDD-Normal"/>
        <w:numPr>
          <w:ilvl w:val="0"/>
          <w:numId w:val="46"/>
        </w:numPr>
      </w:pPr>
      <w:r>
        <w:t>Chandeliers</w:t>
      </w:r>
    </w:p>
    <w:p w14:paraId="1DD8374B" w14:textId="1A18122A" w:rsidR="000A35C2" w:rsidRDefault="000A35C2" w:rsidP="000A35C2">
      <w:pPr>
        <w:pStyle w:val="GDD-Normal"/>
        <w:numPr>
          <w:ilvl w:val="0"/>
          <w:numId w:val="46"/>
        </w:numPr>
      </w:pPr>
      <w:r>
        <w:lastRenderedPageBreak/>
        <w:t>Tables</w:t>
      </w:r>
    </w:p>
    <w:p w14:paraId="285D4FA7" w14:textId="65194788" w:rsidR="000A35C2" w:rsidRDefault="000A35C2" w:rsidP="000A35C2">
      <w:pPr>
        <w:pStyle w:val="GDD-Normal"/>
        <w:numPr>
          <w:ilvl w:val="0"/>
          <w:numId w:val="46"/>
        </w:numPr>
      </w:pPr>
      <w:r>
        <w:t>Stairs</w:t>
      </w:r>
    </w:p>
    <w:p w14:paraId="4D86BDEE" w14:textId="10AF2E5F" w:rsidR="000A35C2" w:rsidRDefault="000A35C2" w:rsidP="000A35C2">
      <w:pPr>
        <w:pStyle w:val="GDD-Normal"/>
        <w:numPr>
          <w:ilvl w:val="0"/>
          <w:numId w:val="46"/>
        </w:numPr>
      </w:pPr>
      <w:r>
        <w:t>Radios</w:t>
      </w:r>
    </w:p>
    <w:p w14:paraId="71621B21" w14:textId="734B4CF1" w:rsidR="00F57C27" w:rsidRDefault="00F57C27" w:rsidP="00F57C27">
      <w:pPr>
        <w:pStyle w:val="GDD-Category2"/>
      </w:pPr>
      <w:bookmarkStart w:id="37" w:name="_Toc181487247"/>
      <w:r>
        <w:t>Exterior</w:t>
      </w:r>
      <w:bookmarkEnd w:id="37"/>
    </w:p>
    <w:p w14:paraId="2068FFAD" w14:textId="491E1B73" w:rsidR="00F57C27" w:rsidRDefault="000A35C2" w:rsidP="00F57C27">
      <w:pPr>
        <w:pStyle w:val="GDD-Normal"/>
      </w:pPr>
      <w:r>
        <w:t>The exterior of the complex can be accessed by the player in certain areas.</w:t>
      </w:r>
    </w:p>
    <w:p w14:paraId="3255437F" w14:textId="0C3850CC" w:rsidR="000A35C2" w:rsidRDefault="000A35C2" w:rsidP="00F57C27">
      <w:pPr>
        <w:pStyle w:val="GDD-Normal"/>
      </w:pPr>
      <w:r>
        <w:t>The setting takes place during the night, with a full moon present.</w:t>
      </w:r>
    </w:p>
    <w:p w14:paraId="7AC32782" w14:textId="373E30F0" w:rsidR="000A35C2" w:rsidRDefault="000A35C2" w:rsidP="00F57C27">
      <w:pPr>
        <w:pStyle w:val="GDD-Normal"/>
      </w:pPr>
      <w:r>
        <w:t xml:space="preserve">Some accessible areas </w:t>
      </w:r>
      <w:proofErr w:type="gramStart"/>
      <w:r>
        <w:t>is</w:t>
      </w:r>
      <w:proofErr w:type="gramEnd"/>
      <w:r>
        <w:t xml:space="preserve"> a garden, a few balconies, and </w:t>
      </w:r>
      <w:proofErr w:type="gramStart"/>
      <w:r>
        <w:t>the rooftops</w:t>
      </w:r>
      <w:proofErr w:type="gramEnd"/>
      <w:r>
        <w:t>.</w:t>
      </w:r>
    </w:p>
    <w:p w14:paraId="0988FC98" w14:textId="1902EDA6" w:rsidR="000A35C2" w:rsidRDefault="000A35C2" w:rsidP="000A35C2">
      <w:pPr>
        <w:pStyle w:val="GDD-Subcategory"/>
      </w:pPr>
      <w:r>
        <w:t>Garden</w:t>
      </w:r>
    </w:p>
    <w:p w14:paraId="2E801CF2" w14:textId="55967EE6" w:rsidR="000A35C2" w:rsidRDefault="000A35C2" w:rsidP="000A35C2">
      <w:pPr>
        <w:pStyle w:val="GDD-Normal"/>
      </w:pPr>
      <w:r>
        <w:t>The garden is lush with flowers, leaves, and stone pathways winding into the area.</w:t>
      </w:r>
    </w:p>
    <w:p w14:paraId="35EEE9B0" w14:textId="01F905A0" w:rsidR="000A35C2" w:rsidRDefault="000A35C2" w:rsidP="000A35C2">
      <w:pPr>
        <w:pStyle w:val="GDD-Normal"/>
      </w:pPr>
      <w:r>
        <w:t xml:space="preserve">Statues and decorations can be found as well, acting as platforms or </w:t>
      </w:r>
      <w:proofErr w:type="gramStart"/>
      <w:r>
        <w:t>cover</w:t>
      </w:r>
      <w:proofErr w:type="gramEnd"/>
      <w:r>
        <w:t xml:space="preserve"> for the player to use. A large fountain can also be found in the garden center, which can act as a boss arena.</w:t>
      </w:r>
    </w:p>
    <w:p w14:paraId="0A01641F" w14:textId="2A9D9434" w:rsidR="000A35C2" w:rsidRDefault="000A35C2" w:rsidP="000A35C2">
      <w:pPr>
        <w:pStyle w:val="GDD-Subcategory"/>
      </w:pPr>
      <w:r>
        <w:t>Balconies</w:t>
      </w:r>
    </w:p>
    <w:p w14:paraId="1F743316" w14:textId="47D8A616" w:rsidR="000A35C2" w:rsidRDefault="000A35C2" w:rsidP="000A35C2">
      <w:pPr>
        <w:pStyle w:val="GDD-Normal"/>
      </w:pPr>
      <w:r>
        <w:t xml:space="preserve">Access to the balconies </w:t>
      </w:r>
      <w:proofErr w:type="gramStart"/>
      <w:r>
        <w:t>are</w:t>
      </w:r>
      <w:proofErr w:type="gramEnd"/>
      <w:r>
        <w:t xml:space="preserve"> scattered throughout the area, allowing the player to traverse outside around the complex. Balconies can include chairs (wooden), tables, railings, additional lighting, and doors leading to other places.</w:t>
      </w:r>
    </w:p>
    <w:p w14:paraId="0DB746F5" w14:textId="00B3B4CB" w:rsidR="000A35C2" w:rsidRDefault="000A35C2" w:rsidP="000A35C2">
      <w:pPr>
        <w:pStyle w:val="GDD-Subcategory"/>
      </w:pPr>
      <w:r>
        <w:t>Rooftops</w:t>
      </w:r>
    </w:p>
    <w:p w14:paraId="64619E5F" w14:textId="1E1887B1" w:rsidR="000A35C2" w:rsidRDefault="000A35C2" w:rsidP="000A35C2">
      <w:pPr>
        <w:pStyle w:val="GDD-Normal"/>
      </w:pPr>
      <w:r>
        <w:t xml:space="preserve">The rooftops </w:t>
      </w:r>
      <w:proofErr w:type="gramStart"/>
      <w:r>
        <w:t>is</w:t>
      </w:r>
      <w:proofErr w:type="gramEnd"/>
      <w:r>
        <w:t xml:space="preserve"> accessed through more restricted areas of the mansion.</w:t>
      </w:r>
    </w:p>
    <w:p w14:paraId="4550E3FA" w14:textId="4A2EAC34" w:rsidR="000A35C2" w:rsidRDefault="000A35C2" w:rsidP="000A35C2">
      <w:pPr>
        <w:pStyle w:val="GDD-Normal"/>
      </w:pPr>
      <w:r>
        <w:t>Rooftops can include a railing, sloped areas on the roof, walkways with railings, and possibly other rooms that are only accessed through the rooftops.</w:t>
      </w:r>
    </w:p>
    <w:p w14:paraId="0C283A83" w14:textId="3C976E6E" w:rsidR="000A35C2" w:rsidRDefault="000A35C2" w:rsidP="000A35C2">
      <w:pPr>
        <w:pStyle w:val="GDD-Normal"/>
      </w:pPr>
      <w:r>
        <w:t>A place on the rooftop can be a large boss arena.</w:t>
      </w:r>
    </w:p>
    <w:p w14:paraId="746A0DA6" w14:textId="5D6884B0" w:rsidR="00F57C27" w:rsidRDefault="00F57C27" w:rsidP="00F57C27">
      <w:pPr>
        <w:pStyle w:val="GDD-Category2"/>
      </w:pPr>
      <w:bookmarkStart w:id="38" w:name="_Toc181487248"/>
      <w:r>
        <w:t>Dimensions</w:t>
      </w:r>
      <w:bookmarkEnd w:id="38"/>
    </w:p>
    <w:p w14:paraId="4C194955" w14:textId="2E848ABE" w:rsidR="00F57C27" w:rsidRDefault="000A35C2" w:rsidP="00F57C27">
      <w:pPr>
        <w:pStyle w:val="GDD-Normal"/>
      </w:pPr>
      <w:r>
        <w:t>The dimensions are accessed through the additional collectibles being collected, opening either portals to other places, or randomly teleporting the player once the designated collectible is collected.</w:t>
      </w:r>
    </w:p>
    <w:p w14:paraId="71C7CE86" w14:textId="30739A5D" w:rsidR="000A35C2" w:rsidRDefault="000A35C2" w:rsidP="00F57C27">
      <w:pPr>
        <w:pStyle w:val="GDD-Normal"/>
      </w:pPr>
      <w:r>
        <w:t>Dimensions can range from a wide area of looks.</w:t>
      </w:r>
    </w:p>
    <w:p w14:paraId="347F9994" w14:textId="4E88938F" w:rsidR="000A35C2" w:rsidRDefault="000A35C2" w:rsidP="000A35C2">
      <w:pPr>
        <w:pStyle w:val="GDD-Normal"/>
        <w:numPr>
          <w:ilvl w:val="0"/>
          <w:numId w:val="46"/>
        </w:numPr>
      </w:pPr>
      <w:r>
        <w:t>Dark and gloomy, filled with a range of blacks or grays.</w:t>
      </w:r>
    </w:p>
    <w:p w14:paraId="35F443B0" w14:textId="6662BB26" w:rsidR="000A35C2" w:rsidRDefault="000A35C2" w:rsidP="000A35C2">
      <w:pPr>
        <w:pStyle w:val="GDD-Normal"/>
        <w:numPr>
          <w:ilvl w:val="0"/>
          <w:numId w:val="46"/>
        </w:numPr>
      </w:pPr>
      <w:r>
        <w:t>Cosmic areas, filled with stars and a palette of blues or purples with white as stars.</w:t>
      </w:r>
    </w:p>
    <w:p w14:paraId="7F8AACED" w14:textId="10DC6E9D" w:rsidR="000A35C2" w:rsidRDefault="000A35C2" w:rsidP="000A35C2">
      <w:pPr>
        <w:pStyle w:val="GDD-Normal"/>
        <w:numPr>
          <w:ilvl w:val="0"/>
          <w:numId w:val="46"/>
        </w:numPr>
      </w:pPr>
      <w:r>
        <w:t>Dungeons or underground caverns, filled with gray and more medieval style lighting (torches).</w:t>
      </w:r>
    </w:p>
    <w:p w14:paraId="42A70EE0" w14:textId="7F4FE5D8" w:rsidR="000A35C2" w:rsidRDefault="000A35C2" w:rsidP="000A35C2">
      <w:pPr>
        <w:pStyle w:val="GDD-Normal"/>
        <w:numPr>
          <w:ilvl w:val="0"/>
          <w:numId w:val="46"/>
        </w:numPr>
      </w:pPr>
      <w:r>
        <w:t>Castle style dungeons or areas, built with stony bricks, libraries, torches, and furniture, but all in a decaying state.</w:t>
      </w:r>
    </w:p>
    <w:p w14:paraId="6D23943D" w14:textId="78A771DC" w:rsidR="00F57C27" w:rsidRDefault="00F57C27" w:rsidP="00F57C27">
      <w:pPr>
        <w:pStyle w:val="GDD-Category2"/>
      </w:pPr>
      <w:bookmarkStart w:id="39" w:name="_Toc181487249"/>
      <w:r>
        <w:t>Boss Rooms</w:t>
      </w:r>
      <w:bookmarkEnd w:id="39"/>
    </w:p>
    <w:p w14:paraId="72BC3982" w14:textId="6C62067D" w:rsidR="00F57C27" w:rsidRDefault="000A35C2" w:rsidP="00F57C27">
      <w:pPr>
        <w:pStyle w:val="GDD-Normal"/>
      </w:pPr>
      <w:r>
        <w:t>Boss rooms will vary from place to place in the complex, but will follow the same principle in design:</w:t>
      </w:r>
    </w:p>
    <w:p w14:paraId="1A98D764" w14:textId="5A37A4F3" w:rsidR="000A35C2" w:rsidRDefault="000A35C2" w:rsidP="000A35C2">
      <w:pPr>
        <w:pStyle w:val="GDD-Normal"/>
        <w:numPr>
          <w:ilvl w:val="0"/>
          <w:numId w:val="46"/>
        </w:numPr>
      </w:pPr>
      <w:r>
        <w:t>Large, open area.</w:t>
      </w:r>
    </w:p>
    <w:p w14:paraId="15BB1B91" w14:textId="18702D15" w:rsidR="000A35C2" w:rsidRDefault="000A35C2" w:rsidP="000A35C2">
      <w:pPr>
        <w:pStyle w:val="GDD-Normal"/>
        <w:numPr>
          <w:ilvl w:val="0"/>
          <w:numId w:val="46"/>
        </w:numPr>
      </w:pPr>
      <w:r>
        <w:lastRenderedPageBreak/>
        <w:t>Some platforms for the player to jump to.</w:t>
      </w:r>
    </w:p>
    <w:p w14:paraId="0F34C1B0" w14:textId="4DFF1C69" w:rsidR="007B3CD6" w:rsidRDefault="007B3CD6" w:rsidP="000A35C2">
      <w:pPr>
        <w:pStyle w:val="GDD-Normal"/>
        <w:numPr>
          <w:ilvl w:val="0"/>
          <w:numId w:val="46"/>
        </w:numPr>
      </w:pPr>
      <w:r>
        <w:t>Decoration or unique designs, giving the rooms a more distinctive look compared to the regular areas of the complex.</w:t>
      </w:r>
    </w:p>
    <w:p w14:paraId="617EA531" w14:textId="77777777" w:rsidR="00F57C27" w:rsidRPr="008F223E" w:rsidRDefault="00F57C27" w:rsidP="00F57C27">
      <w:pPr>
        <w:pStyle w:val="GDD-Normal"/>
      </w:pPr>
    </w:p>
    <w:p w14:paraId="11CA59DE" w14:textId="77777777" w:rsidR="00F150CA" w:rsidRDefault="0021047B" w:rsidP="00F150CA">
      <w:pPr>
        <w:pStyle w:val="GDD-Category1"/>
      </w:pPr>
      <w:bookmarkStart w:id="40" w:name="_Toc181487250"/>
      <w:commentRangeStart w:id="41"/>
      <w:r>
        <w:t>Game Flow Summary</w:t>
      </w:r>
      <w:commentRangeEnd w:id="41"/>
      <w:r w:rsidR="00805814">
        <w:rPr>
          <w:rStyle w:val="CommentReference"/>
          <w:rFonts w:ascii="Calibri" w:hAnsi="Calibri"/>
          <w:color w:val="auto"/>
        </w:rPr>
        <w:commentReference w:id="41"/>
      </w:r>
      <w:bookmarkEnd w:id="40"/>
    </w:p>
    <w:p w14:paraId="1AE6567E" w14:textId="77777777" w:rsidR="00F150CA" w:rsidRDefault="00F150CA" w:rsidP="00F150CA">
      <w:pPr>
        <w:pStyle w:val="ListParagraph"/>
      </w:pPr>
    </w:p>
    <w:p w14:paraId="1190E622" w14:textId="77777777" w:rsidR="00F150CA" w:rsidRDefault="00000000" w:rsidP="00506B56">
      <w:pPr>
        <w:pStyle w:val="GDD-Category2"/>
      </w:pPr>
      <w:bookmarkStart w:id="42" w:name="_Toc181487251"/>
      <w:commentRangeStart w:id="43"/>
      <w:r>
        <w:t>Gameplay loops</w:t>
      </w:r>
      <w:commentRangeEnd w:id="43"/>
      <w:r w:rsidR="00BE2B4D">
        <w:rPr>
          <w:rStyle w:val="CommentReference"/>
          <w:rFonts w:ascii="Calibri" w:hAnsi="Calibri"/>
          <w:i/>
          <w:color w:val="auto"/>
        </w:rPr>
        <w:commentReference w:id="43"/>
      </w:r>
      <w:bookmarkEnd w:id="42"/>
    </w:p>
    <w:p w14:paraId="0CABB8D3" w14:textId="45B33A08" w:rsidR="004D2EB8" w:rsidRDefault="004D2EB8" w:rsidP="004D2EB8">
      <w:pPr>
        <w:pStyle w:val="GDD-Normal"/>
      </w:pPr>
      <w:r>
        <w:t>The player will essentially be running and gunning through the level, collecting collectibles as they do.</w:t>
      </w:r>
    </w:p>
    <w:p w14:paraId="7ED96F54" w14:textId="77777777" w:rsidR="00F150CA" w:rsidRDefault="00F150CA" w:rsidP="00F150CA">
      <w:pPr>
        <w:pStyle w:val="GDD-Subcategory"/>
      </w:pPr>
      <w:r>
        <w:t>Sub-loop</w:t>
      </w:r>
    </w:p>
    <w:p w14:paraId="7690E691" w14:textId="77777777" w:rsidR="00F150CA" w:rsidRDefault="00F150CA" w:rsidP="00F150CA">
      <w:pPr>
        <w:pStyle w:val="GDD-Normal"/>
      </w:pPr>
    </w:p>
    <w:p w14:paraId="2FEA4F06" w14:textId="77777777" w:rsidR="006C024D" w:rsidRDefault="00000000" w:rsidP="00506B56">
      <w:pPr>
        <w:pStyle w:val="GDD-Category2"/>
      </w:pPr>
      <w:bookmarkStart w:id="44" w:name="_Toc181487252"/>
      <w:commentRangeStart w:id="45"/>
      <w:r>
        <w:t>Engagement loops</w:t>
      </w:r>
      <w:commentRangeEnd w:id="45"/>
      <w:r w:rsidR="00BE2B4D">
        <w:rPr>
          <w:rStyle w:val="CommentReference"/>
          <w:rFonts w:ascii="Calibri" w:hAnsi="Calibri"/>
          <w:i/>
          <w:color w:val="auto"/>
        </w:rPr>
        <w:commentReference w:id="45"/>
      </w:r>
      <w:bookmarkEnd w:id="44"/>
    </w:p>
    <w:p w14:paraId="4AE666E1" w14:textId="77777777" w:rsidR="00F150CA" w:rsidRDefault="00F150CA" w:rsidP="00F150CA">
      <w:pPr>
        <w:pStyle w:val="GDD-Subcategory"/>
      </w:pPr>
      <w:r>
        <w:t>Sub-loop</w:t>
      </w:r>
    </w:p>
    <w:p w14:paraId="0405AD71" w14:textId="77777777" w:rsidR="006C024D" w:rsidRDefault="006C024D" w:rsidP="006C024D">
      <w:pPr>
        <w:pStyle w:val="GDD-Normal"/>
      </w:pPr>
    </w:p>
    <w:p w14:paraId="68DB8A83" w14:textId="77777777" w:rsidR="006C024D" w:rsidRDefault="00000000" w:rsidP="006C024D">
      <w:pPr>
        <w:pStyle w:val="GDD-Category1"/>
      </w:pPr>
      <w:bookmarkStart w:id="46" w:name="_Toc181487253"/>
      <w:commentRangeStart w:id="47"/>
      <w:r>
        <w:t xml:space="preserve">Look and </w:t>
      </w:r>
      <w:proofErr w:type="gramStart"/>
      <w:r>
        <w:t>Feel</w:t>
      </w:r>
      <w:commentRangeEnd w:id="47"/>
      <w:proofErr w:type="gramEnd"/>
      <w:r w:rsidR="006C024D">
        <w:rPr>
          <w:rStyle w:val="CommentReference"/>
          <w:rFonts w:ascii="Calibri" w:hAnsi="Calibri"/>
          <w:b w:val="0"/>
          <w:color w:val="auto"/>
        </w:rPr>
        <w:commentReference w:id="47"/>
      </w:r>
      <w:bookmarkEnd w:id="46"/>
    </w:p>
    <w:p w14:paraId="495DA1D9" w14:textId="77777777" w:rsidR="00EA0E8E" w:rsidRDefault="00000000" w:rsidP="00506B56">
      <w:pPr>
        <w:pStyle w:val="GDD-Category2"/>
      </w:pPr>
      <w:bookmarkStart w:id="48" w:name="_Toc181487254"/>
      <w:commentRangeStart w:id="49"/>
      <w:r w:rsidRPr="003E6E77">
        <w:t>Features</w:t>
      </w:r>
      <w:commentRangeEnd w:id="49"/>
      <w:r w:rsidR="00BE2B4D">
        <w:rPr>
          <w:rStyle w:val="CommentReference"/>
          <w:rFonts w:ascii="Calibri" w:hAnsi="Calibri"/>
          <w:b w:val="0"/>
          <w:color w:val="auto"/>
        </w:rPr>
        <w:commentReference w:id="49"/>
      </w:r>
      <w:bookmarkEnd w:id="48"/>
    </w:p>
    <w:p w14:paraId="2816EF01" w14:textId="77777777" w:rsidR="00EA0E8E" w:rsidRDefault="00000000" w:rsidP="00EA0E8E">
      <w:pPr>
        <w:pStyle w:val="GDD-Subcategory"/>
      </w:pPr>
      <w:r>
        <w:t>Number of locations</w:t>
      </w:r>
      <w:bookmarkStart w:id="50" w:name="_3znysh7" w:colFirst="0" w:colLast="0"/>
      <w:bookmarkEnd w:id="50"/>
    </w:p>
    <w:p w14:paraId="12DBC5CB" w14:textId="7ED95710" w:rsidR="00EA0E8E" w:rsidRDefault="006B58EC" w:rsidP="00EA0E8E">
      <w:pPr>
        <w:pStyle w:val="GDD-Normal"/>
      </w:pPr>
      <w:r>
        <w:t>5 Separate Locations</w:t>
      </w:r>
    </w:p>
    <w:p w14:paraId="30422146" w14:textId="1FD90BA2" w:rsidR="006B58EC" w:rsidRDefault="006B58EC" w:rsidP="006B58EC">
      <w:pPr>
        <w:pStyle w:val="GDD-Normal"/>
        <w:numPr>
          <w:ilvl w:val="0"/>
          <w:numId w:val="47"/>
        </w:numPr>
      </w:pPr>
      <w:r>
        <w:t>Garden</w:t>
      </w:r>
    </w:p>
    <w:p w14:paraId="6A466500" w14:textId="676F4FBE" w:rsidR="006B58EC" w:rsidRDefault="006B58EC" w:rsidP="006B58EC">
      <w:pPr>
        <w:pStyle w:val="GDD-Normal"/>
        <w:numPr>
          <w:ilvl w:val="0"/>
          <w:numId w:val="47"/>
        </w:numPr>
      </w:pPr>
      <w:r>
        <w:t>Interior</w:t>
      </w:r>
    </w:p>
    <w:p w14:paraId="7153D299" w14:textId="23D99E9B" w:rsidR="006B58EC" w:rsidRDefault="006B58EC" w:rsidP="006B58EC">
      <w:pPr>
        <w:pStyle w:val="GDD-Normal"/>
        <w:numPr>
          <w:ilvl w:val="0"/>
          <w:numId w:val="47"/>
        </w:numPr>
      </w:pPr>
      <w:r>
        <w:t>Balconies</w:t>
      </w:r>
    </w:p>
    <w:p w14:paraId="02D6FEEC" w14:textId="3A364E2F" w:rsidR="006B58EC" w:rsidRDefault="006B58EC" w:rsidP="006B58EC">
      <w:pPr>
        <w:pStyle w:val="GDD-Normal"/>
        <w:numPr>
          <w:ilvl w:val="0"/>
          <w:numId w:val="47"/>
        </w:numPr>
      </w:pPr>
      <w:r>
        <w:t>Rooftops</w:t>
      </w:r>
    </w:p>
    <w:p w14:paraId="61AC2980" w14:textId="58E403C1" w:rsidR="006B58EC" w:rsidRDefault="006B58EC" w:rsidP="006B58EC">
      <w:pPr>
        <w:pStyle w:val="GDD-Normal"/>
        <w:numPr>
          <w:ilvl w:val="0"/>
          <w:numId w:val="47"/>
        </w:numPr>
      </w:pPr>
      <w:r>
        <w:t>Dimensions</w:t>
      </w:r>
    </w:p>
    <w:p w14:paraId="143FBAB7" w14:textId="77777777" w:rsidR="00EA0E8E" w:rsidRDefault="00000000" w:rsidP="00EA0E8E">
      <w:pPr>
        <w:pStyle w:val="GDD-Subcategory"/>
      </w:pPr>
      <w:r>
        <w:t>Number of level</w:t>
      </w:r>
      <w:r w:rsidR="00EA0E8E">
        <w:t>s</w:t>
      </w:r>
    </w:p>
    <w:p w14:paraId="6BEABA45" w14:textId="3E70DF47" w:rsidR="00EA0E8E" w:rsidRDefault="006B58EC" w:rsidP="00EA0E8E">
      <w:pPr>
        <w:pStyle w:val="GDD-Normal"/>
      </w:pPr>
      <w:r>
        <w:t>1 Entire Level.</w:t>
      </w:r>
    </w:p>
    <w:p w14:paraId="2824FF10" w14:textId="07289EB4" w:rsidR="006B58EC" w:rsidRDefault="006B58EC" w:rsidP="00EA0E8E">
      <w:pPr>
        <w:pStyle w:val="GDD-Normal"/>
      </w:pPr>
      <w:proofErr w:type="gramStart"/>
      <w:r>
        <w:t>Level</w:t>
      </w:r>
      <w:proofErr w:type="gramEnd"/>
      <w:r>
        <w:t xml:space="preserve"> will be broken down into several separate </w:t>
      </w:r>
      <w:proofErr w:type="gramStart"/>
      <w:r>
        <w:t>levels, but</w:t>
      </w:r>
      <w:proofErr w:type="gramEnd"/>
      <w:r>
        <w:t xml:space="preserve"> will be considered as one entire level.</w:t>
      </w:r>
    </w:p>
    <w:p w14:paraId="26F8E753" w14:textId="77777777" w:rsidR="00EA0E8E" w:rsidRDefault="00000000" w:rsidP="00EA0E8E">
      <w:pPr>
        <w:pStyle w:val="GDD-Subcategory"/>
      </w:pPr>
      <w:r>
        <w:t>Number of NPC’s</w:t>
      </w:r>
    </w:p>
    <w:p w14:paraId="36034894" w14:textId="6D9A798D" w:rsidR="006B58EC" w:rsidRDefault="006B58EC" w:rsidP="006B58EC">
      <w:pPr>
        <w:pStyle w:val="GDD-Subcategory"/>
        <w:numPr>
          <w:ilvl w:val="4"/>
          <w:numId w:val="33"/>
        </w:numPr>
      </w:pPr>
      <w:r>
        <w:t>Enemies</w:t>
      </w:r>
    </w:p>
    <w:p w14:paraId="662CDAC2" w14:textId="14B8A620" w:rsidR="006B58EC" w:rsidRDefault="00B33629" w:rsidP="00B33629">
      <w:pPr>
        <w:pStyle w:val="GDD-Normal"/>
        <w:numPr>
          <w:ilvl w:val="0"/>
          <w:numId w:val="49"/>
        </w:numPr>
      </w:pPr>
      <w:r>
        <w:t>Shotgun User</w:t>
      </w:r>
    </w:p>
    <w:p w14:paraId="234EA15E" w14:textId="7C6482F8" w:rsidR="00B33629" w:rsidRDefault="00B33629" w:rsidP="00B33629">
      <w:pPr>
        <w:pStyle w:val="GDD-Normal"/>
        <w:numPr>
          <w:ilvl w:val="1"/>
          <w:numId w:val="49"/>
        </w:numPr>
      </w:pPr>
      <w:r>
        <w:t>1 Separate designs</w:t>
      </w:r>
    </w:p>
    <w:p w14:paraId="7C8BBC11" w14:textId="6709B231" w:rsidR="00B33629" w:rsidRDefault="00B33629" w:rsidP="00B33629">
      <w:pPr>
        <w:pStyle w:val="GDD-Normal"/>
        <w:numPr>
          <w:ilvl w:val="0"/>
          <w:numId w:val="49"/>
        </w:numPr>
      </w:pPr>
      <w:r>
        <w:t>Melee Users</w:t>
      </w:r>
    </w:p>
    <w:p w14:paraId="51A4C7C3" w14:textId="3647798C" w:rsidR="00B33629" w:rsidRDefault="00B33629" w:rsidP="00B33629">
      <w:pPr>
        <w:pStyle w:val="GDD-Normal"/>
        <w:numPr>
          <w:ilvl w:val="1"/>
          <w:numId w:val="49"/>
        </w:numPr>
      </w:pPr>
      <w:r>
        <w:t>Brass Knuckles user</w:t>
      </w:r>
    </w:p>
    <w:p w14:paraId="57FAC909" w14:textId="56D242AC" w:rsidR="00B33629" w:rsidRDefault="00B33629" w:rsidP="00B33629">
      <w:pPr>
        <w:pStyle w:val="GDD-Normal"/>
        <w:numPr>
          <w:ilvl w:val="1"/>
          <w:numId w:val="49"/>
        </w:numPr>
      </w:pPr>
      <w:r>
        <w:t>Bat user</w:t>
      </w:r>
    </w:p>
    <w:p w14:paraId="622AB31B" w14:textId="6DEF4369" w:rsidR="00B33629" w:rsidRDefault="00B33629" w:rsidP="00B33629">
      <w:pPr>
        <w:pStyle w:val="GDD-Normal"/>
        <w:numPr>
          <w:ilvl w:val="0"/>
          <w:numId w:val="49"/>
        </w:numPr>
      </w:pPr>
      <w:r>
        <w:lastRenderedPageBreak/>
        <w:t>Pistol user</w:t>
      </w:r>
    </w:p>
    <w:p w14:paraId="2A0FF727" w14:textId="3FD7F8F7" w:rsidR="00B33629" w:rsidRDefault="00B33629" w:rsidP="00B33629">
      <w:pPr>
        <w:pStyle w:val="GDD-Normal"/>
        <w:numPr>
          <w:ilvl w:val="1"/>
          <w:numId w:val="49"/>
        </w:numPr>
      </w:pPr>
      <w:r>
        <w:t>2 designs</w:t>
      </w:r>
    </w:p>
    <w:p w14:paraId="4B3A094E" w14:textId="7B39A2A3" w:rsidR="00B33629" w:rsidRDefault="00B33629" w:rsidP="00B33629">
      <w:pPr>
        <w:pStyle w:val="GDD-Normal"/>
        <w:numPr>
          <w:ilvl w:val="0"/>
          <w:numId w:val="49"/>
        </w:numPr>
      </w:pPr>
      <w:r>
        <w:t>Machine Gun User</w:t>
      </w:r>
    </w:p>
    <w:p w14:paraId="308CC7E5" w14:textId="28ADFF47" w:rsidR="00B33629" w:rsidRDefault="00B33629" w:rsidP="00B33629">
      <w:pPr>
        <w:pStyle w:val="GDD-Normal"/>
        <w:numPr>
          <w:ilvl w:val="1"/>
          <w:numId w:val="49"/>
        </w:numPr>
      </w:pPr>
      <w:r>
        <w:t>2 designs</w:t>
      </w:r>
    </w:p>
    <w:p w14:paraId="1113F277" w14:textId="6CCEC356" w:rsidR="00B33629" w:rsidRDefault="00B33629" w:rsidP="00B33629">
      <w:pPr>
        <w:pStyle w:val="GDD-Subcategory"/>
        <w:numPr>
          <w:ilvl w:val="4"/>
          <w:numId w:val="33"/>
        </w:numPr>
      </w:pPr>
      <w:r>
        <w:t>Bosses</w:t>
      </w:r>
    </w:p>
    <w:p w14:paraId="5A6071C9" w14:textId="133531AC" w:rsidR="00B33629" w:rsidRDefault="00B33629" w:rsidP="00B33629">
      <w:pPr>
        <w:pStyle w:val="GDD-Normal"/>
        <w:numPr>
          <w:ilvl w:val="0"/>
          <w:numId w:val="50"/>
        </w:numPr>
      </w:pPr>
      <w:r>
        <w:t>The Enforcer</w:t>
      </w:r>
    </w:p>
    <w:p w14:paraId="19ACFF0A" w14:textId="5D8108B0" w:rsidR="00B33629" w:rsidRDefault="00B33629" w:rsidP="00B33629">
      <w:pPr>
        <w:pStyle w:val="GDD-Normal"/>
        <w:numPr>
          <w:ilvl w:val="0"/>
          <w:numId w:val="50"/>
        </w:numPr>
      </w:pPr>
      <w:r>
        <w:t>The Bookkeeper</w:t>
      </w:r>
    </w:p>
    <w:p w14:paraId="73634B0B" w14:textId="3D6B2B54" w:rsidR="00B33629" w:rsidRDefault="00B33629" w:rsidP="00B33629">
      <w:pPr>
        <w:pStyle w:val="GDD-Normal"/>
        <w:numPr>
          <w:ilvl w:val="0"/>
          <w:numId w:val="50"/>
        </w:numPr>
      </w:pPr>
      <w:r>
        <w:t>The Mole</w:t>
      </w:r>
    </w:p>
    <w:p w14:paraId="23B42C13" w14:textId="75EB6A84" w:rsidR="00B33629" w:rsidRDefault="00B33629" w:rsidP="00B33629">
      <w:pPr>
        <w:pStyle w:val="GDD-Normal"/>
        <w:numPr>
          <w:ilvl w:val="0"/>
          <w:numId w:val="50"/>
        </w:numPr>
      </w:pPr>
      <w:r>
        <w:t>The Boss</w:t>
      </w:r>
    </w:p>
    <w:p w14:paraId="35CF112D" w14:textId="1032AD2D" w:rsidR="00EA0E8E" w:rsidRDefault="00B33629" w:rsidP="00B33629">
      <w:pPr>
        <w:pStyle w:val="GDD-Subcategory"/>
        <w:numPr>
          <w:ilvl w:val="4"/>
          <w:numId w:val="33"/>
        </w:numPr>
      </w:pPr>
      <w:r>
        <w:t>Dimensional Bosses</w:t>
      </w:r>
    </w:p>
    <w:p w14:paraId="0B7C3030" w14:textId="63C27F90" w:rsidR="00B33629" w:rsidRDefault="00B33629" w:rsidP="00B33629">
      <w:pPr>
        <w:pStyle w:val="GDD-Normal"/>
        <w:numPr>
          <w:ilvl w:val="0"/>
          <w:numId w:val="51"/>
        </w:numPr>
      </w:pPr>
      <w:r>
        <w:t>The Eldritch</w:t>
      </w:r>
    </w:p>
    <w:p w14:paraId="43B1252E" w14:textId="6CE1D9A1" w:rsidR="00B33629" w:rsidRDefault="00B33629" w:rsidP="00B33629">
      <w:pPr>
        <w:pStyle w:val="GDD-Normal"/>
        <w:numPr>
          <w:ilvl w:val="0"/>
          <w:numId w:val="51"/>
        </w:numPr>
      </w:pPr>
      <w:r>
        <w:t>The Genie</w:t>
      </w:r>
    </w:p>
    <w:p w14:paraId="1BA19C6A" w14:textId="254E4FE5" w:rsidR="00B33629" w:rsidRDefault="00B33629" w:rsidP="00B33629">
      <w:pPr>
        <w:pStyle w:val="GDD-Normal"/>
        <w:numPr>
          <w:ilvl w:val="0"/>
          <w:numId w:val="51"/>
        </w:numPr>
      </w:pPr>
      <w:r>
        <w:t>The Horror</w:t>
      </w:r>
    </w:p>
    <w:p w14:paraId="0498CAA8" w14:textId="3FC88685" w:rsidR="00B33629" w:rsidRDefault="00B33629" w:rsidP="00B33629">
      <w:pPr>
        <w:pStyle w:val="GDD-Normal"/>
        <w:numPr>
          <w:ilvl w:val="0"/>
          <w:numId w:val="51"/>
        </w:numPr>
      </w:pPr>
      <w:r>
        <w:t>The Unknown</w:t>
      </w:r>
    </w:p>
    <w:p w14:paraId="63D2C3C3" w14:textId="77777777" w:rsidR="00EA0E8E" w:rsidRDefault="00000000" w:rsidP="00EA0E8E">
      <w:pPr>
        <w:pStyle w:val="GDD-Subcategory"/>
      </w:pPr>
      <w:r>
        <w:t>Number of weapons</w:t>
      </w:r>
    </w:p>
    <w:p w14:paraId="7E121E3A" w14:textId="2219D036" w:rsidR="006B58EC" w:rsidRDefault="006B58EC" w:rsidP="006B58EC">
      <w:pPr>
        <w:pStyle w:val="GDD-Normal"/>
        <w:numPr>
          <w:ilvl w:val="0"/>
          <w:numId w:val="48"/>
        </w:numPr>
      </w:pPr>
      <w:r>
        <w:t>Pistol</w:t>
      </w:r>
    </w:p>
    <w:p w14:paraId="0CBCB795" w14:textId="4401DFB0" w:rsidR="006B58EC" w:rsidRDefault="006B58EC" w:rsidP="006B58EC">
      <w:pPr>
        <w:pStyle w:val="GDD-Normal"/>
        <w:numPr>
          <w:ilvl w:val="0"/>
          <w:numId w:val="48"/>
        </w:numPr>
      </w:pPr>
      <w:r>
        <w:t>Shotgun</w:t>
      </w:r>
    </w:p>
    <w:p w14:paraId="732C4DC3" w14:textId="024DB6D0" w:rsidR="006B58EC" w:rsidRDefault="006B58EC" w:rsidP="006B58EC">
      <w:pPr>
        <w:pStyle w:val="GDD-Normal"/>
        <w:numPr>
          <w:ilvl w:val="0"/>
          <w:numId w:val="48"/>
        </w:numPr>
      </w:pPr>
      <w:r>
        <w:t>Tommy Gun</w:t>
      </w:r>
    </w:p>
    <w:p w14:paraId="75D0766D" w14:textId="654DD0B5" w:rsidR="006B58EC" w:rsidRDefault="006B58EC" w:rsidP="006B58EC">
      <w:pPr>
        <w:pStyle w:val="GDD-Normal"/>
        <w:numPr>
          <w:ilvl w:val="0"/>
          <w:numId w:val="48"/>
        </w:numPr>
      </w:pPr>
      <w:r>
        <w:t>Rifle</w:t>
      </w:r>
    </w:p>
    <w:p w14:paraId="178EB821" w14:textId="5F50ECD0" w:rsidR="006B58EC" w:rsidRDefault="006B58EC" w:rsidP="006B58EC">
      <w:pPr>
        <w:pStyle w:val="GDD-Normal"/>
        <w:numPr>
          <w:ilvl w:val="0"/>
          <w:numId w:val="48"/>
        </w:numPr>
      </w:pPr>
      <w:r>
        <w:t>Heavy Pistol (Revolver)</w:t>
      </w:r>
    </w:p>
    <w:p w14:paraId="30C4C2BB" w14:textId="71059B52" w:rsidR="006B58EC" w:rsidRDefault="006B58EC" w:rsidP="006B58EC">
      <w:pPr>
        <w:pStyle w:val="GDD-Normal"/>
        <w:numPr>
          <w:ilvl w:val="0"/>
          <w:numId w:val="48"/>
        </w:numPr>
      </w:pPr>
      <w:r>
        <w:t xml:space="preserve">Dagger </w:t>
      </w:r>
      <w:proofErr w:type="gramStart"/>
      <w:r>
        <w:t>( Melee</w:t>
      </w:r>
      <w:proofErr w:type="gramEnd"/>
      <w:r>
        <w:t xml:space="preserve"> )</w:t>
      </w:r>
    </w:p>
    <w:p w14:paraId="20CE6A0E" w14:textId="4C4F649F" w:rsidR="006B58EC" w:rsidRDefault="006B58EC" w:rsidP="006B58EC">
      <w:pPr>
        <w:pStyle w:val="GDD-Normal"/>
        <w:numPr>
          <w:ilvl w:val="0"/>
          <w:numId w:val="48"/>
        </w:numPr>
      </w:pPr>
      <w:r>
        <w:t xml:space="preserve">Fists </w:t>
      </w:r>
      <w:proofErr w:type="gramStart"/>
      <w:r>
        <w:t>( Melee</w:t>
      </w:r>
      <w:proofErr w:type="gramEnd"/>
      <w:r>
        <w:t xml:space="preserve"> )</w:t>
      </w:r>
    </w:p>
    <w:p w14:paraId="317BF3A4" w14:textId="10F092CA" w:rsidR="009310D2" w:rsidRDefault="00B33629" w:rsidP="00EA0E8E">
      <w:pPr>
        <w:pStyle w:val="GDD-Subcategory"/>
      </w:pPr>
      <w:r>
        <w:t>Drops</w:t>
      </w:r>
    </w:p>
    <w:p w14:paraId="32B3932C" w14:textId="18508706" w:rsidR="00B33629" w:rsidRDefault="00B33629" w:rsidP="00B33629">
      <w:pPr>
        <w:pStyle w:val="GDD-Normal"/>
        <w:numPr>
          <w:ilvl w:val="0"/>
          <w:numId w:val="52"/>
        </w:numPr>
      </w:pPr>
      <w:r>
        <w:t>Ammo Drop (Pistol)</w:t>
      </w:r>
    </w:p>
    <w:p w14:paraId="373BB802" w14:textId="7147C7A2" w:rsidR="00B33629" w:rsidRDefault="00B33629" w:rsidP="00B33629">
      <w:pPr>
        <w:pStyle w:val="GDD-Normal"/>
        <w:numPr>
          <w:ilvl w:val="0"/>
          <w:numId w:val="52"/>
        </w:numPr>
      </w:pPr>
      <w:r>
        <w:t>Weapon Drops</w:t>
      </w:r>
    </w:p>
    <w:p w14:paraId="69332BC7" w14:textId="1099C95F" w:rsidR="00B33629" w:rsidRDefault="00B33629" w:rsidP="00B33629">
      <w:pPr>
        <w:pStyle w:val="GDD-Normal"/>
        <w:numPr>
          <w:ilvl w:val="1"/>
          <w:numId w:val="52"/>
        </w:numPr>
      </w:pPr>
      <w:r>
        <w:t>Shotgun</w:t>
      </w:r>
    </w:p>
    <w:p w14:paraId="7F5F5FA3" w14:textId="21609C7E" w:rsidR="00B33629" w:rsidRDefault="00B33629" w:rsidP="00B33629">
      <w:pPr>
        <w:pStyle w:val="GDD-Normal"/>
        <w:numPr>
          <w:ilvl w:val="1"/>
          <w:numId w:val="52"/>
        </w:numPr>
      </w:pPr>
      <w:r>
        <w:t>Tommy Gun</w:t>
      </w:r>
    </w:p>
    <w:p w14:paraId="161AD33B" w14:textId="0A43A40C" w:rsidR="00B33629" w:rsidRDefault="00B33629" w:rsidP="00B33629">
      <w:pPr>
        <w:pStyle w:val="GDD-Normal"/>
        <w:numPr>
          <w:ilvl w:val="1"/>
          <w:numId w:val="52"/>
        </w:numPr>
      </w:pPr>
      <w:r>
        <w:t>Rifle</w:t>
      </w:r>
    </w:p>
    <w:p w14:paraId="7121AE6C" w14:textId="3DD99615" w:rsidR="00B33629" w:rsidRDefault="00B33629" w:rsidP="00B33629">
      <w:pPr>
        <w:pStyle w:val="GDD-Normal"/>
        <w:numPr>
          <w:ilvl w:val="1"/>
          <w:numId w:val="52"/>
        </w:numPr>
      </w:pPr>
      <w:r>
        <w:t>Dagger</w:t>
      </w:r>
    </w:p>
    <w:p w14:paraId="6DC1D1BD" w14:textId="01058702" w:rsidR="00B33629" w:rsidRDefault="00B33629" w:rsidP="00B33629">
      <w:pPr>
        <w:pStyle w:val="GDD-Normal"/>
        <w:numPr>
          <w:ilvl w:val="0"/>
          <w:numId w:val="52"/>
        </w:numPr>
      </w:pPr>
      <w:r>
        <w:t>Health</w:t>
      </w:r>
    </w:p>
    <w:p w14:paraId="7B3EA1AF" w14:textId="77777777" w:rsidR="00755BEC" w:rsidRDefault="00755BEC">
      <w:pPr>
        <w:rPr>
          <w:rFonts w:ascii="Agency FB" w:hAnsi="Agency FB"/>
          <w:b/>
          <w:color w:val="365F91" w:themeColor="accent1" w:themeShade="BF"/>
          <w:sz w:val="36"/>
          <w:szCs w:val="32"/>
        </w:rPr>
      </w:pPr>
      <w:r>
        <w:br w:type="page"/>
      </w:r>
    </w:p>
    <w:p w14:paraId="2CCD9EE0" w14:textId="77777777" w:rsidR="009310D2" w:rsidRDefault="00F94EFA" w:rsidP="00F94EFA">
      <w:pPr>
        <w:pStyle w:val="GDD-Section"/>
        <w:numPr>
          <w:ilvl w:val="0"/>
          <w:numId w:val="0"/>
        </w:numPr>
      </w:pPr>
      <w:bookmarkStart w:id="51" w:name="_Toc181487255"/>
      <w:r>
        <w:lastRenderedPageBreak/>
        <w:t xml:space="preserve">Section II - Gameplay </w:t>
      </w:r>
      <w:r w:rsidR="00A00EE8">
        <w:t>and Mechanics</w:t>
      </w:r>
      <w:bookmarkEnd w:id="51"/>
    </w:p>
    <w:p w14:paraId="6754CB38"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3B050700" w14:textId="4E870CAB" w:rsidR="009310D2" w:rsidRDefault="00AB0A81" w:rsidP="00F94EFA">
      <w:pPr>
        <w:pStyle w:val="GDD-Category1"/>
      </w:pPr>
      <w:r>
        <w:t xml:space="preserve"> </w:t>
      </w:r>
      <w:r w:rsidR="00A00EE8">
        <w:fldChar w:fldCharType="begin"/>
      </w:r>
      <w:r w:rsidR="00A00EE8">
        <w:instrText xml:space="preserve"> DISPLAYNFC \l 0 </w:instrText>
      </w:r>
      <w:bookmarkStart w:id="52" w:name="_Toc181487256"/>
      <w:r w:rsidR="00A00EE8">
        <w:fldChar w:fldCharType="end"/>
      </w:r>
      <w:r w:rsidR="00A00EE8">
        <w:fldChar w:fldCharType="begin"/>
      </w:r>
      <w:r w:rsidR="00A00EE8">
        <w:instrText xml:space="preserve"> DISPLAYNFC \l 0 </w:instrText>
      </w:r>
      <w:r w:rsidR="00A00EE8">
        <w:fldChar w:fldCharType="end"/>
      </w:r>
      <w:r w:rsidR="00AC1628">
        <w:t xml:space="preserve"> </w:t>
      </w:r>
      <w:commentRangeStart w:id="53"/>
      <w:r w:rsidR="00AB32D4">
        <w:t>Ga</w:t>
      </w:r>
      <w:r w:rsidR="00A00EE8">
        <w:t>meplay</w:t>
      </w:r>
      <w:commentRangeEnd w:id="53"/>
      <w:r w:rsidR="0069180E">
        <w:rPr>
          <w:rStyle w:val="CommentReference"/>
          <w:rFonts w:ascii="Calibri" w:hAnsi="Calibri"/>
          <w:b w:val="0"/>
          <w:color w:val="auto"/>
          <w:u w:val="none"/>
        </w:rPr>
        <w:commentReference w:id="53"/>
      </w:r>
      <w:bookmarkEnd w:id="52"/>
    </w:p>
    <w:p w14:paraId="4AEA54CE" w14:textId="77777777" w:rsidR="009310D2" w:rsidRDefault="00000000" w:rsidP="00506B56">
      <w:pPr>
        <w:pStyle w:val="GDD-Category2"/>
      </w:pPr>
      <w:bookmarkStart w:id="54" w:name="_Toc181487257"/>
      <w:commentRangeStart w:id="55"/>
      <w:r>
        <w:t>Game Progression</w:t>
      </w:r>
      <w:commentRangeEnd w:id="55"/>
      <w:r w:rsidR="00F150CA">
        <w:rPr>
          <w:rStyle w:val="CommentReference"/>
          <w:rFonts w:ascii="Calibri" w:hAnsi="Calibri"/>
          <w:b w:val="0"/>
          <w:color w:val="auto"/>
        </w:rPr>
        <w:commentReference w:id="55"/>
      </w:r>
      <w:bookmarkEnd w:id="54"/>
    </w:p>
    <w:p w14:paraId="1AC43975" w14:textId="587B934C" w:rsidR="00F150CA" w:rsidRDefault="00E51482" w:rsidP="00F150CA">
      <w:pPr>
        <w:pStyle w:val="GDD-Subcategory"/>
      </w:pPr>
      <w:r>
        <w:t>Level Progression</w:t>
      </w:r>
    </w:p>
    <w:p w14:paraId="74DCF014" w14:textId="5702B89A" w:rsidR="00F150CA" w:rsidRDefault="00E51482" w:rsidP="00F150CA">
      <w:pPr>
        <w:pStyle w:val="GDD-Subcategory"/>
        <w:numPr>
          <w:ilvl w:val="4"/>
          <w:numId w:val="33"/>
        </w:numPr>
      </w:pPr>
      <w:r>
        <w:t>Traversing the Level</w:t>
      </w:r>
    </w:p>
    <w:p w14:paraId="687A3504" w14:textId="1A5A86EC" w:rsidR="00E51482" w:rsidRDefault="00E51482" w:rsidP="00E51482">
      <w:pPr>
        <w:pStyle w:val="GDD-Normal"/>
      </w:pPr>
      <w:r>
        <w:t>The player progresses through the level</w:t>
      </w:r>
      <w:r w:rsidR="0080616E">
        <w:t xml:space="preserve"> in a platformer, side-scroller like manner, </w:t>
      </w:r>
      <w:proofErr w:type="gramStart"/>
      <w:r w:rsidR="0080616E">
        <w:t>similar to</w:t>
      </w:r>
      <w:proofErr w:type="gramEnd"/>
      <w:r w:rsidR="0080616E">
        <w:t xml:space="preserve"> the Mario Games.</w:t>
      </w:r>
    </w:p>
    <w:p w14:paraId="2054124C" w14:textId="7E7CF98A" w:rsidR="0080616E" w:rsidRDefault="0080616E" w:rsidP="00E51482">
      <w:pPr>
        <w:pStyle w:val="GDD-Normal"/>
      </w:pPr>
      <w:r>
        <w:t>As the player progresses, the player will engage several enemies, shooting or fighting their way through wave after wave in order.</w:t>
      </w:r>
    </w:p>
    <w:p w14:paraId="51B9A501" w14:textId="44E12155" w:rsidR="0080616E" w:rsidRDefault="0080616E" w:rsidP="00E51482">
      <w:pPr>
        <w:pStyle w:val="GDD-Normal"/>
      </w:pPr>
      <w:proofErr w:type="gramStart"/>
      <w:r>
        <w:t>In order to</w:t>
      </w:r>
      <w:proofErr w:type="gramEnd"/>
      <w:r>
        <w:t xml:space="preserve"> complete the game, the player must reach the end of the level and defeat the boss.</w:t>
      </w:r>
    </w:p>
    <w:p w14:paraId="54DC4B89" w14:textId="2FF9152A" w:rsidR="00686B9E" w:rsidRDefault="00686B9E" w:rsidP="00E51482">
      <w:pPr>
        <w:pStyle w:val="GDD-Normal"/>
      </w:pPr>
      <w:proofErr w:type="gramStart"/>
      <w:r>
        <w:t xml:space="preserve">( </w:t>
      </w:r>
      <w:r>
        <w:rPr>
          <w:b/>
          <w:bCs/>
          <w:i/>
          <w:iCs/>
        </w:rPr>
        <w:t>INCLUDE</w:t>
      </w:r>
      <w:proofErr w:type="gramEnd"/>
      <w:r>
        <w:rPr>
          <w:b/>
          <w:bCs/>
          <w:i/>
          <w:iCs/>
        </w:rPr>
        <w:t xml:space="preserve"> FLOWCHART </w:t>
      </w:r>
      <w:r>
        <w:t>)</w:t>
      </w:r>
    </w:p>
    <w:p w14:paraId="761505CF" w14:textId="77845EB8" w:rsidR="00F150CA" w:rsidRDefault="0080616E" w:rsidP="00F150CA">
      <w:pPr>
        <w:pStyle w:val="GDD-Subcategory"/>
      </w:pPr>
      <w:r>
        <w:t>Boss / Mini-bosses Battle Progression</w:t>
      </w:r>
    </w:p>
    <w:p w14:paraId="1F8CC3F9" w14:textId="2279F1DA" w:rsidR="00F150CA" w:rsidRDefault="0080616E" w:rsidP="00F150CA">
      <w:pPr>
        <w:pStyle w:val="GDD-Normal"/>
      </w:pPr>
      <w:r>
        <w:t>The objective of the game is to defeat the boss, located at the end of the level.</w:t>
      </w:r>
    </w:p>
    <w:p w14:paraId="31EBE7EE" w14:textId="4B36ADAB" w:rsidR="0080616E" w:rsidRDefault="0080616E" w:rsidP="00F150CA">
      <w:pPr>
        <w:pStyle w:val="GDD-Normal"/>
      </w:pPr>
      <w:r>
        <w:t>The player must drain the boss’s health bar to 0 via damaging the boss with firearms, or melee.</w:t>
      </w:r>
    </w:p>
    <w:p w14:paraId="2CF0CE3C" w14:textId="47BDEB3F" w:rsidR="0080616E" w:rsidRDefault="0080616E" w:rsidP="00F150CA">
      <w:pPr>
        <w:pStyle w:val="GDD-Normal"/>
      </w:pPr>
      <w:r>
        <w:t xml:space="preserve">In addition to the bosses, a steady, slow stream of enemies will also engage the player, </w:t>
      </w:r>
      <w:r w:rsidR="00686B9E">
        <w:t>to</w:t>
      </w:r>
      <w:r>
        <w:t xml:space="preserve"> provide the player with more firepower and bullets for the </w:t>
      </w:r>
      <w:proofErr w:type="gramStart"/>
      <w:r>
        <w:t>boss</w:t>
      </w:r>
      <w:proofErr w:type="gramEnd"/>
      <w:r>
        <w:t xml:space="preserve"> fight.</w:t>
      </w:r>
    </w:p>
    <w:p w14:paraId="49443B9F" w14:textId="09DCB087" w:rsidR="00AC1628" w:rsidRPr="00686B9E" w:rsidRDefault="00686B9E" w:rsidP="00686B9E">
      <w:pPr>
        <w:pStyle w:val="GDD-Normal"/>
      </w:pPr>
      <w:proofErr w:type="gramStart"/>
      <w:r>
        <w:t xml:space="preserve">( </w:t>
      </w:r>
      <w:r>
        <w:rPr>
          <w:b/>
          <w:bCs/>
          <w:i/>
          <w:iCs/>
        </w:rPr>
        <w:t>INCLUDE</w:t>
      </w:r>
      <w:proofErr w:type="gramEnd"/>
      <w:r>
        <w:rPr>
          <w:b/>
          <w:bCs/>
          <w:i/>
          <w:iCs/>
        </w:rPr>
        <w:t xml:space="preserve"> FLOWCHART </w:t>
      </w:r>
      <w:r>
        <w:t>)</w:t>
      </w:r>
    </w:p>
    <w:p w14:paraId="59B02537" w14:textId="77777777" w:rsidR="009310D2" w:rsidRDefault="00000000" w:rsidP="00506B56">
      <w:pPr>
        <w:pStyle w:val="GDD-Category2"/>
      </w:pPr>
      <w:bookmarkStart w:id="56" w:name="_Toc181487258"/>
      <w:commentRangeStart w:id="57"/>
      <w:r>
        <w:t>Mission/challenge Structure</w:t>
      </w:r>
      <w:commentRangeEnd w:id="57"/>
      <w:r w:rsidR="00F150CA">
        <w:rPr>
          <w:rStyle w:val="CommentReference"/>
          <w:rFonts w:ascii="Calibri" w:hAnsi="Calibri"/>
          <w:b w:val="0"/>
          <w:color w:val="auto"/>
        </w:rPr>
        <w:commentReference w:id="57"/>
      </w:r>
      <w:bookmarkEnd w:id="56"/>
    </w:p>
    <w:p w14:paraId="5590A2BE" w14:textId="77777777" w:rsidR="00AC1628" w:rsidRPr="00AC1628" w:rsidRDefault="00AC1628" w:rsidP="00AC1628"/>
    <w:p w14:paraId="28C04537" w14:textId="77777777" w:rsidR="009310D2" w:rsidRDefault="00000000" w:rsidP="00506B56">
      <w:pPr>
        <w:pStyle w:val="GDD-Category2"/>
      </w:pPr>
      <w:bookmarkStart w:id="58" w:name="_Toc181487259"/>
      <w:r>
        <w:t>Puzzle Structure</w:t>
      </w:r>
      <w:bookmarkEnd w:id="58"/>
    </w:p>
    <w:p w14:paraId="732C21EC" w14:textId="77777777" w:rsidR="00AC1628" w:rsidRPr="00AC1628" w:rsidRDefault="00AC1628" w:rsidP="00AC1628"/>
    <w:p w14:paraId="7F1E5DDB" w14:textId="77777777" w:rsidR="009310D2" w:rsidRDefault="00000000" w:rsidP="00506B56">
      <w:pPr>
        <w:pStyle w:val="GDD-Category2"/>
      </w:pPr>
      <w:bookmarkStart w:id="59" w:name="_Toc181487260"/>
      <w:commentRangeStart w:id="60"/>
      <w:r>
        <w:t>Objectives</w:t>
      </w:r>
      <w:commentRangeEnd w:id="60"/>
      <w:r w:rsidR="0069180E">
        <w:rPr>
          <w:rStyle w:val="CommentReference"/>
          <w:rFonts w:ascii="Calibri" w:hAnsi="Calibri"/>
          <w:b w:val="0"/>
          <w:color w:val="auto"/>
        </w:rPr>
        <w:commentReference w:id="60"/>
      </w:r>
      <w:bookmarkEnd w:id="59"/>
    </w:p>
    <w:p w14:paraId="4B0395F7" w14:textId="77777777" w:rsidR="00AC1628" w:rsidRPr="00AC1628" w:rsidRDefault="00AC1628" w:rsidP="00AC1628"/>
    <w:p w14:paraId="639D04DD" w14:textId="77777777" w:rsidR="00AC1628" w:rsidRDefault="00000000" w:rsidP="00506B56">
      <w:pPr>
        <w:pStyle w:val="GDD-Category2"/>
      </w:pPr>
      <w:bookmarkStart w:id="61" w:name="_Toc181487261"/>
      <w:commentRangeStart w:id="62"/>
      <w:r>
        <w:t>Play Flow</w:t>
      </w:r>
      <w:commentRangeEnd w:id="62"/>
      <w:r w:rsidR="0069180E">
        <w:rPr>
          <w:rStyle w:val="CommentReference"/>
          <w:rFonts w:ascii="Calibri" w:hAnsi="Calibri"/>
          <w:b w:val="0"/>
          <w:color w:val="auto"/>
        </w:rPr>
        <w:commentReference w:id="62"/>
      </w:r>
      <w:bookmarkEnd w:id="61"/>
    </w:p>
    <w:p w14:paraId="7299AFB4" w14:textId="77777777" w:rsidR="00686B9E" w:rsidRDefault="00686B9E" w:rsidP="00686B9E">
      <w:pPr>
        <w:pStyle w:val="ListParagraph"/>
      </w:pPr>
    </w:p>
    <w:p w14:paraId="5650BE19" w14:textId="346B982B" w:rsidR="00686B9E" w:rsidRDefault="00686B9E" w:rsidP="00506B56">
      <w:pPr>
        <w:pStyle w:val="GDD-Category2"/>
      </w:pPr>
      <w:r>
        <w:t>Collectibles</w:t>
      </w:r>
    </w:p>
    <w:p w14:paraId="4C34ABB7" w14:textId="2005DD5D" w:rsidR="00686B9E" w:rsidRDefault="00686B9E" w:rsidP="00686B9E">
      <w:pPr>
        <w:pStyle w:val="GDD-Normal"/>
      </w:pPr>
      <w:r>
        <w:t xml:space="preserve">There </w:t>
      </w:r>
      <w:proofErr w:type="gramStart"/>
      <w:r>
        <w:t>are</w:t>
      </w:r>
      <w:proofErr w:type="gramEnd"/>
      <w:r>
        <w:t xml:space="preserve"> a set of collectibles that the player can collect.</w:t>
      </w:r>
    </w:p>
    <w:p w14:paraId="48908046" w14:textId="5970D952" w:rsidR="00686B9E" w:rsidRDefault="00686B9E" w:rsidP="00686B9E">
      <w:pPr>
        <w:pStyle w:val="GDD-Normal"/>
      </w:pPr>
      <w:r>
        <w:t>The player collects the collectibles by colliding with them</w:t>
      </w:r>
      <w:r w:rsidR="001B5081">
        <w:t xml:space="preserve"> and pressing the designated pickup key</w:t>
      </w:r>
      <w:r>
        <w:t>.</w:t>
      </w:r>
    </w:p>
    <w:p w14:paraId="537CC598" w14:textId="69593812" w:rsidR="00314281" w:rsidRDefault="00314281" w:rsidP="00686B9E">
      <w:pPr>
        <w:pStyle w:val="GDD-Normal"/>
      </w:pPr>
      <w:proofErr w:type="gramStart"/>
      <w:r>
        <w:t>Amount</w:t>
      </w:r>
      <w:proofErr w:type="gramEnd"/>
      <w:r>
        <w:t xml:space="preserve"> of Collectibles:</w:t>
      </w:r>
    </w:p>
    <w:p w14:paraId="20FBB4B7" w14:textId="36F12529" w:rsidR="00314281" w:rsidRDefault="00314281" w:rsidP="00314281">
      <w:pPr>
        <w:pStyle w:val="GDD-Normal"/>
        <w:numPr>
          <w:ilvl w:val="0"/>
          <w:numId w:val="46"/>
        </w:numPr>
      </w:pPr>
      <w:r>
        <w:t>5 found in the level</w:t>
      </w:r>
    </w:p>
    <w:p w14:paraId="0811607E" w14:textId="6C604DE1" w:rsidR="00314281" w:rsidRDefault="00314281" w:rsidP="00314281">
      <w:pPr>
        <w:pStyle w:val="GDD-Normal"/>
        <w:numPr>
          <w:ilvl w:val="0"/>
          <w:numId w:val="46"/>
        </w:numPr>
      </w:pPr>
      <w:r>
        <w:t>1 from each boss</w:t>
      </w:r>
    </w:p>
    <w:p w14:paraId="09C0EDA7" w14:textId="3CED37B2" w:rsidR="00314281" w:rsidRDefault="00314281" w:rsidP="00314281">
      <w:pPr>
        <w:pStyle w:val="GDD-Normal"/>
        <w:numPr>
          <w:ilvl w:val="0"/>
          <w:numId w:val="46"/>
        </w:numPr>
      </w:pPr>
      <w:r>
        <w:t>1 from each dimensional boss</w:t>
      </w:r>
    </w:p>
    <w:p w14:paraId="7EFE1389" w14:textId="12B01142" w:rsidR="00686B9E" w:rsidRDefault="00686B9E" w:rsidP="00686B9E">
      <w:pPr>
        <w:pStyle w:val="GDD-Normal"/>
      </w:pPr>
      <w:r>
        <w:lastRenderedPageBreak/>
        <w:t>Collectibles:</w:t>
      </w:r>
    </w:p>
    <w:p w14:paraId="03FC854A" w14:textId="57FAB2FA" w:rsidR="00686B9E" w:rsidRDefault="00686B9E" w:rsidP="00686B9E">
      <w:pPr>
        <w:pStyle w:val="GDD-Normal"/>
        <w:numPr>
          <w:ilvl w:val="0"/>
          <w:numId w:val="46"/>
        </w:numPr>
      </w:pPr>
    </w:p>
    <w:p w14:paraId="19D06DDA" w14:textId="77777777" w:rsidR="0069180E" w:rsidRPr="00AC1628" w:rsidRDefault="0069180E" w:rsidP="0069180E">
      <w:pPr>
        <w:pStyle w:val="GDD-Normal"/>
      </w:pPr>
    </w:p>
    <w:p w14:paraId="6C12F652" w14:textId="77777777" w:rsidR="006C024D" w:rsidRDefault="00AC1628" w:rsidP="006C024D">
      <w:pPr>
        <w:pStyle w:val="GDD-Category1"/>
      </w:pPr>
      <w:r>
        <w:t xml:space="preserve"> </w:t>
      </w:r>
      <w:bookmarkStart w:id="63" w:name="_Toc181487262"/>
      <w:commentRangeStart w:id="64"/>
      <w:r>
        <w:t>Mechanics</w:t>
      </w:r>
      <w:commentRangeEnd w:id="64"/>
      <w:r w:rsidR="006C024D">
        <w:rPr>
          <w:rStyle w:val="CommentReference"/>
          <w:rFonts w:ascii="Calibri" w:hAnsi="Calibri"/>
          <w:b w:val="0"/>
          <w:color w:val="auto"/>
        </w:rPr>
        <w:commentReference w:id="64"/>
      </w:r>
      <w:bookmarkEnd w:id="63"/>
    </w:p>
    <w:p w14:paraId="2E80957C" w14:textId="77777777" w:rsidR="006C024D" w:rsidRDefault="00000000" w:rsidP="00506B56">
      <w:pPr>
        <w:pStyle w:val="GDD-Category2"/>
      </w:pPr>
      <w:bookmarkStart w:id="65" w:name="_Toc181487263"/>
      <w:commentRangeStart w:id="66"/>
      <w:r>
        <w:t>Physics</w:t>
      </w:r>
      <w:commentRangeEnd w:id="66"/>
      <w:r w:rsidR="0069180E">
        <w:rPr>
          <w:rStyle w:val="CommentReference"/>
          <w:rFonts w:ascii="Calibri" w:hAnsi="Calibri"/>
          <w:b w:val="0"/>
          <w:color w:val="auto"/>
        </w:rPr>
        <w:commentReference w:id="66"/>
      </w:r>
      <w:bookmarkEnd w:id="65"/>
    </w:p>
    <w:p w14:paraId="15F38CE4" w14:textId="77777777" w:rsidR="006C024D" w:rsidRDefault="006C024D" w:rsidP="006C024D">
      <w:pPr>
        <w:pStyle w:val="GDD-Normal"/>
      </w:pPr>
    </w:p>
    <w:p w14:paraId="3B70CE4F" w14:textId="77777777" w:rsidR="006C024D" w:rsidRDefault="00000000" w:rsidP="00506B56">
      <w:pPr>
        <w:pStyle w:val="GDD-Category2"/>
      </w:pPr>
      <w:bookmarkStart w:id="67" w:name="_Toc181487264"/>
      <w:commentRangeStart w:id="68"/>
      <w:r>
        <w:t>Movement</w:t>
      </w:r>
      <w:commentRangeEnd w:id="68"/>
      <w:r w:rsidR="004530CC">
        <w:rPr>
          <w:rStyle w:val="CommentReference"/>
          <w:rFonts w:ascii="Calibri" w:hAnsi="Calibri"/>
          <w:b w:val="0"/>
          <w:color w:val="auto"/>
        </w:rPr>
        <w:commentReference w:id="68"/>
      </w:r>
      <w:bookmarkEnd w:id="67"/>
    </w:p>
    <w:p w14:paraId="7780A184" w14:textId="77777777" w:rsidR="00AB0A81" w:rsidRDefault="00AB0A81" w:rsidP="00AB0A81">
      <w:pPr>
        <w:pStyle w:val="GDD-Subcategory"/>
        <w:numPr>
          <w:ilvl w:val="0"/>
          <w:numId w:val="0"/>
        </w:numPr>
      </w:pPr>
    </w:p>
    <w:p w14:paraId="0090CFC0" w14:textId="77777777" w:rsidR="00AB0A81" w:rsidRPr="00AB0A81" w:rsidRDefault="00AB0A81" w:rsidP="00AB0A81">
      <w:pPr>
        <w:pStyle w:val="ListParagraph"/>
        <w:keepNext/>
        <w:keepLines/>
        <w:numPr>
          <w:ilvl w:val="0"/>
          <w:numId w:val="23"/>
        </w:numPr>
        <w:spacing w:before="40" w:after="0" w:line="240" w:lineRule="auto"/>
        <w:contextualSpacing w:val="0"/>
        <w:outlineLvl w:val="3"/>
        <w:rPr>
          <w:rFonts w:ascii="Agency FB" w:hAnsi="Agency FB"/>
          <w:i/>
          <w:vanish/>
          <w:color w:val="000000" w:themeColor="text1"/>
          <w:sz w:val="24"/>
          <w:szCs w:val="22"/>
        </w:rPr>
      </w:pPr>
    </w:p>
    <w:p w14:paraId="6AEA3287" w14:textId="77777777" w:rsidR="00AB0A81" w:rsidRPr="00AB0A81" w:rsidRDefault="00AB0A81" w:rsidP="00AB0A81">
      <w:pPr>
        <w:pStyle w:val="ListParagraph"/>
        <w:keepNext/>
        <w:keepLines/>
        <w:numPr>
          <w:ilvl w:val="0"/>
          <w:numId w:val="23"/>
        </w:numPr>
        <w:spacing w:before="40" w:after="0" w:line="240" w:lineRule="auto"/>
        <w:contextualSpacing w:val="0"/>
        <w:outlineLvl w:val="3"/>
        <w:rPr>
          <w:rFonts w:ascii="Agency FB" w:hAnsi="Agency FB"/>
          <w:i/>
          <w:vanish/>
          <w:color w:val="000000" w:themeColor="text1"/>
          <w:sz w:val="24"/>
          <w:szCs w:val="22"/>
        </w:rPr>
      </w:pPr>
    </w:p>
    <w:p w14:paraId="0A1DC600" w14:textId="77777777" w:rsidR="00AB0A81" w:rsidRPr="00AB0A81" w:rsidRDefault="00AB0A81" w:rsidP="00AB0A81">
      <w:pPr>
        <w:pStyle w:val="ListParagraph"/>
        <w:keepNext/>
        <w:keepLines/>
        <w:numPr>
          <w:ilvl w:val="1"/>
          <w:numId w:val="23"/>
        </w:numPr>
        <w:spacing w:before="40" w:after="0" w:line="240" w:lineRule="auto"/>
        <w:contextualSpacing w:val="0"/>
        <w:outlineLvl w:val="3"/>
        <w:rPr>
          <w:rFonts w:ascii="Agency FB" w:hAnsi="Agency FB"/>
          <w:i/>
          <w:vanish/>
          <w:color w:val="000000" w:themeColor="text1"/>
          <w:sz w:val="24"/>
          <w:szCs w:val="22"/>
        </w:rPr>
      </w:pPr>
    </w:p>
    <w:p w14:paraId="7A4C5AED" w14:textId="77777777" w:rsidR="00AB0A81" w:rsidRPr="00AB0A81" w:rsidRDefault="00AB0A81" w:rsidP="00AB0A81">
      <w:pPr>
        <w:pStyle w:val="ListParagraph"/>
        <w:keepNext/>
        <w:keepLines/>
        <w:numPr>
          <w:ilvl w:val="1"/>
          <w:numId w:val="23"/>
        </w:numPr>
        <w:spacing w:before="40" w:after="0" w:line="240" w:lineRule="auto"/>
        <w:contextualSpacing w:val="0"/>
        <w:outlineLvl w:val="3"/>
        <w:rPr>
          <w:rFonts w:ascii="Agency FB" w:hAnsi="Agency FB"/>
          <w:i/>
          <w:vanish/>
          <w:color w:val="000000" w:themeColor="text1"/>
          <w:sz w:val="24"/>
          <w:szCs w:val="22"/>
        </w:rPr>
      </w:pPr>
    </w:p>
    <w:p w14:paraId="37DAAF22" w14:textId="77777777" w:rsidR="00AB0A81" w:rsidRPr="00AB0A81" w:rsidRDefault="00AB0A81" w:rsidP="00AB0A81">
      <w:pPr>
        <w:pStyle w:val="ListParagraph"/>
        <w:keepNext/>
        <w:keepLines/>
        <w:numPr>
          <w:ilvl w:val="2"/>
          <w:numId w:val="23"/>
        </w:numPr>
        <w:spacing w:before="40" w:after="0" w:line="240" w:lineRule="auto"/>
        <w:contextualSpacing w:val="0"/>
        <w:outlineLvl w:val="3"/>
        <w:rPr>
          <w:rFonts w:ascii="Agency FB" w:hAnsi="Agency FB"/>
          <w:i/>
          <w:vanish/>
          <w:color w:val="000000" w:themeColor="text1"/>
          <w:sz w:val="24"/>
          <w:szCs w:val="22"/>
        </w:rPr>
      </w:pPr>
    </w:p>
    <w:p w14:paraId="79DB956D" w14:textId="77777777" w:rsidR="00AB0A81" w:rsidRPr="00AB0A81" w:rsidRDefault="00AB0A81" w:rsidP="00AB0A81">
      <w:pPr>
        <w:pStyle w:val="ListParagraph"/>
        <w:keepNext/>
        <w:keepLines/>
        <w:numPr>
          <w:ilvl w:val="2"/>
          <w:numId w:val="23"/>
        </w:numPr>
        <w:spacing w:before="40" w:after="0" w:line="240" w:lineRule="auto"/>
        <w:contextualSpacing w:val="0"/>
        <w:outlineLvl w:val="3"/>
        <w:rPr>
          <w:rFonts w:ascii="Agency FB" w:hAnsi="Agency FB"/>
          <w:i/>
          <w:vanish/>
          <w:color w:val="000000" w:themeColor="text1"/>
          <w:sz w:val="24"/>
          <w:szCs w:val="22"/>
        </w:rPr>
      </w:pPr>
    </w:p>
    <w:p w14:paraId="625F031A" w14:textId="5B7D881D" w:rsidR="006C024D" w:rsidRDefault="00000000" w:rsidP="00314281">
      <w:pPr>
        <w:pStyle w:val="GDD-Subcategory"/>
      </w:pPr>
      <w:r>
        <w:t>General Movement</w:t>
      </w:r>
    </w:p>
    <w:p w14:paraId="68D30C18" w14:textId="034BB1C9" w:rsidR="00314281" w:rsidRDefault="00314281" w:rsidP="00314281">
      <w:pPr>
        <w:pStyle w:val="GDD-Subcategory"/>
        <w:numPr>
          <w:ilvl w:val="4"/>
          <w:numId w:val="33"/>
        </w:numPr>
      </w:pPr>
      <w:r>
        <w:t>Walking</w:t>
      </w:r>
    </w:p>
    <w:tbl>
      <w:tblPr>
        <w:tblStyle w:val="TableGrid"/>
        <w:tblW w:w="0" w:type="auto"/>
        <w:tblLook w:val="04A0" w:firstRow="1" w:lastRow="0" w:firstColumn="1" w:lastColumn="0" w:noHBand="0" w:noVBand="1"/>
      </w:tblPr>
      <w:tblGrid>
        <w:gridCol w:w="1975"/>
        <w:gridCol w:w="7105"/>
      </w:tblGrid>
      <w:tr w:rsidR="00B30A64" w14:paraId="71DA033C" w14:textId="77777777" w:rsidTr="00B30A64">
        <w:tc>
          <w:tcPr>
            <w:tcW w:w="1975" w:type="dxa"/>
          </w:tcPr>
          <w:p w14:paraId="06F99815" w14:textId="0FAF45DE" w:rsidR="00B30A64" w:rsidRDefault="00B30A64" w:rsidP="006C024D">
            <w:pPr>
              <w:pStyle w:val="GDD-Normal"/>
            </w:pPr>
            <w:r>
              <w:t>Description</w:t>
            </w:r>
          </w:p>
        </w:tc>
        <w:tc>
          <w:tcPr>
            <w:tcW w:w="7105" w:type="dxa"/>
          </w:tcPr>
          <w:p w14:paraId="304C154D" w14:textId="6022A56D" w:rsidR="00B30A64" w:rsidRDefault="00B30A64" w:rsidP="006C024D">
            <w:pPr>
              <w:pStyle w:val="GDD-Normal"/>
            </w:pPr>
            <w:r>
              <w:t xml:space="preserve">The player </w:t>
            </w:r>
            <w:proofErr w:type="gramStart"/>
            <w:r>
              <w:t>is able to</w:t>
            </w:r>
            <w:proofErr w:type="gramEnd"/>
            <w:r>
              <w:t xml:space="preserve"> walk back and forth</w:t>
            </w:r>
          </w:p>
        </w:tc>
      </w:tr>
      <w:tr w:rsidR="00B30A64" w14:paraId="55621F46" w14:textId="77777777" w:rsidTr="00B30A64">
        <w:tc>
          <w:tcPr>
            <w:tcW w:w="1975" w:type="dxa"/>
          </w:tcPr>
          <w:p w14:paraId="53BB13F3" w14:textId="6CD3677D" w:rsidR="00B30A64" w:rsidRDefault="00B30A64" w:rsidP="00B30A64">
            <w:pPr>
              <w:pStyle w:val="GDD-Normal"/>
            </w:pPr>
            <w:r>
              <w:t>Control</w:t>
            </w:r>
          </w:p>
        </w:tc>
        <w:tc>
          <w:tcPr>
            <w:tcW w:w="7105" w:type="dxa"/>
          </w:tcPr>
          <w:p w14:paraId="4AF9348F" w14:textId="0EDE7B8A" w:rsidR="00B30A64" w:rsidRDefault="001B5081" w:rsidP="00B30A64">
            <w:pPr>
              <w:pStyle w:val="GDD-Normal"/>
            </w:pPr>
            <w:r>
              <w:t>A</w:t>
            </w:r>
            <w:r w:rsidR="00B30A64">
              <w:t xml:space="preserve"> and D Key</w:t>
            </w:r>
          </w:p>
        </w:tc>
      </w:tr>
      <w:tr w:rsidR="00B30A64" w14:paraId="1C0394B0" w14:textId="77777777" w:rsidTr="00B30A64">
        <w:tc>
          <w:tcPr>
            <w:tcW w:w="1975" w:type="dxa"/>
          </w:tcPr>
          <w:p w14:paraId="3056ABA7" w14:textId="319F1FD9" w:rsidR="00B30A64" w:rsidRDefault="00B30A64" w:rsidP="00B30A64">
            <w:pPr>
              <w:pStyle w:val="GDD-Normal"/>
            </w:pPr>
            <w:r>
              <w:t>Speed</w:t>
            </w:r>
          </w:p>
        </w:tc>
        <w:tc>
          <w:tcPr>
            <w:tcW w:w="7105" w:type="dxa"/>
          </w:tcPr>
          <w:p w14:paraId="0803FCBD" w14:textId="123599D7" w:rsidR="00B30A64" w:rsidRDefault="00B30A64" w:rsidP="00B30A64">
            <w:pPr>
              <w:pStyle w:val="GDD-Normal"/>
            </w:pPr>
            <w:r>
              <w:t>[int]</w:t>
            </w:r>
          </w:p>
        </w:tc>
      </w:tr>
      <w:tr w:rsidR="00B30A64" w14:paraId="3366152E" w14:textId="77777777" w:rsidTr="00B30A64">
        <w:tc>
          <w:tcPr>
            <w:tcW w:w="1975" w:type="dxa"/>
          </w:tcPr>
          <w:p w14:paraId="506BD5FD" w14:textId="77777777" w:rsidR="00B30A64" w:rsidRDefault="00B30A64" w:rsidP="00B30A64">
            <w:pPr>
              <w:pStyle w:val="GDD-Normal"/>
            </w:pPr>
          </w:p>
        </w:tc>
        <w:tc>
          <w:tcPr>
            <w:tcW w:w="7105" w:type="dxa"/>
          </w:tcPr>
          <w:p w14:paraId="53FD31A3" w14:textId="77777777" w:rsidR="00B30A64" w:rsidRDefault="00B30A64" w:rsidP="00B30A64">
            <w:pPr>
              <w:pStyle w:val="GDD-Normal"/>
            </w:pPr>
          </w:p>
        </w:tc>
      </w:tr>
    </w:tbl>
    <w:p w14:paraId="74EC3C6E" w14:textId="4D99BFB6" w:rsidR="00314281" w:rsidRDefault="00B30A64" w:rsidP="00B30A64">
      <w:pPr>
        <w:pStyle w:val="GDD-Subcategory"/>
        <w:numPr>
          <w:ilvl w:val="4"/>
          <w:numId w:val="33"/>
        </w:numPr>
      </w:pPr>
      <w:r>
        <w:t>Jumping</w:t>
      </w:r>
    </w:p>
    <w:tbl>
      <w:tblPr>
        <w:tblStyle w:val="TableGrid"/>
        <w:tblW w:w="0" w:type="auto"/>
        <w:tblLook w:val="04A0" w:firstRow="1" w:lastRow="0" w:firstColumn="1" w:lastColumn="0" w:noHBand="0" w:noVBand="1"/>
      </w:tblPr>
      <w:tblGrid>
        <w:gridCol w:w="1975"/>
        <w:gridCol w:w="7105"/>
      </w:tblGrid>
      <w:tr w:rsidR="00B30A64" w14:paraId="5B4BB911" w14:textId="77777777" w:rsidTr="00727CC6">
        <w:tc>
          <w:tcPr>
            <w:tcW w:w="1975" w:type="dxa"/>
          </w:tcPr>
          <w:p w14:paraId="41895259" w14:textId="77777777" w:rsidR="00B30A64" w:rsidRDefault="00B30A64" w:rsidP="00727CC6">
            <w:pPr>
              <w:pStyle w:val="GDD-Normal"/>
            </w:pPr>
            <w:r>
              <w:t>Description</w:t>
            </w:r>
          </w:p>
        </w:tc>
        <w:tc>
          <w:tcPr>
            <w:tcW w:w="7105" w:type="dxa"/>
          </w:tcPr>
          <w:p w14:paraId="4C28FBAB" w14:textId="77777777" w:rsidR="00B30A64" w:rsidRDefault="00B30A64" w:rsidP="00727CC6">
            <w:pPr>
              <w:pStyle w:val="GDD-Normal"/>
            </w:pPr>
            <w:r>
              <w:t xml:space="preserve">The player </w:t>
            </w:r>
            <w:proofErr w:type="gramStart"/>
            <w:r>
              <w:t>is able to</w:t>
            </w:r>
            <w:proofErr w:type="gramEnd"/>
            <w:r>
              <w:t xml:space="preserve"> walk back and forth</w:t>
            </w:r>
          </w:p>
        </w:tc>
      </w:tr>
      <w:tr w:rsidR="00B30A64" w14:paraId="4A811400" w14:textId="77777777" w:rsidTr="00727CC6">
        <w:tc>
          <w:tcPr>
            <w:tcW w:w="1975" w:type="dxa"/>
          </w:tcPr>
          <w:p w14:paraId="0307BB3D" w14:textId="77777777" w:rsidR="00B30A64" w:rsidRDefault="00B30A64" w:rsidP="00727CC6">
            <w:pPr>
              <w:pStyle w:val="GDD-Normal"/>
            </w:pPr>
            <w:r>
              <w:t>Control</w:t>
            </w:r>
          </w:p>
        </w:tc>
        <w:tc>
          <w:tcPr>
            <w:tcW w:w="7105" w:type="dxa"/>
          </w:tcPr>
          <w:p w14:paraId="5AA6C283" w14:textId="0836225F" w:rsidR="00B30A64" w:rsidRDefault="00B30A64" w:rsidP="00727CC6">
            <w:pPr>
              <w:pStyle w:val="GDD-Normal"/>
            </w:pPr>
            <w:r>
              <w:t>W Key</w:t>
            </w:r>
          </w:p>
        </w:tc>
      </w:tr>
      <w:tr w:rsidR="00B30A64" w14:paraId="7C2AC5E8" w14:textId="77777777" w:rsidTr="00727CC6">
        <w:tc>
          <w:tcPr>
            <w:tcW w:w="1975" w:type="dxa"/>
          </w:tcPr>
          <w:p w14:paraId="54E930DF" w14:textId="77777777" w:rsidR="00B30A64" w:rsidRDefault="00B30A64" w:rsidP="00727CC6">
            <w:pPr>
              <w:pStyle w:val="GDD-Normal"/>
            </w:pPr>
            <w:r>
              <w:t>Speed</w:t>
            </w:r>
          </w:p>
        </w:tc>
        <w:tc>
          <w:tcPr>
            <w:tcW w:w="7105" w:type="dxa"/>
          </w:tcPr>
          <w:p w14:paraId="1104B1EF" w14:textId="77777777" w:rsidR="00B30A64" w:rsidRDefault="00B30A64" w:rsidP="00727CC6">
            <w:pPr>
              <w:pStyle w:val="GDD-Normal"/>
            </w:pPr>
            <w:r>
              <w:t>[int]</w:t>
            </w:r>
          </w:p>
        </w:tc>
      </w:tr>
      <w:tr w:rsidR="00B30A64" w14:paraId="5FB49B06" w14:textId="77777777" w:rsidTr="00727CC6">
        <w:tc>
          <w:tcPr>
            <w:tcW w:w="1975" w:type="dxa"/>
          </w:tcPr>
          <w:p w14:paraId="0FF75C4E" w14:textId="77777777" w:rsidR="00B30A64" w:rsidRDefault="00B30A64" w:rsidP="00727CC6">
            <w:pPr>
              <w:pStyle w:val="GDD-Normal"/>
            </w:pPr>
          </w:p>
        </w:tc>
        <w:tc>
          <w:tcPr>
            <w:tcW w:w="7105" w:type="dxa"/>
          </w:tcPr>
          <w:p w14:paraId="1F9CDC1A" w14:textId="77777777" w:rsidR="00B30A64" w:rsidRDefault="00B30A64" w:rsidP="00727CC6">
            <w:pPr>
              <w:pStyle w:val="GDD-Normal"/>
            </w:pPr>
          </w:p>
        </w:tc>
      </w:tr>
    </w:tbl>
    <w:p w14:paraId="6068E808" w14:textId="0D40A2DB" w:rsidR="00B30A64" w:rsidRDefault="00B30A64" w:rsidP="00B30A64">
      <w:pPr>
        <w:pStyle w:val="GDD-Subcategory"/>
        <w:numPr>
          <w:ilvl w:val="0"/>
          <w:numId w:val="0"/>
        </w:numPr>
      </w:pPr>
    </w:p>
    <w:p w14:paraId="0D236B81" w14:textId="77777777" w:rsidR="006C024D" w:rsidRDefault="00000000" w:rsidP="00314281">
      <w:pPr>
        <w:pStyle w:val="GDD-Subcategory"/>
      </w:pPr>
      <w:r>
        <w:t>Other Movement</w:t>
      </w:r>
    </w:p>
    <w:p w14:paraId="22DFDFD9" w14:textId="77777777" w:rsidR="006C024D" w:rsidRDefault="006C024D" w:rsidP="00B30A64">
      <w:pPr>
        <w:pStyle w:val="GDD-Normal"/>
      </w:pPr>
    </w:p>
    <w:p w14:paraId="019B5337" w14:textId="77777777" w:rsidR="006C024D" w:rsidRDefault="00000000" w:rsidP="00314281">
      <w:pPr>
        <w:pStyle w:val="GDD-Subcategory"/>
      </w:pPr>
      <w:r>
        <w:t>Objects</w:t>
      </w:r>
    </w:p>
    <w:p w14:paraId="3ED40E1E" w14:textId="77777777" w:rsidR="006C024D" w:rsidRDefault="006C024D" w:rsidP="006C024D">
      <w:pPr>
        <w:pStyle w:val="GDD-Normal"/>
      </w:pPr>
    </w:p>
    <w:p w14:paraId="682E6406" w14:textId="77777777" w:rsidR="006C024D" w:rsidRDefault="00000000" w:rsidP="00314281">
      <w:pPr>
        <w:pStyle w:val="GDD-Subcategory"/>
      </w:pPr>
      <w:r>
        <w:t>Picking Up Objects</w:t>
      </w:r>
    </w:p>
    <w:p w14:paraId="56C0184A" w14:textId="77777777" w:rsidR="006C024D" w:rsidRDefault="006C024D" w:rsidP="006C024D">
      <w:pPr>
        <w:pStyle w:val="GDD-Normal"/>
      </w:pPr>
    </w:p>
    <w:p w14:paraId="2270AE1E" w14:textId="77777777" w:rsidR="006C024D" w:rsidRDefault="00000000" w:rsidP="00314281">
      <w:pPr>
        <w:pStyle w:val="GDD-Subcategory"/>
      </w:pPr>
      <w:r>
        <w:t>Moving Objects</w:t>
      </w:r>
    </w:p>
    <w:p w14:paraId="57D48991" w14:textId="77777777" w:rsidR="006C024D" w:rsidRDefault="006C024D" w:rsidP="006C024D">
      <w:pPr>
        <w:pStyle w:val="GDD-Normal"/>
      </w:pPr>
    </w:p>
    <w:p w14:paraId="0FAE6342" w14:textId="77777777" w:rsidR="006C024D" w:rsidRDefault="00000000" w:rsidP="00506B56">
      <w:pPr>
        <w:pStyle w:val="GDD-Category2"/>
      </w:pPr>
      <w:bookmarkStart w:id="69" w:name="_Toc181487265"/>
      <w:commentRangeStart w:id="70"/>
      <w:r>
        <w:t>Actions</w:t>
      </w:r>
      <w:commentRangeEnd w:id="70"/>
      <w:r w:rsidR="004530CC">
        <w:rPr>
          <w:rStyle w:val="CommentReference"/>
          <w:rFonts w:ascii="Calibri" w:hAnsi="Calibri"/>
          <w:b w:val="0"/>
          <w:color w:val="auto"/>
        </w:rPr>
        <w:commentReference w:id="70"/>
      </w:r>
      <w:bookmarkEnd w:id="69"/>
    </w:p>
    <w:p w14:paraId="7F8A9F37" w14:textId="77777777" w:rsidR="00AB0A81" w:rsidRPr="00AB0A81" w:rsidRDefault="00AB0A81" w:rsidP="00AB0A81">
      <w:pPr>
        <w:pStyle w:val="ListParagraph"/>
        <w:keepNext/>
        <w:keepLines/>
        <w:numPr>
          <w:ilvl w:val="0"/>
          <w:numId w:val="28"/>
        </w:numPr>
        <w:spacing w:before="40" w:after="0" w:line="240" w:lineRule="auto"/>
        <w:contextualSpacing w:val="0"/>
        <w:outlineLvl w:val="3"/>
        <w:rPr>
          <w:rFonts w:ascii="Agency FB" w:hAnsi="Agency FB"/>
          <w:i/>
          <w:vanish/>
          <w:color w:val="000000" w:themeColor="text1"/>
          <w:sz w:val="24"/>
          <w:szCs w:val="22"/>
        </w:rPr>
      </w:pPr>
    </w:p>
    <w:p w14:paraId="33F46883" w14:textId="77777777" w:rsidR="00AB0A81" w:rsidRPr="00AB0A81" w:rsidRDefault="00AB0A81" w:rsidP="00AB0A81">
      <w:pPr>
        <w:pStyle w:val="ListParagraph"/>
        <w:keepNext/>
        <w:keepLines/>
        <w:numPr>
          <w:ilvl w:val="0"/>
          <w:numId w:val="28"/>
        </w:numPr>
        <w:spacing w:before="40" w:after="0" w:line="240" w:lineRule="auto"/>
        <w:contextualSpacing w:val="0"/>
        <w:outlineLvl w:val="3"/>
        <w:rPr>
          <w:rFonts w:ascii="Agency FB" w:hAnsi="Agency FB"/>
          <w:i/>
          <w:vanish/>
          <w:color w:val="000000" w:themeColor="text1"/>
          <w:sz w:val="24"/>
          <w:szCs w:val="22"/>
        </w:rPr>
      </w:pPr>
    </w:p>
    <w:p w14:paraId="18EB6664" w14:textId="77777777" w:rsidR="00AB0A81" w:rsidRPr="00AB0A81" w:rsidRDefault="00AB0A81" w:rsidP="00AB0A81">
      <w:pPr>
        <w:pStyle w:val="ListParagraph"/>
        <w:keepNext/>
        <w:keepLines/>
        <w:numPr>
          <w:ilvl w:val="1"/>
          <w:numId w:val="28"/>
        </w:numPr>
        <w:spacing w:before="40" w:after="0" w:line="240" w:lineRule="auto"/>
        <w:contextualSpacing w:val="0"/>
        <w:outlineLvl w:val="3"/>
        <w:rPr>
          <w:rFonts w:ascii="Agency FB" w:hAnsi="Agency FB"/>
          <w:i/>
          <w:vanish/>
          <w:color w:val="000000" w:themeColor="text1"/>
          <w:sz w:val="24"/>
          <w:szCs w:val="22"/>
        </w:rPr>
      </w:pPr>
    </w:p>
    <w:p w14:paraId="057AB7D5" w14:textId="77777777" w:rsidR="00AB0A81" w:rsidRPr="00AB0A81" w:rsidRDefault="00AB0A81" w:rsidP="00AB0A81">
      <w:pPr>
        <w:pStyle w:val="ListParagraph"/>
        <w:keepNext/>
        <w:keepLines/>
        <w:numPr>
          <w:ilvl w:val="1"/>
          <w:numId w:val="28"/>
        </w:numPr>
        <w:spacing w:before="40" w:after="0" w:line="240" w:lineRule="auto"/>
        <w:contextualSpacing w:val="0"/>
        <w:outlineLvl w:val="3"/>
        <w:rPr>
          <w:rFonts w:ascii="Agency FB" w:hAnsi="Agency FB"/>
          <w:i/>
          <w:vanish/>
          <w:color w:val="000000" w:themeColor="text1"/>
          <w:sz w:val="24"/>
          <w:szCs w:val="22"/>
        </w:rPr>
      </w:pPr>
    </w:p>
    <w:p w14:paraId="06F2F343" w14:textId="77777777" w:rsidR="00AB0A81" w:rsidRPr="00AB0A81" w:rsidRDefault="00AB0A81" w:rsidP="00AB0A81">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742B5A7F" w14:textId="77777777" w:rsidR="00AB0A81" w:rsidRPr="00AB0A81" w:rsidRDefault="00AB0A81" w:rsidP="00AB0A81">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135D1975" w14:textId="77777777" w:rsidR="00AB0A81" w:rsidRPr="00AB0A81" w:rsidRDefault="00AB0A81" w:rsidP="00AB0A81">
      <w:pPr>
        <w:pStyle w:val="ListParagraph"/>
        <w:keepNext/>
        <w:keepLines/>
        <w:numPr>
          <w:ilvl w:val="2"/>
          <w:numId w:val="28"/>
        </w:numPr>
        <w:spacing w:before="40" w:after="0" w:line="240" w:lineRule="auto"/>
        <w:contextualSpacing w:val="0"/>
        <w:outlineLvl w:val="3"/>
        <w:rPr>
          <w:rFonts w:ascii="Agency FB" w:hAnsi="Agency FB"/>
          <w:i/>
          <w:vanish/>
          <w:color w:val="000000" w:themeColor="text1"/>
          <w:sz w:val="24"/>
          <w:szCs w:val="22"/>
        </w:rPr>
      </w:pPr>
    </w:p>
    <w:p w14:paraId="63197B20" w14:textId="34D91303" w:rsidR="006C024D" w:rsidRDefault="00B30A64" w:rsidP="00314281">
      <w:pPr>
        <w:pStyle w:val="GDD-Subcategory"/>
      </w:pPr>
      <w:r>
        <w:t>Opening Doors</w:t>
      </w:r>
    </w:p>
    <w:tbl>
      <w:tblPr>
        <w:tblStyle w:val="TableGrid"/>
        <w:tblW w:w="0" w:type="auto"/>
        <w:tblLook w:val="04A0" w:firstRow="1" w:lastRow="0" w:firstColumn="1" w:lastColumn="0" w:noHBand="0" w:noVBand="1"/>
      </w:tblPr>
      <w:tblGrid>
        <w:gridCol w:w="1975"/>
        <w:gridCol w:w="7105"/>
      </w:tblGrid>
      <w:tr w:rsidR="00B30A64" w14:paraId="4C32D03D" w14:textId="77777777" w:rsidTr="00727CC6">
        <w:tc>
          <w:tcPr>
            <w:tcW w:w="1975" w:type="dxa"/>
          </w:tcPr>
          <w:p w14:paraId="78E1BCFA" w14:textId="77777777" w:rsidR="00B30A64" w:rsidRDefault="00B30A64" w:rsidP="00727CC6">
            <w:pPr>
              <w:pStyle w:val="GDD-Normal"/>
            </w:pPr>
            <w:r>
              <w:t>Description</w:t>
            </w:r>
          </w:p>
        </w:tc>
        <w:tc>
          <w:tcPr>
            <w:tcW w:w="7105" w:type="dxa"/>
          </w:tcPr>
          <w:p w14:paraId="071BAFC5" w14:textId="254AF724" w:rsidR="00B30A64" w:rsidRDefault="00B30A64" w:rsidP="00727CC6">
            <w:pPr>
              <w:pStyle w:val="GDD-Normal"/>
            </w:pPr>
            <w:r>
              <w:t xml:space="preserve">The player </w:t>
            </w:r>
            <w:proofErr w:type="gramStart"/>
            <w:r>
              <w:t>is able to</w:t>
            </w:r>
            <w:proofErr w:type="gramEnd"/>
            <w:r>
              <w:t xml:space="preserve"> open doors to other rooms</w:t>
            </w:r>
          </w:p>
        </w:tc>
      </w:tr>
      <w:tr w:rsidR="00B30A64" w14:paraId="6C565B2B" w14:textId="77777777" w:rsidTr="00727CC6">
        <w:tc>
          <w:tcPr>
            <w:tcW w:w="1975" w:type="dxa"/>
          </w:tcPr>
          <w:p w14:paraId="546B8C6D" w14:textId="77777777" w:rsidR="00B30A64" w:rsidRDefault="00B30A64" w:rsidP="00727CC6">
            <w:pPr>
              <w:pStyle w:val="GDD-Normal"/>
            </w:pPr>
            <w:r>
              <w:t>Control</w:t>
            </w:r>
          </w:p>
        </w:tc>
        <w:tc>
          <w:tcPr>
            <w:tcW w:w="7105" w:type="dxa"/>
          </w:tcPr>
          <w:p w14:paraId="3CF70A63" w14:textId="0B9C20EE" w:rsidR="00B30A64" w:rsidRDefault="00B30A64" w:rsidP="00727CC6">
            <w:pPr>
              <w:pStyle w:val="GDD-Normal"/>
            </w:pPr>
            <w:r>
              <w:t>Press E on a door.</w:t>
            </w:r>
          </w:p>
        </w:tc>
      </w:tr>
      <w:tr w:rsidR="00B30A64" w14:paraId="14D5CDD8" w14:textId="77777777" w:rsidTr="00727CC6">
        <w:tc>
          <w:tcPr>
            <w:tcW w:w="1975" w:type="dxa"/>
          </w:tcPr>
          <w:p w14:paraId="47F46D58" w14:textId="777F6AF0" w:rsidR="00B30A64" w:rsidRDefault="00B30A64" w:rsidP="00727CC6">
            <w:pPr>
              <w:pStyle w:val="GDD-Normal"/>
            </w:pPr>
          </w:p>
        </w:tc>
        <w:tc>
          <w:tcPr>
            <w:tcW w:w="7105" w:type="dxa"/>
          </w:tcPr>
          <w:p w14:paraId="07139207" w14:textId="50E96DEC" w:rsidR="00B30A64" w:rsidRDefault="00B30A64" w:rsidP="00727CC6">
            <w:pPr>
              <w:pStyle w:val="GDD-Normal"/>
            </w:pPr>
          </w:p>
        </w:tc>
      </w:tr>
      <w:tr w:rsidR="00B30A64" w14:paraId="2A81100A" w14:textId="77777777" w:rsidTr="00727CC6">
        <w:tc>
          <w:tcPr>
            <w:tcW w:w="1975" w:type="dxa"/>
          </w:tcPr>
          <w:p w14:paraId="69468CE4" w14:textId="77777777" w:rsidR="00B30A64" w:rsidRDefault="00B30A64" w:rsidP="00727CC6">
            <w:pPr>
              <w:pStyle w:val="GDD-Normal"/>
            </w:pPr>
          </w:p>
        </w:tc>
        <w:tc>
          <w:tcPr>
            <w:tcW w:w="7105" w:type="dxa"/>
          </w:tcPr>
          <w:p w14:paraId="5297F439" w14:textId="77777777" w:rsidR="00B30A64" w:rsidRDefault="00B30A64" w:rsidP="00727CC6">
            <w:pPr>
              <w:pStyle w:val="GDD-Normal"/>
            </w:pPr>
          </w:p>
        </w:tc>
      </w:tr>
    </w:tbl>
    <w:p w14:paraId="6395725C" w14:textId="77777777" w:rsidR="006C024D" w:rsidRDefault="006C024D" w:rsidP="006C024D">
      <w:pPr>
        <w:pStyle w:val="GDD-Normal"/>
      </w:pPr>
    </w:p>
    <w:p w14:paraId="7751174C" w14:textId="77777777" w:rsidR="006C024D" w:rsidRDefault="00000000" w:rsidP="00314281">
      <w:pPr>
        <w:pStyle w:val="GDD-Subcategory"/>
      </w:pPr>
      <w:r>
        <w:t>Picking Up, Carrying and Dropping</w:t>
      </w:r>
    </w:p>
    <w:p w14:paraId="61A15806" w14:textId="39EB0CBC" w:rsidR="001B5081" w:rsidRDefault="001B5081" w:rsidP="001B5081">
      <w:pPr>
        <w:pStyle w:val="GDD-Subcategory"/>
        <w:numPr>
          <w:ilvl w:val="4"/>
          <w:numId w:val="33"/>
        </w:numPr>
      </w:pPr>
      <w:r>
        <w:t>Picking Up</w:t>
      </w:r>
    </w:p>
    <w:tbl>
      <w:tblPr>
        <w:tblStyle w:val="TableGrid"/>
        <w:tblW w:w="0" w:type="auto"/>
        <w:tblLook w:val="04A0" w:firstRow="1" w:lastRow="0" w:firstColumn="1" w:lastColumn="0" w:noHBand="0" w:noVBand="1"/>
      </w:tblPr>
      <w:tblGrid>
        <w:gridCol w:w="4540"/>
        <w:gridCol w:w="4540"/>
      </w:tblGrid>
      <w:tr w:rsidR="001B5081" w14:paraId="5E046E39" w14:textId="77777777" w:rsidTr="001B5081">
        <w:tc>
          <w:tcPr>
            <w:tcW w:w="4540" w:type="dxa"/>
          </w:tcPr>
          <w:p w14:paraId="465AE4E2" w14:textId="6B6858FD" w:rsidR="001B5081" w:rsidRDefault="001B5081" w:rsidP="006C024D">
            <w:pPr>
              <w:pStyle w:val="GDD-Normal"/>
            </w:pPr>
            <w:r>
              <w:t>Description</w:t>
            </w:r>
          </w:p>
        </w:tc>
        <w:tc>
          <w:tcPr>
            <w:tcW w:w="4540" w:type="dxa"/>
          </w:tcPr>
          <w:p w14:paraId="280B8BF1" w14:textId="1B0BED8E" w:rsidR="001B5081" w:rsidRDefault="001B5081" w:rsidP="006C024D">
            <w:pPr>
              <w:pStyle w:val="GDD-Normal"/>
            </w:pPr>
            <w:r>
              <w:t xml:space="preserve">The player </w:t>
            </w:r>
            <w:proofErr w:type="gramStart"/>
            <w:r>
              <w:t>is able to</w:t>
            </w:r>
            <w:proofErr w:type="gramEnd"/>
            <w:r>
              <w:t xml:space="preserve"> pick up collectibles or items in the level.</w:t>
            </w:r>
          </w:p>
        </w:tc>
      </w:tr>
      <w:tr w:rsidR="001B5081" w14:paraId="05AF8575" w14:textId="77777777" w:rsidTr="001B5081">
        <w:tc>
          <w:tcPr>
            <w:tcW w:w="4540" w:type="dxa"/>
          </w:tcPr>
          <w:p w14:paraId="6B055A18" w14:textId="711C1D21" w:rsidR="001B5081" w:rsidRDefault="001B5081" w:rsidP="006C024D">
            <w:pPr>
              <w:pStyle w:val="GDD-Normal"/>
            </w:pPr>
            <w:r>
              <w:lastRenderedPageBreak/>
              <w:t>Controls</w:t>
            </w:r>
          </w:p>
        </w:tc>
        <w:tc>
          <w:tcPr>
            <w:tcW w:w="4540" w:type="dxa"/>
          </w:tcPr>
          <w:p w14:paraId="475E3F4F" w14:textId="441DFAC3" w:rsidR="001B5081" w:rsidRDefault="001B5081" w:rsidP="006C024D">
            <w:pPr>
              <w:pStyle w:val="GDD-Normal"/>
            </w:pPr>
            <w:r>
              <w:t xml:space="preserve">Press E when colliding with a </w:t>
            </w:r>
            <w:proofErr w:type="spellStart"/>
            <w:r>
              <w:t>pickupable</w:t>
            </w:r>
            <w:proofErr w:type="spellEnd"/>
            <w:r>
              <w:t xml:space="preserve"> object.</w:t>
            </w:r>
          </w:p>
        </w:tc>
      </w:tr>
    </w:tbl>
    <w:p w14:paraId="7CF7C3AE" w14:textId="29E5BA31" w:rsidR="006C024D" w:rsidRDefault="001B5081" w:rsidP="001B5081">
      <w:pPr>
        <w:pStyle w:val="GDD-Subcategory"/>
        <w:numPr>
          <w:ilvl w:val="4"/>
          <w:numId w:val="33"/>
        </w:numPr>
      </w:pPr>
      <w:r>
        <w:t>Carrying Weapons</w:t>
      </w:r>
    </w:p>
    <w:tbl>
      <w:tblPr>
        <w:tblStyle w:val="TableGrid"/>
        <w:tblW w:w="0" w:type="auto"/>
        <w:tblLook w:val="04A0" w:firstRow="1" w:lastRow="0" w:firstColumn="1" w:lastColumn="0" w:noHBand="0" w:noVBand="1"/>
      </w:tblPr>
      <w:tblGrid>
        <w:gridCol w:w="4540"/>
        <w:gridCol w:w="4540"/>
      </w:tblGrid>
      <w:tr w:rsidR="001B5081" w14:paraId="7E8B4341" w14:textId="77777777" w:rsidTr="002A0F7F">
        <w:tc>
          <w:tcPr>
            <w:tcW w:w="4540" w:type="dxa"/>
          </w:tcPr>
          <w:p w14:paraId="37B9AE16" w14:textId="77777777" w:rsidR="001B5081" w:rsidRDefault="001B5081" w:rsidP="002A0F7F">
            <w:pPr>
              <w:pStyle w:val="GDD-Normal"/>
            </w:pPr>
            <w:r>
              <w:t>Description</w:t>
            </w:r>
          </w:p>
        </w:tc>
        <w:tc>
          <w:tcPr>
            <w:tcW w:w="4540" w:type="dxa"/>
          </w:tcPr>
          <w:p w14:paraId="695860ED" w14:textId="7523F4ED" w:rsidR="001B5081" w:rsidRDefault="001B5081" w:rsidP="002A0F7F">
            <w:pPr>
              <w:pStyle w:val="GDD-Normal"/>
            </w:pPr>
            <w:r>
              <w:t>The player can carry a variety of weapons other than their pistol</w:t>
            </w:r>
          </w:p>
        </w:tc>
      </w:tr>
      <w:tr w:rsidR="001B5081" w14:paraId="4E460F8E" w14:textId="77777777" w:rsidTr="002A0F7F">
        <w:tc>
          <w:tcPr>
            <w:tcW w:w="4540" w:type="dxa"/>
          </w:tcPr>
          <w:p w14:paraId="3FA008AD" w14:textId="77777777" w:rsidR="001B5081" w:rsidRDefault="001B5081" w:rsidP="002A0F7F">
            <w:pPr>
              <w:pStyle w:val="GDD-Normal"/>
            </w:pPr>
            <w:r>
              <w:t>Controls</w:t>
            </w:r>
          </w:p>
        </w:tc>
        <w:tc>
          <w:tcPr>
            <w:tcW w:w="4540" w:type="dxa"/>
          </w:tcPr>
          <w:p w14:paraId="7979BC9F" w14:textId="790EA40E" w:rsidR="001B5081" w:rsidRDefault="001B5081" w:rsidP="002A0F7F">
            <w:pPr>
              <w:pStyle w:val="GDD-Normal"/>
            </w:pPr>
            <w:r>
              <w:t>Press E when colliding with a weapon.</w:t>
            </w:r>
          </w:p>
        </w:tc>
      </w:tr>
    </w:tbl>
    <w:p w14:paraId="6D001886" w14:textId="77777777" w:rsidR="001B5081" w:rsidRDefault="001B5081" w:rsidP="001B5081">
      <w:pPr>
        <w:pStyle w:val="GDD-Subcategory"/>
        <w:numPr>
          <w:ilvl w:val="4"/>
          <w:numId w:val="33"/>
        </w:numPr>
      </w:pPr>
    </w:p>
    <w:p w14:paraId="33D47A62" w14:textId="34BB7FB3" w:rsidR="001B5081" w:rsidRDefault="001B5081" w:rsidP="001B5081">
      <w:pPr>
        <w:pStyle w:val="GDD-Subcategory"/>
        <w:numPr>
          <w:ilvl w:val="4"/>
          <w:numId w:val="33"/>
        </w:numPr>
      </w:pPr>
      <w:r>
        <w:t>Dropping Weapons</w:t>
      </w:r>
    </w:p>
    <w:tbl>
      <w:tblPr>
        <w:tblStyle w:val="TableGrid"/>
        <w:tblW w:w="0" w:type="auto"/>
        <w:tblLook w:val="04A0" w:firstRow="1" w:lastRow="0" w:firstColumn="1" w:lastColumn="0" w:noHBand="0" w:noVBand="1"/>
      </w:tblPr>
      <w:tblGrid>
        <w:gridCol w:w="4540"/>
        <w:gridCol w:w="4540"/>
      </w:tblGrid>
      <w:tr w:rsidR="001B5081" w14:paraId="31B487F2" w14:textId="77777777" w:rsidTr="002A0F7F">
        <w:tc>
          <w:tcPr>
            <w:tcW w:w="4540" w:type="dxa"/>
          </w:tcPr>
          <w:p w14:paraId="40D1372B" w14:textId="77777777" w:rsidR="001B5081" w:rsidRDefault="001B5081" w:rsidP="002A0F7F">
            <w:pPr>
              <w:pStyle w:val="GDD-Normal"/>
            </w:pPr>
            <w:r>
              <w:t>Description</w:t>
            </w:r>
          </w:p>
        </w:tc>
        <w:tc>
          <w:tcPr>
            <w:tcW w:w="4540" w:type="dxa"/>
          </w:tcPr>
          <w:p w14:paraId="353E4A48" w14:textId="07B9F945" w:rsidR="001B5081" w:rsidRDefault="001B5081" w:rsidP="002A0F7F">
            <w:pPr>
              <w:pStyle w:val="GDD-Normal"/>
            </w:pPr>
            <w:r>
              <w:t>The player can drop certain weapons that they are using.</w:t>
            </w:r>
          </w:p>
        </w:tc>
      </w:tr>
      <w:tr w:rsidR="001B5081" w14:paraId="125036EE" w14:textId="77777777" w:rsidTr="002A0F7F">
        <w:tc>
          <w:tcPr>
            <w:tcW w:w="4540" w:type="dxa"/>
          </w:tcPr>
          <w:p w14:paraId="75D015F1" w14:textId="77777777" w:rsidR="001B5081" w:rsidRDefault="001B5081" w:rsidP="002A0F7F">
            <w:pPr>
              <w:pStyle w:val="GDD-Normal"/>
            </w:pPr>
            <w:r>
              <w:t>Controls</w:t>
            </w:r>
          </w:p>
        </w:tc>
        <w:tc>
          <w:tcPr>
            <w:tcW w:w="4540" w:type="dxa"/>
          </w:tcPr>
          <w:p w14:paraId="4AE6C63F" w14:textId="44E2DB54" w:rsidR="001B5081" w:rsidRDefault="001B5081" w:rsidP="002A0F7F">
            <w:pPr>
              <w:pStyle w:val="GDD-Normal"/>
            </w:pPr>
            <w:r>
              <w:t xml:space="preserve">Press </w:t>
            </w:r>
            <w:r w:rsidR="00E76681">
              <w:t>G</w:t>
            </w:r>
            <w:r>
              <w:t xml:space="preserve"> to drop</w:t>
            </w:r>
          </w:p>
        </w:tc>
      </w:tr>
    </w:tbl>
    <w:p w14:paraId="66896AC0" w14:textId="77777777" w:rsidR="001B5081" w:rsidRDefault="001B5081" w:rsidP="001B5081">
      <w:pPr>
        <w:pStyle w:val="GDD-Subcategory"/>
        <w:numPr>
          <w:ilvl w:val="4"/>
          <w:numId w:val="33"/>
        </w:numPr>
      </w:pPr>
    </w:p>
    <w:p w14:paraId="657BA8B0" w14:textId="77777777" w:rsidR="004530CC" w:rsidRDefault="00000000" w:rsidP="00314281">
      <w:pPr>
        <w:pStyle w:val="GDD-Subcategory"/>
      </w:pPr>
      <w:commentRangeStart w:id="71"/>
      <w:r>
        <w:t>Combat</w:t>
      </w:r>
      <w:commentRangeEnd w:id="71"/>
    </w:p>
    <w:p w14:paraId="04F230DC" w14:textId="25204E39" w:rsidR="001B5081" w:rsidRDefault="004530CC" w:rsidP="001B5081">
      <w:pPr>
        <w:pStyle w:val="GDD-Subcategory"/>
        <w:numPr>
          <w:ilvl w:val="4"/>
          <w:numId w:val="33"/>
        </w:numPr>
      </w:pPr>
      <w:r>
        <w:rPr>
          <w:rStyle w:val="CommentReference"/>
          <w:rFonts w:ascii="Calibri" w:hAnsi="Calibri"/>
        </w:rPr>
        <w:commentReference w:id="71"/>
      </w:r>
      <w:r w:rsidR="001B5081">
        <w:t>Swap</w:t>
      </w:r>
      <w:r w:rsidR="00E76681">
        <w:t xml:space="preserve"> Weapon</w:t>
      </w:r>
    </w:p>
    <w:tbl>
      <w:tblPr>
        <w:tblStyle w:val="TableGrid"/>
        <w:tblW w:w="0" w:type="auto"/>
        <w:tblLook w:val="04A0" w:firstRow="1" w:lastRow="0" w:firstColumn="1" w:lastColumn="0" w:noHBand="0" w:noVBand="1"/>
      </w:tblPr>
      <w:tblGrid>
        <w:gridCol w:w="4540"/>
        <w:gridCol w:w="4540"/>
      </w:tblGrid>
      <w:tr w:rsidR="001B5081" w14:paraId="7867858C" w14:textId="77777777" w:rsidTr="002A0F7F">
        <w:tc>
          <w:tcPr>
            <w:tcW w:w="4540" w:type="dxa"/>
          </w:tcPr>
          <w:p w14:paraId="5A491374" w14:textId="77777777" w:rsidR="001B5081" w:rsidRDefault="001B5081" w:rsidP="002A0F7F">
            <w:pPr>
              <w:pStyle w:val="GDD-Normal"/>
            </w:pPr>
            <w:r>
              <w:t>Description</w:t>
            </w:r>
          </w:p>
        </w:tc>
        <w:tc>
          <w:tcPr>
            <w:tcW w:w="4540" w:type="dxa"/>
          </w:tcPr>
          <w:p w14:paraId="407C376F" w14:textId="24A0F254" w:rsidR="001B5081" w:rsidRDefault="00E76681" w:rsidP="002A0F7F">
            <w:pPr>
              <w:pStyle w:val="GDD-Normal"/>
            </w:pPr>
            <w:r>
              <w:t xml:space="preserve">The player can swap between their pistol, melee, or carrying weapon. </w:t>
            </w:r>
          </w:p>
        </w:tc>
      </w:tr>
      <w:tr w:rsidR="001B5081" w14:paraId="2E2B4618" w14:textId="77777777" w:rsidTr="002A0F7F">
        <w:tc>
          <w:tcPr>
            <w:tcW w:w="4540" w:type="dxa"/>
          </w:tcPr>
          <w:p w14:paraId="367B3F1A" w14:textId="77777777" w:rsidR="001B5081" w:rsidRDefault="001B5081" w:rsidP="002A0F7F">
            <w:pPr>
              <w:pStyle w:val="GDD-Normal"/>
            </w:pPr>
            <w:r>
              <w:t>Controls</w:t>
            </w:r>
          </w:p>
        </w:tc>
        <w:tc>
          <w:tcPr>
            <w:tcW w:w="4540" w:type="dxa"/>
          </w:tcPr>
          <w:p w14:paraId="31308A02" w14:textId="11D949CD" w:rsidR="001B5081" w:rsidRDefault="00E76681" w:rsidP="002A0F7F">
            <w:pPr>
              <w:pStyle w:val="GDD-Normal"/>
            </w:pPr>
            <w:r>
              <w:t xml:space="preserve">Press Q to Swap </w:t>
            </w:r>
            <w:proofErr w:type="gramStart"/>
            <w:r>
              <w:t>( Melee</w:t>
            </w:r>
            <w:proofErr w:type="gramEnd"/>
            <w:r>
              <w:t>, Pistol, Carrying weapon.)</w:t>
            </w:r>
          </w:p>
        </w:tc>
      </w:tr>
    </w:tbl>
    <w:p w14:paraId="54034BF7" w14:textId="24C3E153" w:rsidR="006C024D" w:rsidRDefault="00E76681" w:rsidP="00E76681">
      <w:pPr>
        <w:pStyle w:val="GDD-Subcategory"/>
        <w:numPr>
          <w:ilvl w:val="4"/>
          <w:numId w:val="33"/>
        </w:numPr>
      </w:pPr>
      <w:r>
        <w:t>Melee / Shooting</w:t>
      </w:r>
    </w:p>
    <w:tbl>
      <w:tblPr>
        <w:tblStyle w:val="TableGrid"/>
        <w:tblW w:w="0" w:type="auto"/>
        <w:tblLook w:val="04A0" w:firstRow="1" w:lastRow="0" w:firstColumn="1" w:lastColumn="0" w:noHBand="0" w:noVBand="1"/>
      </w:tblPr>
      <w:tblGrid>
        <w:gridCol w:w="4540"/>
        <w:gridCol w:w="4540"/>
      </w:tblGrid>
      <w:tr w:rsidR="00E76681" w14:paraId="0CE1390C" w14:textId="77777777" w:rsidTr="002A0F7F">
        <w:tc>
          <w:tcPr>
            <w:tcW w:w="4540" w:type="dxa"/>
          </w:tcPr>
          <w:p w14:paraId="5BF5D904" w14:textId="77777777" w:rsidR="00E76681" w:rsidRDefault="00E76681" w:rsidP="002A0F7F">
            <w:pPr>
              <w:pStyle w:val="GDD-Normal"/>
            </w:pPr>
            <w:r>
              <w:t>Description</w:t>
            </w:r>
          </w:p>
        </w:tc>
        <w:tc>
          <w:tcPr>
            <w:tcW w:w="4540" w:type="dxa"/>
          </w:tcPr>
          <w:p w14:paraId="0193599B" w14:textId="6654D657" w:rsidR="00E76681" w:rsidRDefault="00E76681" w:rsidP="002A0F7F">
            <w:pPr>
              <w:pStyle w:val="GDD-Normal"/>
            </w:pPr>
            <w:r>
              <w:t>The player can melee or shoot.</w:t>
            </w:r>
          </w:p>
        </w:tc>
      </w:tr>
      <w:tr w:rsidR="00E76681" w14:paraId="5F64135A" w14:textId="77777777" w:rsidTr="002A0F7F">
        <w:tc>
          <w:tcPr>
            <w:tcW w:w="4540" w:type="dxa"/>
          </w:tcPr>
          <w:p w14:paraId="37563B81" w14:textId="77777777" w:rsidR="00E76681" w:rsidRDefault="00E76681" w:rsidP="002A0F7F">
            <w:pPr>
              <w:pStyle w:val="GDD-Normal"/>
            </w:pPr>
            <w:r>
              <w:t>Controls</w:t>
            </w:r>
          </w:p>
        </w:tc>
        <w:tc>
          <w:tcPr>
            <w:tcW w:w="4540" w:type="dxa"/>
          </w:tcPr>
          <w:p w14:paraId="3C14F181" w14:textId="77777777" w:rsidR="00E76681" w:rsidRDefault="00E76681" w:rsidP="002A0F7F">
            <w:pPr>
              <w:pStyle w:val="GDD-Normal"/>
            </w:pPr>
            <w:r>
              <w:t>Left Mouse Click</w:t>
            </w:r>
          </w:p>
          <w:p w14:paraId="7CD65D03" w14:textId="77777777" w:rsidR="00E76681" w:rsidRDefault="00E76681" w:rsidP="002A0F7F">
            <w:pPr>
              <w:pStyle w:val="GDD-Normal"/>
            </w:pPr>
            <w:r>
              <w:t>(Shoot if holding a gun.)</w:t>
            </w:r>
          </w:p>
          <w:p w14:paraId="0235A769" w14:textId="3865F071" w:rsidR="00E76681" w:rsidRDefault="00E76681" w:rsidP="002A0F7F">
            <w:pPr>
              <w:pStyle w:val="GDD-Normal"/>
            </w:pPr>
            <w:r>
              <w:t>(Melee if not holding a gun).</w:t>
            </w:r>
          </w:p>
        </w:tc>
      </w:tr>
    </w:tbl>
    <w:p w14:paraId="54870C75" w14:textId="2AE13905" w:rsidR="00E76681" w:rsidRDefault="00E76681" w:rsidP="00E76681">
      <w:pPr>
        <w:pStyle w:val="GDD-Subcategory"/>
        <w:numPr>
          <w:ilvl w:val="4"/>
          <w:numId w:val="33"/>
        </w:numPr>
      </w:pPr>
      <w:r>
        <w:t xml:space="preserve">Rolling </w:t>
      </w:r>
      <w:proofErr w:type="gramStart"/>
      <w:r>
        <w:t>( Not</w:t>
      </w:r>
      <w:proofErr w:type="gramEnd"/>
      <w:r>
        <w:t xml:space="preserve"> important, but nice to have. )</w:t>
      </w:r>
    </w:p>
    <w:tbl>
      <w:tblPr>
        <w:tblStyle w:val="TableGrid"/>
        <w:tblW w:w="0" w:type="auto"/>
        <w:tblLook w:val="04A0" w:firstRow="1" w:lastRow="0" w:firstColumn="1" w:lastColumn="0" w:noHBand="0" w:noVBand="1"/>
      </w:tblPr>
      <w:tblGrid>
        <w:gridCol w:w="4540"/>
        <w:gridCol w:w="4540"/>
      </w:tblGrid>
      <w:tr w:rsidR="00E76681" w14:paraId="24A618A2" w14:textId="77777777" w:rsidTr="002A0F7F">
        <w:tc>
          <w:tcPr>
            <w:tcW w:w="4540" w:type="dxa"/>
          </w:tcPr>
          <w:p w14:paraId="4ECEE725" w14:textId="77777777" w:rsidR="00E76681" w:rsidRDefault="00E76681" w:rsidP="002A0F7F">
            <w:pPr>
              <w:pStyle w:val="GDD-Normal"/>
            </w:pPr>
            <w:r>
              <w:t>Description</w:t>
            </w:r>
          </w:p>
        </w:tc>
        <w:tc>
          <w:tcPr>
            <w:tcW w:w="4540" w:type="dxa"/>
          </w:tcPr>
          <w:p w14:paraId="728648DC" w14:textId="6EA94BF2" w:rsidR="00E76681" w:rsidRDefault="00E76681" w:rsidP="002A0F7F">
            <w:pPr>
              <w:pStyle w:val="GDD-Normal"/>
            </w:pPr>
            <w:r>
              <w:t>The player can perform a roll, which will reduce player hitbox, and cause the player to travel a short distance at a faster speed than running.</w:t>
            </w:r>
          </w:p>
        </w:tc>
      </w:tr>
      <w:tr w:rsidR="00E76681" w14:paraId="755BF1D6" w14:textId="77777777" w:rsidTr="002A0F7F">
        <w:tc>
          <w:tcPr>
            <w:tcW w:w="4540" w:type="dxa"/>
          </w:tcPr>
          <w:p w14:paraId="130BCA4F" w14:textId="77777777" w:rsidR="00E76681" w:rsidRDefault="00E76681" w:rsidP="002A0F7F">
            <w:pPr>
              <w:pStyle w:val="GDD-Normal"/>
            </w:pPr>
            <w:r>
              <w:t>Controls</w:t>
            </w:r>
          </w:p>
        </w:tc>
        <w:tc>
          <w:tcPr>
            <w:tcW w:w="4540" w:type="dxa"/>
          </w:tcPr>
          <w:p w14:paraId="465CE8CE" w14:textId="7727EED9" w:rsidR="00E76681" w:rsidRDefault="00E76681" w:rsidP="002A0F7F">
            <w:pPr>
              <w:pStyle w:val="GDD-Normal"/>
            </w:pPr>
            <w:r>
              <w:t>Press A or D while holding S to roll.</w:t>
            </w:r>
          </w:p>
        </w:tc>
      </w:tr>
    </w:tbl>
    <w:p w14:paraId="69647AFB" w14:textId="77777777" w:rsidR="00E76681" w:rsidRDefault="00E76681" w:rsidP="00E76681">
      <w:pPr>
        <w:pStyle w:val="GDD-Subcategory"/>
        <w:numPr>
          <w:ilvl w:val="0"/>
          <w:numId w:val="0"/>
        </w:numPr>
      </w:pPr>
    </w:p>
    <w:p w14:paraId="6C201F14" w14:textId="1B899A14" w:rsidR="00506B56" w:rsidRDefault="00000000" w:rsidP="00E76681">
      <w:pPr>
        <w:pStyle w:val="GDD-Subcategory"/>
      </w:pPr>
      <w:commentRangeStart w:id="72"/>
      <w:r>
        <w:t>Game Options</w:t>
      </w:r>
      <w:commentRangeEnd w:id="72"/>
      <w:r w:rsidR="004530CC">
        <w:rPr>
          <w:rStyle w:val="CommentReference"/>
          <w:rFonts w:ascii="Calibri" w:hAnsi="Calibri"/>
          <w:i w:val="0"/>
          <w:color w:val="auto"/>
        </w:rPr>
        <w:commentReference w:id="72"/>
      </w:r>
    </w:p>
    <w:p w14:paraId="5F94C3BD" w14:textId="14656316" w:rsidR="00E76681" w:rsidRDefault="00E76681" w:rsidP="00E76681">
      <w:pPr>
        <w:pStyle w:val="GDD-Subcategory"/>
        <w:numPr>
          <w:ilvl w:val="4"/>
          <w:numId w:val="33"/>
        </w:numPr>
      </w:pPr>
      <w:r>
        <w:t>Main Menu / Start</w:t>
      </w:r>
    </w:p>
    <w:p w14:paraId="2953D6D4" w14:textId="279015D6" w:rsidR="00E76681" w:rsidRDefault="00E76681" w:rsidP="00E76681">
      <w:pPr>
        <w:pStyle w:val="GDD-Normal"/>
      </w:pPr>
      <w:r>
        <w:t>Options:</w:t>
      </w:r>
    </w:p>
    <w:p w14:paraId="146926F1" w14:textId="68C1422D" w:rsidR="00E76681" w:rsidRDefault="00E76681" w:rsidP="00E76681">
      <w:pPr>
        <w:pStyle w:val="GDD-Normal"/>
        <w:numPr>
          <w:ilvl w:val="0"/>
          <w:numId w:val="46"/>
        </w:numPr>
      </w:pPr>
      <w:r>
        <w:t>Start Game</w:t>
      </w:r>
    </w:p>
    <w:p w14:paraId="0A019605" w14:textId="7793A153" w:rsidR="00E76681" w:rsidRDefault="00E76681" w:rsidP="00E76681">
      <w:pPr>
        <w:pStyle w:val="GDD-Normal"/>
        <w:numPr>
          <w:ilvl w:val="0"/>
          <w:numId w:val="46"/>
        </w:numPr>
      </w:pPr>
      <w:r>
        <w:t>Exit</w:t>
      </w:r>
    </w:p>
    <w:p w14:paraId="0E655E22" w14:textId="6A748FDE" w:rsidR="00E76681" w:rsidRDefault="00E76681" w:rsidP="00E76681">
      <w:pPr>
        <w:pStyle w:val="GDD-Subcategory"/>
        <w:numPr>
          <w:ilvl w:val="4"/>
          <w:numId w:val="33"/>
        </w:numPr>
      </w:pPr>
      <w:r>
        <w:t>Pause</w:t>
      </w:r>
    </w:p>
    <w:p w14:paraId="2B4E4D56" w14:textId="22757F0D" w:rsidR="00E76681" w:rsidRDefault="00E76681" w:rsidP="00E76681">
      <w:pPr>
        <w:pStyle w:val="GDD-Normal"/>
      </w:pPr>
      <w:r>
        <w:t>Options:</w:t>
      </w:r>
    </w:p>
    <w:p w14:paraId="2D27D782" w14:textId="15F6023E" w:rsidR="00E76681" w:rsidRDefault="00E76681" w:rsidP="00E76681">
      <w:pPr>
        <w:pStyle w:val="GDD-Normal"/>
        <w:numPr>
          <w:ilvl w:val="0"/>
          <w:numId w:val="46"/>
        </w:numPr>
      </w:pPr>
      <w:r>
        <w:t>Resume.</w:t>
      </w:r>
    </w:p>
    <w:p w14:paraId="112EE2AF" w14:textId="0E2DC11C" w:rsidR="00E76681" w:rsidRDefault="00E76681" w:rsidP="00E76681">
      <w:pPr>
        <w:pStyle w:val="GDD-Normal"/>
        <w:numPr>
          <w:ilvl w:val="0"/>
          <w:numId w:val="46"/>
        </w:numPr>
      </w:pPr>
      <w:r>
        <w:t>Exit Game</w:t>
      </w:r>
    </w:p>
    <w:p w14:paraId="27553B80" w14:textId="77777777" w:rsidR="00506B56" w:rsidRDefault="00506B56" w:rsidP="00506B56">
      <w:pPr>
        <w:pStyle w:val="GDD-Category1"/>
      </w:pPr>
      <w:bookmarkStart w:id="73" w:name="_Toc181487266"/>
      <w:r>
        <w:lastRenderedPageBreak/>
        <w:t>Systems</w:t>
      </w:r>
      <w:bookmarkEnd w:id="73"/>
    </w:p>
    <w:p w14:paraId="0BD87372" w14:textId="77777777" w:rsidR="00506B56" w:rsidRDefault="00506B56" w:rsidP="00506B56">
      <w:pPr>
        <w:pStyle w:val="GDD-Category2"/>
      </w:pPr>
      <w:bookmarkStart w:id="74" w:name="_Toc181487267"/>
      <w:r>
        <w:t>System Name</w:t>
      </w:r>
      <w:bookmarkEnd w:id="74"/>
    </w:p>
    <w:p w14:paraId="09D19D02" w14:textId="77777777" w:rsidR="00506B56" w:rsidRDefault="00506B56" w:rsidP="00506B56">
      <w:pPr>
        <w:pStyle w:val="GDD-Subcategory"/>
      </w:pPr>
      <w:commentRangeStart w:id="75"/>
      <w:r>
        <w:t>Description</w:t>
      </w:r>
      <w:commentRangeEnd w:id="75"/>
      <w:r w:rsidR="00DB0BCA">
        <w:rPr>
          <w:rStyle w:val="CommentReference"/>
          <w:rFonts w:ascii="Calibri" w:hAnsi="Calibri"/>
          <w:b w:val="0"/>
          <w:i w:val="0"/>
          <w:color w:val="auto"/>
        </w:rPr>
        <w:commentReference w:id="75"/>
      </w:r>
    </w:p>
    <w:p w14:paraId="4980F8DE" w14:textId="77777777" w:rsidR="00937A59" w:rsidRDefault="00937A59" w:rsidP="00937A59">
      <w:pPr>
        <w:pStyle w:val="GDD-Normal"/>
      </w:pPr>
    </w:p>
    <w:p w14:paraId="73D83DC1" w14:textId="77777777" w:rsidR="00937A59" w:rsidRDefault="00937A59" w:rsidP="00506B56">
      <w:pPr>
        <w:pStyle w:val="GDD-Subcategory"/>
      </w:pPr>
      <w:commentRangeStart w:id="76"/>
      <w:r>
        <w:t>Statistics / Techinicals</w:t>
      </w:r>
      <w:commentRangeEnd w:id="76"/>
      <w:r w:rsidR="00DB0BCA">
        <w:rPr>
          <w:rStyle w:val="CommentReference"/>
          <w:rFonts w:ascii="Calibri" w:hAnsi="Calibri"/>
          <w:b w:val="0"/>
          <w:i w:val="0"/>
          <w:color w:val="auto"/>
        </w:rPr>
        <w:commentReference w:id="76"/>
      </w:r>
    </w:p>
    <w:p w14:paraId="49C5FE8A" w14:textId="77777777" w:rsidR="00937A59" w:rsidRDefault="00937A59" w:rsidP="00937A59">
      <w:pPr>
        <w:pStyle w:val="GDD-Normal"/>
      </w:pPr>
    </w:p>
    <w:p w14:paraId="4BC2BD7D" w14:textId="77777777" w:rsidR="00506B56" w:rsidRDefault="00506B56" w:rsidP="00506B56">
      <w:pPr>
        <w:pStyle w:val="GDD-Subcategory"/>
      </w:pPr>
      <w:r>
        <w:t>Screenshots</w:t>
      </w:r>
    </w:p>
    <w:p w14:paraId="08EC3796" w14:textId="77777777" w:rsidR="00937A59" w:rsidRPr="00AC1628" w:rsidRDefault="00937A59" w:rsidP="00937A59">
      <w:pPr>
        <w:pStyle w:val="GDD-Normal"/>
      </w:pPr>
    </w:p>
    <w:p w14:paraId="691D1A6E" w14:textId="77777777" w:rsidR="002242C8" w:rsidRDefault="002242C8">
      <w:pPr>
        <w:rPr>
          <w:color w:val="2E74B5"/>
          <w:sz w:val="32"/>
          <w:szCs w:val="32"/>
        </w:rPr>
      </w:pPr>
      <w:r>
        <w:br w:type="page"/>
      </w:r>
    </w:p>
    <w:p w14:paraId="1C8BDCDB" w14:textId="77777777" w:rsidR="006C024D" w:rsidRDefault="00F94EFA" w:rsidP="00F94EFA">
      <w:pPr>
        <w:pStyle w:val="GDD-Section"/>
        <w:numPr>
          <w:ilvl w:val="0"/>
          <w:numId w:val="0"/>
        </w:numPr>
        <w:ind w:left="432" w:hanging="432"/>
      </w:pPr>
      <w:bookmarkStart w:id="77" w:name="_Toc181487268"/>
      <w:r>
        <w:lastRenderedPageBreak/>
        <w:t>Section III - Story, Setting and Character</w:t>
      </w:r>
      <w:bookmarkEnd w:id="77"/>
      <w:r>
        <w:t xml:space="preserve">  </w:t>
      </w:r>
    </w:p>
    <w:p w14:paraId="3CA490CE"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1054011C" w14:textId="77777777" w:rsidR="006C024D" w:rsidRDefault="00000000" w:rsidP="00F94EFA">
      <w:pPr>
        <w:pStyle w:val="GDD-Category1"/>
      </w:pPr>
      <w:bookmarkStart w:id="78" w:name="_Toc181487269"/>
      <w:commentRangeStart w:id="79"/>
      <w:r>
        <w:t>Story and Narrative</w:t>
      </w:r>
      <w:commentRangeEnd w:id="79"/>
      <w:r w:rsidR="005A376A">
        <w:rPr>
          <w:rStyle w:val="CommentReference"/>
          <w:rFonts w:ascii="Calibri" w:hAnsi="Calibri"/>
          <w:b w:val="0"/>
          <w:color w:val="auto"/>
          <w:u w:val="none"/>
        </w:rPr>
        <w:commentReference w:id="79"/>
      </w:r>
      <w:bookmarkEnd w:id="78"/>
      <w:r>
        <w:t xml:space="preserve">  </w:t>
      </w:r>
    </w:p>
    <w:p w14:paraId="01BB5396" w14:textId="77777777" w:rsidR="006C024D" w:rsidRDefault="00000000" w:rsidP="00506B56">
      <w:pPr>
        <w:pStyle w:val="GDD-Category2"/>
      </w:pPr>
      <w:bookmarkStart w:id="80" w:name="_Toc181487270"/>
      <w:r>
        <w:t>Back story</w:t>
      </w:r>
      <w:bookmarkEnd w:id="80"/>
    </w:p>
    <w:p w14:paraId="0A824EC1" w14:textId="763DAE6A" w:rsidR="006D536E" w:rsidRDefault="002F4979" w:rsidP="006D536E">
      <w:pPr>
        <w:pStyle w:val="GDD-Normal"/>
      </w:pPr>
      <w:r>
        <w:t xml:space="preserve">As a detective and a vigilante, the player learns of a mob boss that has dark </w:t>
      </w:r>
      <w:proofErr w:type="gramStart"/>
      <w:r>
        <w:t>secrets, and</w:t>
      </w:r>
      <w:proofErr w:type="gramEnd"/>
      <w:r>
        <w:t xml:space="preserve"> must take them down in order to eradicate the evil that it hides.</w:t>
      </w:r>
    </w:p>
    <w:p w14:paraId="4413EA81" w14:textId="77777777" w:rsidR="006C024D" w:rsidRDefault="00000000" w:rsidP="00506B56">
      <w:pPr>
        <w:pStyle w:val="GDD-Category2"/>
      </w:pPr>
      <w:bookmarkStart w:id="81" w:name="_Toc181487271"/>
      <w:commentRangeStart w:id="82"/>
      <w:r>
        <w:t>Plot Elements</w:t>
      </w:r>
      <w:commentRangeEnd w:id="82"/>
      <w:r w:rsidR="00AA2069">
        <w:rPr>
          <w:rStyle w:val="CommentReference"/>
          <w:rFonts w:ascii="Calibri" w:hAnsi="Calibri"/>
          <w:b w:val="0"/>
          <w:color w:val="auto"/>
        </w:rPr>
        <w:commentReference w:id="82"/>
      </w:r>
      <w:bookmarkEnd w:id="81"/>
    </w:p>
    <w:p w14:paraId="4B181DA9" w14:textId="77777777" w:rsidR="006D536E" w:rsidRDefault="006D536E" w:rsidP="006D536E">
      <w:pPr>
        <w:pStyle w:val="GDD-Normal"/>
      </w:pPr>
    </w:p>
    <w:p w14:paraId="0A6CBCCA" w14:textId="37F81496" w:rsidR="006D536E" w:rsidRDefault="00000000" w:rsidP="006D536E">
      <w:pPr>
        <w:pStyle w:val="GDD-Category2"/>
      </w:pPr>
      <w:bookmarkStart w:id="83" w:name="_Toc181487272"/>
      <w:commentRangeStart w:id="84"/>
      <w:r>
        <w:t>Game Progression</w:t>
      </w:r>
      <w:commentRangeEnd w:id="84"/>
      <w:r w:rsidR="00DB0BCA">
        <w:rPr>
          <w:rStyle w:val="CommentReference"/>
          <w:rFonts w:ascii="Calibri" w:hAnsi="Calibri"/>
          <w:b w:val="0"/>
          <w:color w:val="auto"/>
        </w:rPr>
        <w:commentReference w:id="84"/>
      </w:r>
      <w:bookmarkEnd w:id="83"/>
    </w:p>
    <w:p w14:paraId="47A39633" w14:textId="77777777" w:rsidR="002F4979" w:rsidRDefault="002F4979" w:rsidP="002F4979">
      <w:pPr>
        <w:pStyle w:val="ListParagraph"/>
      </w:pPr>
    </w:p>
    <w:p w14:paraId="3A20C47B" w14:textId="3B2F90DB" w:rsidR="002F4979" w:rsidRDefault="002F4979" w:rsidP="002F4979">
      <w:pPr>
        <w:pStyle w:val="GDD-Subcategory"/>
      </w:pPr>
      <w:r>
        <w:t>Glimpses</w:t>
      </w:r>
    </w:p>
    <w:p w14:paraId="662F9810" w14:textId="78988412" w:rsidR="002F4979" w:rsidRDefault="002F4979" w:rsidP="002F4979">
      <w:pPr>
        <w:pStyle w:val="GDD-Normal"/>
      </w:pPr>
      <w:r>
        <w:t>As the player defeats each mini boss, the player may have a glimpse into the other dimensional world, a brief walk through.</w:t>
      </w:r>
    </w:p>
    <w:p w14:paraId="089349F5" w14:textId="0253A6C5" w:rsidR="006C024D" w:rsidRDefault="002F4979" w:rsidP="002F4979">
      <w:pPr>
        <w:pStyle w:val="GDD-Normal"/>
      </w:pPr>
      <w:r>
        <w:t>Once the player defeats the mob boss and mini bosses in a single playthrough, and collects all the required collectibles, the player can replay another time. This time, however, will doors or portals to the other dimension.</w:t>
      </w:r>
    </w:p>
    <w:p w14:paraId="2E3BB57B" w14:textId="3D27EA5A" w:rsidR="002F4979" w:rsidRDefault="002F4979" w:rsidP="002F4979">
      <w:pPr>
        <w:pStyle w:val="GDD-Normal"/>
      </w:pPr>
      <w:r>
        <w:t xml:space="preserve">From here, the player can defeat </w:t>
      </w:r>
      <w:proofErr w:type="gramStart"/>
      <w:r>
        <w:t>a second</w:t>
      </w:r>
      <w:proofErr w:type="gramEnd"/>
      <w:r>
        <w:t xml:space="preserve"> phase of the mini-bosses and mob boss, fighting horrors from other worlds </w:t>
      </w:r>
      <w:proofErr w:type="gramStart"/>
      <w:r>
        <w:t>in order to</w:t>
      </w:r>
      <w:proofErr w:type="gramEnd"/>
      <w:r>
        <w:t xml:space="preserve"> beat the game a second time.</w:t>
      </w:r>
    </w:p>
    <w:p w14:paraId="1588F4CD" w14:textId="77777777" w:rsidR="006D536E" w:rsidRDefault="006D536E" w:rsidP="006D536E">
      <w:pPr>
        <w:pStyle w:val="GDD-Normal"/>
      </w:pPr>
    </w:p>
    <w:p w14:paraId="44A4E3AD" w14:textId="77777777" w:rsidR="00D6007D" w:rsidRDefault="00000000" w:rsidP="00D6007D">
      <w:pPr>
        <w:pStyle w:val="GDD-Category1"/>
      </w:pPr>
      <w:bookmarkStart w:id="85" w:name="_Toc181487275"/>
      <w:r>
        <w:t>Game World</w:t>
      </w:r>
      <w:bookmarkEnd w:id="85"/>
    </w:p>
    <w:p w14:paraId="04BF421D" w14:textId="77777777" w:rsidR="00D6007D" w:rsidRDefault="00000000" w:rsidP="00506B56">
      <w:pPr>
        <w:pStyle w:val="GDD-Category2"/>
      </w:pPr>
      <w:bookmarkStart w:id="86" w:name="_Toc181487276"/>
      <w:commentRangeStart w:id="87"/>
      <w:r>
        <w:t>General look and feel of world</w:t>
      </w:r>
      <w:commentRangeEnd w:id="87"/>
      <w:r w:rsidR="00E57FB0">
        <w:rPr>
          <w:rStyle w:val="CommentReference"/>
          <w:rFonts w:ascii="Calibri" w:hAnsi="Calibri"/>
          <w:b w:val="0"/>
          <w:color w:val="auto"/>
        </w:rPr>
        <w:commentReference w:id="87"/>
      </w:r>
      <w:bookmarkEnd w:id="86"/>
    </w:p>
    <w:p w14:paraId="3857F2FB" w14:textId="77777777" w:rsidR="006D536E" w:rsidRDefault="006D536E" w:rsidP="006D536E">
      <w:pPr>
        <w:pStyle w:val="GDD-Normal"/>
      </w:pPr>
    </w:p>
    <w:p w14:paraId="2111539D" w14:textId="77777777" w:rsidR="00D6007D" w:rsidRDefault="00D6007D" w:rsidP="00506B56">
      <w:pPr>
        <w:pStyle w:val="GDD-Category2"/>
      </w:pPr>
      <w:bookmarkStart w:id="88" w:name="_Toc181487277"/>
      <w:r>
        <w:t>Areas</w:t>
      </w:r>
      <w:bookmarkEnd w:id="88"/>
    </w:p>
    <w:p w14:paraId="30C16C01" w14:textId="77777777" w:rsidR="00312C41" w:rsidRDefault="00000000" w:rsidP="00312C41">
      <w:pPr>
        <w:pStyle w:val="GDD-Subcategory"/>
      </w:pPr>
      <w:r>
        <w:t>Area #1</w:t>
      </w:r>
    </w:p>
    <w:p w14:paraId="07591E29" w14:textId="77777777" w:rsidR="00312C41" w:rsidRDefault="00000000" w:rsidP="00312C41">
      <w:pPr>
        <w:pStyle w:val="GDD-Subcategory"/>
        <w:numPr>
          <w:ilvl w:val="4"/>
          <w:numId w:val="24"/>
        </w:numPr>
      </w:pPr>
      <w:r>
        <w:t>General Description</w:t>
      </w:r>
    </w:p>
    <w:p w14:paraId="00E6BC6D" w14:textId="77777777" w:rsidR="00312C41" w:rsidRDefault="00312C41" w:rsidP="00312C41">
      <w:pPr>
        <w:pStyle w:val="GDD-Normal"/>
      </w:pPr>
    </w:p>
    <w:p w14:paraId="2ED7578C" w14:textId="77777777" w:rsidR="00312C41" w:rsidRDefault="00000000" w:rsidP="00312C41">
      <w:pPr>
        <w:pStyle w:val="GDD-Subcategory"/>
        <w:numPr>
          <w:ilvl w:val="4"/>
          <w:numId w:val="24"/>
        </w:numPr>
      </w:pPr>
      <w:r>
        <w:t>Physical Characteristics</w:t>
      </w:r>
    </w:p>
    <w:p w14:paraId="1646674F" w14:textId="77777777" w:rsidR="00312C41" w:rsidRPr="00312C41" w:rsidRDefault="00312C41" w:rsidP="00312C41">
      <w:pPr>
        <w:pStyle w:val="GDD-Normal"/>
      </w:pPr>
    </w:p>
    <w:p w14:paraId="25F611B0" w14:textId="77777777" w:rsidR="00312C41" w:rsidRDefault="00000000" w:rsidP="00312C41">
      <w:pPr>
        <w:pStyle w:val="GDD-Subcategory"/>
        <w:numPr>
          <w:ilvl w:val="4"/>
          <w:numId w:val="24"/>
        </w:numPr>
      </w:pPr>
      <w:r>
        <w:t>Levels that use area</w:t>
      </w:r>
    </w:p>
    <w:p w14:paraId="6C114FCF" w14:textId="77777777" w:rsidR="00312C41" w:rsidRDefault="00312C41" w:rsidP="00312C41">
      <w:pPr>
        <w:pStyle w:val="GDD-Normal"/>
      </w:pPr>
    </w:p>
    <w:p w14:paraId="6F2FA99A" w14:textId="77777777" w:rsidR="009310D2" w:rsidRDefault="00000000" w:rsidP="00312C41">
      <w:pPr>
        <w:pStyle w:val="GDD-Subcategory"/>
        <w:numPr>
          <w:ilvl w:val="4"/>
          <w:numId w:val="24"/>
        </w:numPr>
      </w:pPr>
      <w:r>
        <w:t>Connections to other areas</w:t>
      </w:r>
    </w:p>
    <w:p w14:paraId="128A62AC" w14:textId="77777777" w:rsidR="00D6007D" w:rsidRDefault="00D6007D" w:rsidP="00312C41">
      <w:pPr>
        <w:pStyle w:val="GDD-Normal"/>
      </w:pPr>
    </w:p>
    <w:p w14:paraId="61F81F59" w14:textId="77777777" w:rsidR="00312C41" w:rsidRDefault="00312C41" w:rsidP="00312C41">
      <w:pPr>
        <w:pStyle w:val="GDD-Subcategory"/>
      </w:pPr>
      <w:r>
        <w:t>Area #2</w:t>
      </w:r>
    </w:p>
    <w:p w14:paraId="06D78263" w14:textId="77777777" w:rsidR="00312C41" w:rsidRDefault="00312C41" w:rsidP="00312C41">
      <w:pPr>
        <w:pStyle w:val="GDD-Subcategory"/>
        <w:numPr>
          <w:ilvl w:val="4"/>
          <w:numId w:val="24"/>
        </w:numPr>
      </w:pPr>
      <w:r>
        <w:t>General Description</w:t>
      </w:r>
    </w:p>
    <w:p w14:paraId="14B1B668" w14:textId="77777777" w:rsidR="00312C41" w:rsidRDefault="00312C41" w:rsidP="00312C41">
      <w:pPr>
        <w:pStyle w:val="GDD-Normal"/>
      </w:pPr>
    </w:p>
    <w:p w14:paraId="00AF6E3B" w14:textId="77777777" w:rsidR="00312C41" w:rsidRDefault="00312C41" w:rsidP="00312C41">
      <w:pPr>
        <w:pStyle w:val="GDD-Subcategory"/>
        <w:numPr>
          <w:ilvl w:val="4"/>
          <w:numId w:val="24"/>
        </w:numPr>
      </w:pPr>
      <w:r>
        <w:lastRenderedPageBreak/>
        <w:t>Physical Characteristics</w:t>
      </w:r>
    </w:p>
    <w:p w14:paraId="6524749F" w14:textId="77777777" w:rsidR="00312C41" w:rsidRPr="00312C41" w:rsidRDefault="00312C41" w:rsidP="00312C41">
      <w:pPr>
        <w:pStyle w:val="GDD-Normal"/>
      </w:pPr>
    </w:p>
    <w:p w14:paraId="429AD187" w14:textId="77777777" w:rsidR="00312C41" w:rsidRDefault="00312C41" w:rsidP="00312C41">
      <w:pPr>
        <w:pStyle w:val="GDD-Subcategory"/>
        <w:numPr>
          <w:ilvl w:val="4"/>
          <w:numId w:val="24"/>
        </w:numPr>
      </w:pPr>
      <w:r>
        <w:t>Levels that use area</w:t>
      </w:r>
    </w:p>
    <w:p w14:paraId="4864FE36" w14:textId="77777777" w:rsidR="00312C41" w:rsidRDefault="00312C41" w:rsidP="00312C41">
      <w:pPr>
        <w:pStyle w:val="GDD-Normal"/>
      </w:pPr>
    </w:p>
    <w:p w14:paraId="6579331C" w14:textId="77777777" w:rsidR="00312C41" w:rsidRDefault="00312C41" w:rsidP="00312C41">
      <w:pPr>
        <w:pStyle w:val="GDD-Subcategory"/>
        <w:numPr>
          <w:ilvl w:val="4"/>
          <w:numId w:val="24"/>
        </w:numPr>
      </w:pPr>
      <w:r>
        <w:t>Connections to other areas</w:t>
      </w:r>
    </w:p>
    <w:p w14:paraId="75AA9CAC" w14:textId="77777777" w:rsidR="00312C41" w:rsidRDefault="00312C41" w:rsidP="00312C41">
      <w:pPr>
        <w:pStyle w:val="GDD-Normal"/>
      </w:pPr>
    </w:p>
    <w:p w14:paraId="2D497B15" w14:textId="77777777" w:rsidR="00D6007D" w:rsidRDefault="00D6007D" w:rsidP="00312C41">
      <w:pPr>
        <w:pStyle w:val="GDD-Normal"/>
      </w:pPr>
    </w:p>
    <w:p w14:paraId="77038D32" w14:textId="77777777" w:rsidR="006D536E" w:rsidRDefault="00000000" w:rsidP="00506B56">
      <w:pPr>
        <w:pStyle w:val="GDD-Category2"/>
      </w:pPr>
      <w:bookmarkStart w:id="89" w:name="_Toc181487278"/>
      <w:commentRangeStart w:id="90"/>
      <w:r>
        <w:t>Characters</w:t>
      </w:r>
      <w:commentRangeEnd w:id="90"/>
      <w:r w:rsidR="006F2AC2">
        <w:rPr>
          <w:rStyle w:val="CommentReference"/>
          <w:rFonts w:ascii="Calibri" w:hAnsi="Calibri"/>
          <w:b w:val="0"/>
          <w:color w:val="auto"/>
        </w:rPr>
        <w:commentReference w:id="90"/>
      </w:r>
      <w:bookmarkEnd w:id="89"/>
    </w:p>
    <w:p w14:paraId="5E4CBCAF" w14:textId="77777777" w:rsidR="006D536E" w:rsidRDefault="006D536E" w:rsidP="006D536E">
      <w:pPr>
        <w:pStyle w:val="GDD-Normal"/>
      </w:pPr>
    </w:p>
    <w:p w14:paraId="40EF79CA" w14:textId="63BE709E" w:rsidR="006D536E" w:rsidRDefault="002F4979" w:rsidP="006D536E">
      <w:pPr>
        <w:pStyle w:val="GDD-Subcategory"/>
      </w:pPr>
      <w:r>
        <w:t>The Detective</w:t>
      </w:r>
    </w:p>
    <w:p w14:paraId="3E2009A8" w14:textId="77777777" w:rsidR="003E3B11" w:rsidRDefault="003E3B11" w:rsidP="003E3B11">
      <w:pPr>
        <w:pStyle w:val="GDD-Normal"/>
      </w:pPr>
    </w:p>
    <w:p w14:paraId="6E1F529D" w14:textId="77777777" w:rsidR="006D536E" w:rsidRDefault="00000000" w:rsidP="006D536E">
      <w:pPr>
        <w:pStyle w:val="GDD-Subcategory"/>
        <w:numPr>
          <w:ilvl w:val="4"/>
          <w:numId w:val="24"/>
        </w:numPr>
      </w:pPr>
      <w:r>
        <w:t>Back story</w:t>
      </w:r>
    </w:p>
    <w:p w14:paraId="42B1300B" w14:textId="77777777" w:rsidR="006D536E" w:rsidRDefault="006D536E" w:rsidP="006D536E">
      <w:pPr>
        <w:pStyle w:val="GDD-Normal"/>
      </w:pPr>
    </w:p>
    <w:p w14:paraId="228CFC20" w14:textId="77777777" w:rsidR="006D536E" w:rsidRDefault="00000000" w:rsidP="006D536E">
      <w:pPr>
        <w:pStyle w:val="GDD-Subcategory"/>
        <w:numPr>
          <w:ilvl w:val="4"/>
          <w:numId w:val="24"/>
        </w:numPr>
      </w:pPr>
      <w:r>
        <w:t>Personality</w:t>
      </w:r>
    </w:p>
    <w:p w14:paraId="15B12135" w14:textId="77777777" w:rsidR="006D536E" w:rsidRDefault="006D536E" w:rsidP="006D536E">
      <w:pPr>
        <w:pStyle w:val="GDD-Normal"/>
      </w:pPr>
    </w:p>
    <w:p w14:paraId="3C31BB00" w14:textId="6AF0B17C" w:rsidR="002F4979" w:rsidRDefault="00000000" w:rsidP="002F4979">
      <w:pPr>
        <w:pStyle w:val="GDD-Subcategory"/>
        <w:numPr>
          <w:ilvl w:val="4"/>
          <w:numId w:val="24"/>
        </w:numPr>
      </w:pPr>
      <w:commentRangeStart w:id="91"/>
      <w:r>
        <w:t>Look</w:t>
      </w:r>
      <w:commentRangeEnd w:id="91"/>
      <w:r w:rsidR="00EA0E8E">
        <w:rPr>
          <w:rStyle w:val="CommentReference"/>
          <w:rFonts w:ascii="Calibri" w:hAnsi="Calibri"/>
          <w:i w:val="0"/>
          <w:color w:val="auto"/>
        </w:rPr>
        <w:commentReference w:id="91"/>
      </w:r>
    </w:p>
    <w:p w14:paraId="30FD592B" w14:textId="67C6BF17" w:rsidR="002F4979" w:rsidRDefault="002F4979" w:rsidP="002F4979">
      <w:pPr>
        <w:pStyle w:val="ListParagraph"/>
        <w:numPr>
          <w:ilvl w:val="0"/>
          <w:numId w:val="46"/>
        </w:numPr>
      </w:pPr>
      <w:r>
        <w:t>Wears a gray trench coat</w:t>
      </w:r>
    </w:p>
    <w:p w14:paraId="70927C08" w14:textId="580A8F72" w:rsidR="006D536E" w:rsidRDefault="002F4979" w:rsidP="002F4979">
      <w:pPr>
        <w:pStyle w:val="GDD-Normal"/>
        <w:numPr>
          <w:ilvl w:val="0"/>
          <w:numId w:val="46"/>
        </w:numPr>
      </w:pPr>
      <w:r>
        <w:t>Wears a gray fedora</w:t>
      </w:r>
    </w:p>
    <w:p w14:paraId="0D8B6990" w14:textId="75E8078D" w:rsidR="002F4979" w:rsidRDefault="002F4979" w:rsidP="006B79D0">
      <w:pPr>
        <w:pStyle w:val="GDD-Normal"/>
        <w:numPr>
          <w:ilvl w:val="0"/>
          <w:numId w:val="46"/>
        </w:numPr>
      </w:pPr>
      <w:r>
        <w:t xml:space="preserve">No face </w:t>
      </w:r>
      <w:proofErr w:type="gramStart"/>
      <w:r>
        <w:t>( blank</w:t>
      </w:r>
      <w:proofErr w:type="gramEnd"/>
      <w:r>
        <w:t xml:space="preserve"> face ).</w:t>
      </w:r>
    </w:p>
    <w:p w14:paraId="3EAD2EED" w14:textId="77777777" w:rsidR="006D536E" w:rsidRDefault="00000000" w:rsidP="006D536E">
      <w:pPr>
        <w:pStyle w:val="GDD-Subcategory"/>
        <w:numPr>
          <w:ilvl w:val="4"/>
          <w:numId w:val="24"/>
        </w:numPr>
      </w:pPr>
      <w:commentRangeStart w:id="92"/>
      <w:r>
        <w:t>Animations</w:t>
      </w:r>
      <w:commentRangeEnd w:id="92"/>
      <w:r w:rsidR="00E57FB0">
        <w:rPr>
          <w:rStyle w:val="CommentReference"/>
          <w:rFonts w:ascii="Calibri" w:hAnsi="Calibri"/>
          <w:i w:val="0"/>
          <w:color w:val="auto"/>
        </w:rPr>
        <w:commentReference w:id="92"/>
      </w:r>
    </w:p>
    <w:p w14:paraId="14EE02DB" w14:textId="54891710" w:rsidR="006D536E" w:rsidRDefault="006B79D0" w:rsidP="006B79D0">
      <w:pPr>
        <w:pStyle w:val="GDD-Normal"/>
        <w:numPr>
          <w:ilvl w:val="0"/>
          <w:numId w:val="46"/>
        </w:numPr>
      </w:pPr>
      <w:r>
        <w:t>Melee Animation.</w:t>
      </w:r>
    </w:p>
    <w:p w14:paraId="71BEC94D" w14:textId="5D0511FC" w:rsidR="006B79D0" w:rsidRDefault="006B79D0" w:rsidP="006B79D0">
      <w:pPr>
        <w:pStyle w:val="GDD-Normal"/>
        <w:numPr>
          <w:ilvl w:val="0"/>
          <w:numId w:val="46"/>
        </w:numPr>
      </w:pPr>
      <w:r>
        <w:t>Shooting Animation</w:t>
      </w:r>
    </w:p>
    <w:p w14:paraId="752BCB72" w14:textId="7AEF5EF8" w:rsidR="006B79D0" w:rsidRDefault="006B79D0" w:rsidP="006B79D0">
      <w:pPr>
        <w:pStyle w:val="GDD-Normal"/>
        <w:numPr>
          <w:ilvl w:val="0"/>
          <w:numId w:val="46"/>
        </w:numPr>
      </w:pPr>
      <w:r>
        <w:t>Running Animation</w:t>
      </w:r>
    </w:p>
    <w:p w14:paraId="4CF5DB9A" w14:textId="7E869893" w:rsidR="006B79D0" w:rsidRDefault="006B79D0" w:rsidP="006B79D0">
      <w:pPr>
        <w:pStyle w:val="GDD-Normal"/>
        <w:numPr>
          <w:ilvl w:val="0"/>
          <w:numId w:val="46"/>
        </w:numPr>
      </w:pPr>
      <w:r>
        <w:t>Idle Animation</w:t>
      </w:r>
    </w:p>
    <w:p w14:paraId="4537CCCD" w14:textId="539F337E" w:rsidR="006B79D0" w:rsidRDefault="006B79D0" w:rsidP="006B79D0">
      <w:pPr>
        <w:pStyle w:val="GDD-Normal"/>
        <w:numPr>
          <w:ilvl w:val="0"/>
          <w:numId w:val="46"/>
        </w:numPr>
      </w:pPr>
      <w:r>
        <w:t>Jumping Animation</w:t>
      </w:r>
    </w:p>
    <w:p w14:paraId="6B1E7B2B" w14:textId="67191E13" w:rsidR="006B79D0" w:rsidRDefault="006B79D0" w:rsidP="006B79D0">
      <w:pPr>
        <w:pStyle w:val="GDD-Normal"/>
        <w:numPr>
          <w:ilvl w:val="0"/>
          <w:numId w:val="46"/>
        </w:numPr>
      </w:pPr>
      <w:r>
        <w:t>Rolling Animation</w:t>
      </w:r>
    </w:p>
    <w:p w14:paraId="09F04D59" w14:textId="77777777" w:rsidR="006D536E" w:rsidRDefault="00000000" w:rsidP="006D536E">
      <w:pPr>
        <w:pStyle w:val="GDD-Subcategory"/>
        <w:numPr>
          <w:ilvl w:val="4"/>
          <w:numId w:val="24"/>
        </w:numPr>
      </w:pPr>
      <w:r>
        <w:t>Special Abilities</w:t>
      </w:r>
    </w:p>
    <w:p w14:paraId="62D4153D" w14:textId="77777777" w:rsidR="006D536E" w:rsidRDefault="006D536E" w:rsidP="006D536E">
      <w:pPr>
        <w:pStyle w:val="GDD-Normal"/>
      </w:pPr>
    </w:p>
    <w:p w14:paraId="6F060E94" w14:textId="45F8E0AA" w:rsidR="007E7E92" w:rsidRDefault="00000000" w:rsidP="007E7E92">
      <w:pPr>
        <w:pStyle w:val="GDD-Subcategory"/>
        <w:numPr>
          <w:ilvl w:val="4"/>
          <w:numId w:val="24"/>
        </w:numPr>
      </w:pPr>
      <w:r>
        <w:t>Relevance to game story</w:t>
      </w:r>
    </w:p>
    <w:p w14:paraId="1E0E424D" w14:textId="4A2D11ED" w:rsidR="007E7E92" w:rsidRDefault="007E7E92" w:rsidP="007E7E92">
      <w:pPr>
        <w:pStyle w:val="GDD-Normal"/>
        <w:numPr>
          <w:ilvl w:val="0"/>
          <w:numId w:val="46"/>
        </w:numPr>
      </w:pPr>
      <w:r>
        <w:t xml:space="preserve">The Detective is the vigilante that takes down the mob boss and </w:t>
      </w:r>
      <w:proofErr w:type="gramStart"/>
      <w:r>
        <w:t>mini-bosses</w:t>
      </w:r>
      <w:proofErr w:type="gramEnd"/>
      <w:r>
        <w:t>.</w:t>
      </w:r>
    </w:p>
    <w:p w14:paraId="05EF4785" w14:textId="77777777" w:rsidR="00D6007D" w:rsidRDefault="00000000" w:rsidP="006D536E">
      <w:pPr>
        <w:pStyle w:val="GDD-Subcategory"/>
        <w:numPr>
          <w:ilvl w:val="4"/>
          <w:numId w:val="24"/>
        </w:numPr>
      </w:pPr>
      <w:commentRangeStart w:id="93"/>
      <w:r>
        <w:t>Statistics</w:t>
      </w:r>
      <w:commentRangeEnd w:id="93"/>
      <w:r w:rsidR="00DB0BCA">
        <w:rPr>
          <w:rStyle w:val="CommentReference"/>
          <w:rFonts w:ascii="Calibri" w:hAnsi="Calibri"/>
          <w:b w:val="0"/>
          <w:i w:val="0"/>
          <w:color w:val="auto"/>
        </w:rPr>
        <w:commentReference w:id="93"/>
      </w:r>
    </w:p>
    <w:tbl>
      <w:tblPr>
        <w:tblStyle w:val="TableGrid"/>
        <w:tblW w:w="0" w:type="auto"/>
        <w:tblInd w:w="720" w:type="dxa"/>
        <w:tblLook w:val="04A0" w:firstRow="1" w:lastRow="0" w:firstColumn="1" w:lastColumn="0" w:noHBand="0" w:noVBand="1"/>
      </w:tblPr>
      <w:tblGrid>
        <w:gridCol w:w="2065"/>
        <w:gridCol w:w="6295"/>
      </w:tblGrid>
      <w:tr w:rsidR="007E7E92" w14:paraId="3E0CC5E0" w14:textId="77777777" w:rsidTr="007E7E92">
        <w:tc>
          <w:tcPr>
            <w:tcW w:w="2065" w:type="dxa"/>
          </w:tcPr>
          <w:p w14:paraId="16F4A86C" w14:textId="68ECEE68" w:rsidR="007E7E92" w:rsidRDefault="007E7E92" w:rsidP="00DB0BCA">
            <w:pPr>
              <w:pStyle w:val="ListParagraph"/>
              <w:ind w:left="0"/>
            </w:pPr>
            <w:r>
              <w:t>Health</w:t>
            </w:r>
          </w:p>
        </w:tc>
        <w:tc>
          <w:tcPr>
            <w:tcW w:w="6295" w:type="dxa"/>
          </w:tcPr>
          <w:p w14:paraId="42EDF640" w14:textId="0980318D" w:rsidR="007E7E92" w:rsidRDefault="007E7E92" w:rsidP="00DB0BCA">
            <w:pPr>
              <w:pStyle w:val="ListParagraph"/>
              <w:ind w:left="0"/>
            </w:pPr>
            <w:r>
              <w:t>100</w:t>
            </w:r>
          </w:p>
        </w:tc>
      </w:tr>
      <w:tr w:rsidR="007E7E92" w14:paraId="3C81B61C" w14:textId="77777777" w:rsidTr="007E7E92">
        <w:tc>
          <w:tcPr>
            <w:tcW w:w="2065" w:type="dxa"/>
          </w:tcPr>
          <w:p w14:paraId="0B0FE6F0" w14:textId="114286B3" w:rsidR="007E7E92" w:rsidRDefault="007E7E92" w:rsidP="00DB0BCA">
            <w:pPr>
              <w:pStyle w:val="ListParagraph"/>
              <w:ind w:left="0"/>
            </w:pPr>
            <w:r>
              <w:t>Run Speed</w:t>
            </w:r>
          </w:p>
        </w:tc>
        <w:tc>
          <w:tcPr>
            <w:tcW w:w="6295" w:type="dxa"/>
          </w:tcPr>
          <w:p w14:paraId="7C1B4061" w14:textId="22787BD3" w:rsidR="007E7E92" w:rsidRDefault="007E7E92" w:rsidP="00DB0BCA">
            <w:pPr>
              <w:pStyle w:val="ListParagraph"/>
              <w:ind w:left="0"/>
            </w:pPr>
            <w:r>
              <w:t>10</w:t>
            </w:r>
          </w:p>
        </w:tc>
      </w:tr>
      <w:tr w:rsidR="007E7E92" w14:paraId="59970862" w14:textId="77777777" w:rsidTr="007E7E92">
        <w:tc>
          <w:tcPr>
            <w:tcW w:w="2065" w:type="dxa"/>
          </w:tcPr>
          <w:p w14:paraId="5734272A" w14:textId="112614CB" w:rsidR="007E7E92" w:rsidRDefault="007E7E92" w:rsidP="00DB0BCA">
            <w:pPr>
              <w:pStyle w:val="ListParagraph"/>
              <w:ind w:left="0"/>
            </w:pPr>
            <w:r>
              <w:t>Jump Height</w:t>
            </w:r>
          </w:p>
        </w:tc>
        <w:tc>
          <w:tcPr>
            <w:tcW w:w="6295" w:type="dxa"/>
          </w:tcPr>
          <w:p w14:paraId="06CF4BAE" w14:textId="03331B82" w:rsidR="007E7E92" w:rsidRDefault="007E7E92" w:rsidP="00DB0BCA">
            <w:pPr>
              <w:pStyle w:val="ListParagraph"/>
              <w:ind w:left="0"/>
            </w:pPr>
            <w:r>
              <w:t>5</w:t>
            </w:r>
          </w:p>
        </w:tc>
      </w:tr>
      <w:tr w:rsidR="007E7E92" w14:paraId="795D1F56" w14:textId="77777777" w:rsidTr="007E7E92">
        <w:tc>
          <w:tcPr>
            <w:tcW w:w="2065" w:type="dxa"/>
          </w:tcPr>
          <w:p w14:paraId="12297DF5" w14:textId="20CDF016" w:rsidR="007E7E92" w:rsidRDefault="007E7E92" w:rsidP="00DB0BCA">
            <w:pPr>
              <w:pStyle w:val="ListParagraph"/>
              <w:ind w:left="0"/>
            </w:pPr>
            <w:r>
              <w:t>Roll Speed</w:t>
            </w:r>
          </w:p>
        </w:tc>
        <w:tc>
          <w:tcPr>
            <w:tcW w:w="6295" w:type="dxa"/>
          </w:tcPr>
          <w:p w14:paraId="5CD1D820" w14:textId="1E26664D" w:rsidR="007E7E92" w:rsidRDefault="007E7E92" w:rsidP="00DB0BCA">
            <w:pPr>
              <w:pStyle w:val="ListParagraph"/>
              <w:ind w:left="0"/>
            </w:pPr>
            <w:r>
              <w:t>15</w:t>
            </w:r>
          </w:p>
        </w:tc>
      </w:tr>
      <w:tr w:rsidR="007E7E92" w14:paraId="238F7BDE" w14:textId="77777777" w:rsidTr="007E7E92">
        <w:tc>
          <w:tcPr>
            <w:tcW w:w="2065" w:type="dxa"/>
          </w:tcPr>
          <w:p w14:paraId="04880CAC" w14:textId="07321CA3" w:rsidR="007E7E92" w:rsidRDefault="007E7E92" w:rsidP="00DB0BCA">
            <w:pPr>
              <w:pStyle w:val="ListParagraph"/>
              <w:ind w:left="0"/>
            </w:pPr>
            <w:r>
              <w:t>Melee Damage</w:t>
            </w:r>
          </w:p>
        </w:tc>
        <w:tc>
          <w:tcPr>
            <w:tcW w:w="6295" w:type="dxa"/>
          </w:tcPr>
          <w:p w14:paraId="725AE1A5" w14:textId="2FA71BD3" w:rsidR="007E7E92" w:rsidRDefault="007E7E92" w:rsidP="00DB0BCA">
            <w:pPr>
              <w:pStyle w:val="ListParagraph"/>
              <w:ind w:left="0"/>
            </w:pPr>
            <w:r>
              <w:t>10</w:t>
            </w:r>
          </w:p>
        </w:tc>
      </w:tr>
      <w:tr w:rsidR="007E7E92" w14:paraId="481F6643" w14:textId="77777777" w:rsidTr="007E7E92">
        <w:tc>
          <w:tcPr>
            <w:tcW w:w="2065" w:type="dxa"/>
          </w:tcPr>
          <w:p w14:paraId="5B54C228" w14:textId="14CBBAD2" w:rsidR="007E7E92" w:rsidRDefault="007E7E92" w:rsidP="00DB0BCA">
            <w:pPr>
              <w:pStyle w:val="ListParagraph"/>
              <w:ind w:left="0"/>
            </w:pPr>
            <w:r>
              <w:lastRenderedPageBreak/>
              <w:t>Pistol Damage</w:t>
            </w:r>
          </w:p>
        </w:tc>
        <w:tc>
          <w:tcPr>
            <w:tcW w:w="6295" w:type="dxa"/>
          </w:tcPr>
          <w:p w14:paraId="5DA96F4B" w14:textId="7FEA5915" w:rsidR="007E7E92" w:rsidRDefault="007E7E92" w:rsidP="00DB0BCA">
            <w:pPr>
              <w:pStyle w:val="ListParagraph"/>
              <w:ind w:left="0"/>
            </w:pPr>
            <w:r>
              <w:t>15</w:t>
            </w:r>
          </w:p>
        </w:tc>
      </w:tr>
    </w:tbl>
    <w:p w14:paraId="479774A9" w14:textId="184C3D1C" w:rsidR="00DB0BCA" w:rsidRDefault="00343674" w:rsidP="00343674">
      <w:pPr>
        <w:pStyle w:val="GDD-Subcategory"/>
      </w:pPr>
      <w:r>
        <w:t>Enemy</w:t>
      </w:r>
    </w:p>
    <w:p w14:paraId="1FAF4E82" w14:textId="77777777" w:rsidR="00343674" w:rsidRDefault="00343674" w:rsidP="00343674">
      <w:pPr>
        <w:pStyle w:val="GDD-Subcategory"/>
        <w:numPr>
          <w:ilvl w:val="4"/>
          <w:numId w:val="24"/>
        </w:numPr>
      </w:pPr>
      <w:commentRangeStart w:id="94"/>
      <w:r>
        <w:t>Look</w:t>
      </w:r>
      <w:commentRangeEnd w:id="94"/>
      <w:r>
        <w:rPr>
          <w:rStyle w:val="CommentReference"/>
          <w:rFonts w:ascii="Calibri" w:hAnsi="Calibri"/>
          <w:i w:val="0"/>
          <w:color w:val="auto"/>
        </w:rPr>
        <w:commentReference w:id="94"/>
      </w:r>
    </w:p>
    <w:p w14:paraId="2363865A" w14:textId="3E91B0ED" w:rsidR="00343674" w:rsidRPr="00343674" w:rsidRDefault="00343674" w:rsidP="00343674">
      <w:pPr>
        <w:pStyle w:val="ListParagraph"/>
        <w:numPr>
          <w:ilvl w:val="0"/>
          <w:numId w:val="46"/>
        </w:numPr>
        <w:rPr>
          <w:sz w:val="24"/>
          <w:szCs w:val="24"/>
        </w:rPr>
      </w:pPr>
      <w:proofErr w:type="gramStart"/>
      <w:r w:rsidRPr="00343674">
        <w:rPr>
          <w:sz w:val="24"/>
          <w:szCs w:val="24"/>
        </w:rPr>
        <w:t>Wears</w:t>
      </w:r>
      <w:proofErr w:type="gramEnd"/>
      <w:r w:rsidRPr="00343674">
        <w:rPr>
          <w:sz w:val="24"/>
          <w:szCs w:val="24"/>
        </w:rPr>
        <w:t xml:space="preserve"> a </w:t>
      </w:r>
      <w:r w:rsidRPr="00343674">
        <w:rPr>
          <w:sz w:val="24"/>
          <w:szCs w:val="24"/>
        </w:rPr>
        <w:t>variety of items ranging from shirts, ties, suspenders, belts, and hats.</w:t>
      </w:r>
    </w:p>
    <w:p w14:paraId="19C926CF" w14:textId="4486E0E5" w:rsidR="00343674" w:rsidRPr="00343674" w:rsidRDefault="00343674" w:rsidP="00343674">
      <w:pPr>
        <w:pStyle w:val="ListParagraph"/>
        <w:numPr>
          <w:ilvl w:val="0"/>
          <w:numId w:val="46"/>
        </w:numPr>
        <w:rPr>
          <w:sz w:val="24"/>
          <w:szCs w:val="24"/>
        </w:rPr>
      </w:pPr>
      <w:r w:rsidRPr="00343674">
        <w:rPr>
          <w:sz w:val="24"/>
          <w:szCs w:val="24"/>
        </w:rPr>
        <w:t>Hats:</w:t>
      </w:r>
    </w:p>
    <w:p w14:paraId="1E7AB12A" w14:textId="35BD4CF9" w:rsidR="00343674" w:rsidRPr="00343674" w:rsidRDefault="00343674" w:rsidP="00343674">
      <w:pPr>
        <w:pStyle w:val="ListParagraph"/>
        <w:numPr>
          <w:ilvl w:val="1"/>
          <w:numId w:val="46"/>
        </w:numPr>
        <w:rPr>
          <w:sz w:val="24"/>
          <w:szCs w:val="24"/>
        </w:rPr>
      </w:pPr>
      <w:r w:rsidRPr="00343674">
        <w:rPr>
          <w:sz w:val="24"/>
          <w:szCs w:val="24"/>
        </w:rPr>
        <w:t>Fedoras</w:t>
      </w:r>
    </w:p>
    <w:p w14:paraId="125EC4E9" w14:textId="15ED2FEE" w:rsidR="00343674" w:rsidRPr="00343674" w:rsidRDefault="00343674" w:rsidP="00343674">
      <w:pPr>
        <w:pStyle w:val="ListParagraph"/>
        <w:numPr>
          <w:ilvl w:val="1"/>
          <w:numId w:val="46"/>
        </w:numPr>
        <w:rPr>
          <w:sz w:val="24"/>
          <w:szCs w:val="24"/>
        </w:rPr>
      </w:pPr>
      <w:proofErr w:type="spellStart"/>
      <w:r w:rsidRPr="00343674">
        <w:rPr>
          <w:sz w:val="24"/>
          <w:szCs w:val="24"/>
        </w:rPr>
        <w:t>Flatcaps</w:t>
      </w:r>
      <w:proofErr w:type="spellEnd"/>
    </w:p>
    <w:p w14:paraId="3C25FC38" w14:textId="62DF91EA" w:rsidR="00343674" w:rsidRPr="00343674" w:rsidRDefault="00343674" w:rsidP="00343674">
      <w:pPr>
        <w:pStyle w:val="ListParagraph"/>
        <w:numPr>
          <w:ilvl w:val="1"/>
          <w:numId w:val="46"/>
        </w:numPr>
        <w:rPr>
          <w:sz w:val="24"/>
          <w:szCs w:val="24"/>
        </w:rPr>
      </w:pPr>
      <w:r w:rsidRPr="00343674">
        <w:rPr>
          <w:sz w:val="24"/>
          <w:szCs w:val="24"/>
        </w:rPr>
        <w:t>None</w:t>
      </w:r>
    </w:p>
    <w:p w14:paraId="7959EC50" w14:textId="7560B4F3" w:rsidR="00343674" w:rsidRPr="00343674" w:rsidRDefault="00343674" w:rsidP="00343674">
      <w:pPr>
        <w:pStyle w:val="ListParagraph"/>
        <w:numPr>
          <w:ilvl w:val="0"/>
          <w:numId w:val="46"/>
        </w:numPr>
        <w:rPr>
          <w:sz w:val="24"/>
          <w:szCs w:val="24"/>
        </w:rPr>
      </w:pPr>
      <w:r w:rsidRPr="00343674">
        <w:rPr>
          <w:rFonts w:ascii="Times New Roman" w:hAnsi="Times New Roman"/>
          <w:sz w:val="24"/>
          <w:szCs w:val="24"/>
        </w:rPr>
        <w:t>Accessories</w:t>
      </w:r>
    </w:p>
    <w:p w14:paraId="2AF0BE65" w14:textId="1B35B3CD" w:rsidR="00343674" w:rsidRPr="00343674" w:rsidRDefault="00343674" w:rsidP="00343674">
      <w:pPr>
        <w:pStyle w:val="ListParagraph"/>
        <w:numPr>
          <w:ilvl w:val="1"/>
          <w:numId w:val="46"/>
        </w:numPr>
      </w:pPr>
      <w:r>
        <w:rPr>
          <w:rFonts w:ascii="Times New Roman" w:hAnsi="Times New Roman"/>
          <w:sz w:val="24"/>
        </w:rPr>
        <w:t>Belts</w:t>
      </w:r>
    </w:p>
    <w:p w14:paraId="7C62F7D9" w14:textId="5C70591A" w:rsidR="00343674" w:rsidRDefault="00343674" w:rsidP="00343674">
      <w:pPr>
        <w:pStyle w:val="ListParagraph"/>
        <w:numPr>
          <w:ilvl w:val="1"/>
          <w:numId w:val="46"/>
        </w:numPr>
      </w:pPr>
      <w:r>
        <w:rPr>
          <w:rFonts w:ascii="Times New Roman" w:hAnsi="Times New Roman"/>
          <w:sz w:val="24"/>
        </w:rPr>
        <w:t>Suspenders</w:t>
      </w:r>
    </w:p>
    <w:p w14:paraId="1849BBCD" w14:textId="77777777" w:rsidR="00343674" w:rsidRDefault="00343674" w:rsidP="00343674">
      <w:pPr>
        <w:pStyle w:val="GDD-Normal"/>
        <w:numPr>
          <w:ilvl w:val="0"/>
          <w:numId w:val="46"/>
        </w:numPr>
      </w:pPr>
      <w:r>
        <w:t xml:space="preserve">No face </w:t>
      </w:r>
      <w:proofErr w:type="gramStart"/>
      <w:r>
        <w:t>( blank</w:t>
      </w:r>
      <w:proofErr w:type="gramEnd"/>
      <w:r>
        <w:t xml:space="preserve"> face ).</w:t>
      </w:r>
    </w:p>
    <w:p w14:paraId="5918EA33" w14:textId="63CD4A9A" w:rsidR="00343674" w:rsidRDefault="00343674" w:rsidP="00343674">
      <w:pPr>
        <w:pStyle w:val="GDD-Normal"/>
        <w:numPr>
          <w:ilvl w:val="0"/>
          <w:numId w:val="46"/>
        </w:numPr>
      </w:pPr>
      <w:r>
        <w:t>Colors:</w:t>
      </w:r>
    </w:p>
    <w:p w14:paraId="6E7C2096" w14:textId="2BD4D9A9" w:rsidR="00343674" w:rsidRDefault="00343674" w:rsidP="00343674">
      <w:pPr>
        <w:pStyle w:val="GDD-Normal"/>
        <w:numPr>
          <w:ilvl w:val="1"/>
          <w:numId w:val="46"/>
        </w:numPr>
      </w:pPr>
      <w:r>
        <w:t>White</w:t>
      </w:r>
    </w:p>
    <w:p w14:paraId="12D104B4" w14:textId="59CF8BFE" w:rsidR="00343674" w:rsidRDefault="00343674" w:rsidP="00343674">
      <w:pPr>
        <w:pStyle w:val="GDD-Normal"/>
        <w:numPr>
          <w:ilvl w:val="1"/>
          <w:numId w:val="46"/>
        </w:numPr>
      </w:pPr>
      <w:r>
        <w:t>Blue</w:t>
      </w:r>
    </w:p>
    <w:p w14:paraId="7E386B32" w14:textId="31E8DED0" w:rsidR="00343674" w:rsidRDefault="00343674" w:rsidP="00343674">
      <w:pPr>
        <w:pStyle w:val="GDD-Normal"/>
        <w:numPr>
          <w:ilvl w:val="1"/>
          <w:numId w:val="46"/>
        </w:numPr>
      </w:pPr>
      <w:r>
        <w:t>Red</w:t>
      </w:r>
    </w:p>
    <w:p w14:paraId="408320DE" w14:textId="0DDF3088" w:rsidR="00343674" w:rsidRDefault="00343674" w:rsidP="00343674">
      <w:pPr>
        <w:pStyle w:val="GDD-Normal"/>
        <w:numPr>
          <w:ilvl w:val="1"/>
          <w:numId w:val="46"/>
        </w:numPr>
      </w:pPr>
      <w:r>
        <w:t>Black</w:t>
      </w:r>
    </w:p>
    <w:p w14:paraId="5FB65793" w14:textId="77777777" w:rsidR="00343674" w:rsidRDefault="00343674" w:rsidP="00343674">
      <w:pPr>
        <w:pStyle w:val="GDD-Subcategory"/>
        <w:numPr>
          <w:ilvl w:val="4"/>
          <w:numId w:val="24"/>
        </w:numPr>
      </w:pPr>
      <w:commentRangeStart w:id="95"/>
      <w:r>
        <w:t>Animations</w:t>
      </w:r>
      <w:commentRangeEnd w:id="95"/>
      <w:r>
        <w:rPr>
          <w:rStyle w:val="CommentReference"/>
          <w:rFonts w:ascii="Calibri" w:hAnsi="Calibri"/>
          <w:i w:val="0"/>
          <w:color w:val="auto"/>
        </w:rPr>
        <w:commentReference w:id="95"/>
      </w:r>
    </w:p>
    <w:p w14:paraId="714A93C4" w14:textId="77777777" w:rsidR="00343674" w:rsidRDefault="00343674" w:rsidP="00343674">
      <w:pPr>
        <w:pStyle w:val="GDD-Normal"/>
        <w:numPr>
          <w:ilvl w:val="0"/>
          <w:numId w:val="46"/>
        </w:numPr>
      </w:pPr>
      <w:r>
        <w:t>Melee Animation.</w:t>
      </w:r>
    </w:p>
    <w:p w14:paraId="5513BF96" w14:textId="77777777" w:rsidR="00343674" w:rsidRDefault="00343674" w:rsidP="00343674">
      <w:pPr>
        <w:pStyle w:val="GDD-Normal"/>
        <w:numPr>
          <w:ilvl w:val="0"/>
          <w:numId w:val="46"/>
        </w:numPr>
      </w:pPr>
      <w:r>
        <w:t>Shooting Animation</w:t>
      </w:r>
    </w:p>
    <w:p w14:paraId="71A9C138" w14:textId="77777777" w:rsidR="00343674" w:rsidRDefault="00343674" w:rsidP="00343674">
      <w:pPr>
        <w:pStyle w:val="GDD-Normal"/>
        <w:numPr>
          <w:ilvl w:val="0"/>
          <w:numId w:val="46"/>
        </w:numPr>
      </w:pPr>
      <w:r>
        <w:t>Running Animation</w:t>
      </w:r>
    </w:p>
    <w:p w14:paraId="1866787C" w14:textId="77777777" w:rsidR="00343674" w:rsidRDefault="00343674" w:rsidP="00343674">
      <w:pPr>
        <w:pStyle w:val="GDD-Normal"/>
        <w:numPr>
          <w:ilvl w:val="0"/>
          <w:numId w:val="46"/>
        </w:numPr>
      </w:pPr>
      <w:r>
        <w:t>Idle Animation</w:t>
      </w:r>
    </w:p>
    <w:p w14:paraId="2E28D955" w14:textId="77777777" w:rsidR="00343674" w:rsidRDefault="00343674" w:rsidP="00343674">
      <w:pPr>
        <w:pStyle w:val="GDD-Normal"/>
        <w:numPr>
          <w:ilvl w:val="0"/>
          <w:numId w:val="46"/>
        </w:numPr>
      </w:pPr>
      <w:r>
        <w:t>Jumping Animation</w:t>
      </w:r>
    </w:p>
    <w:p w14:paraId="702652C4" w14:textId="77777777" w:rsidR="00343674" w:rsidRDefault="00343674" w:rsidP="00343674">
      <w:pPr>
        <w:pStyle w:val="GDD-Normal"/>
        <w:numPr>
          <w:ilvl w:val="0"/>
          <w:numId w:val="46"/>
        </w:numPr>
      </w:pPr>
      <w:r>
        <w:t>Rolling Animation</w:t>
      </w:r>
    </w:p>
    <w:p w14:paraId="09420E96" w14:textId="77777777" w:rsidR="00343674" w:rsidRDefault="00343674" w:rsidP="00343674">
      <w:pPr>
        <w:pStyle w:val="GDD-Subcategory"/>
        <w:numPr>
          <w:ilvl w:val="4"/>
          <w:numId w:val="24"/>
        </w:numPr>
      </w:pPr>
      <w:r>
        <w:t>Special Abilities</w:t>
      </w:r>
    </w:p>
    <w:p w14:paraId="46363AD4" w14:textId="77777777" w:rsidR="00343674" w:rsidRDefault="00343674" w:rsidP="00343674">
      <w:pPr>
        <w:pStyle w:val="GDD-Normal"/>
      </w:pPr>
    </w:p>
    <w:p w14:paraId="297BA28C" w14:textId="77777777" w:rsidR="00343674" w:rsidRDefault="00343674" w:rsidP="00343674">
      <w:pPr>
        <w:pStyle w:val="GDD-Subcategory"/>
        <w:numPr>
          <w:ilvl w:val="4"/>
          <w:numId w:val="24"/>
        </w:numPr>
      </w:pPr>
      <w:r>
        <w:t>Relevance to game story</w:t>
      </w:r>
    </w:p>
    <w:p w14:paraId="07178BEF" w14:textId="77777777" w:rsidR="00343674" w:rsidRDefault="00343674" w:rsidP="00343674">
      <w:pPr>
        <w:pStyle w:val="GDD-Normal"/>
        <w:numPr>
          <w:ilvl w:val="0"/>
          <w:numId w:val="46"/>
        </w:numPr>
      </w:pPr>
      <w:r>
        <w:t xml:space="preserve">The Detective is the vigilante that takes down the mob boss and </w:t>
      </w:r>
      <w:proofErr w:type="gramStart"/>
      <w:r>
        <w:t>mini-bosses</w:t>
      </w:r>
      <w:proofErr w:type="gramEnd"/>
      <w:r>
        <w:t>.</w:t>
      </w:r>
    </w:p>
    <w:p w14:paraId="2D6016B5" w14:textId="77777777" w:rsidR="00343674" w:rsidRDefault="00343674" w:rsidP="00343674">
      <w:pPr>
        <w:pStyle w:val="GDD-Subcategory"/>
        <w:numPr>
          <w:ilvl w:val="4"/>
          <w:numId w:val="24"/>
        </w:numPr>
      </w:pPr>
      <w:commentRangeStart w:id="96"/>
      <w:r>
        <w:t>Statistics</w:t>
      </w:r>
      <w:commentRangeEnd w:id="96"/>
      <w:r>
        <w:rPr>
          <w:rStyle w:val="CommentReference"/>
          <w:rFonts w:ascii="Calibri" w:hAnsi="Calibri"/>
          <w:b w:val="0"/>
          <w:i w:val="0"/>
          <w:color w:val="auto"/>
        </w:rPr>
        <w:commentReference w:id="96"/>
      </w:r>
    </w:p>
    <w:tbl>
      <w:tblPr>
        <w:tblStyle w:val="TableGrid"/>
        <w:tblW w:w="0" w:type="auto"/>
        <w:tblInd w:w="720" w:type="dxa"/>
        <w:tblLook w:val="04A0" w:firstRow="1" w:lastRow="0" w:firstColumn="1" w:lastColumn="0" w:noHBand="0" w:noVBand="1"/>
      </w:tblPr>
      <w:tblGrid>
        <w:gridCol w:w="2065"/>
        <w:gridCol w:w="6295"/>
      </w:tblGrid>
      <w:tr w:rsidR="00343674" w14:paraId="664D989E" w14:textId="77777777" w:rsidTr="003A74C0">
        <w:tc>
          <w:tcPr>
            <w:tcW w:w="2065" w:type="dxa"/>
          </w:tcPr>
          <w:p w14:paraId="5A53F126" w14:textId="77777777" w:rsidR="00343674" w:rsidRDefault="00343674" w:rsidP="003A74C0">
            <w:pPr>
              <w:pStyle w:val="ListParagraph"/>
              <w:ind w:left="0"/>
            </w:pPr>
            <w:r>
              <w:t>Health</w:t>
            </w:r>
          </w:p>
        </w:tc>
        <w:tc>
          <w:tcPr>
            <w:tcW w:w="6295" w:type="dxa"/>
          </w:tcPr>
          <w:p w14:paraId="61571F03" w14:textId="4A903C2F" w:rsidR="00343674" w:rsidRDefault="00343674" w:rsidP="003A74C0">
            <w:pPr>
              <w:pStyle w:val="ListParagraph"/>
              <w:ind w:left="0"/>
            </w:pPr>
            <w:r>
              <w:t>1</w:t>
            </w:r>
            <w:r w:rsidR="00CE485D">
              <w:t>0-15</w:t>
            </w:r>
          </w:p>
        </w:tc>
      </w:tr>
      <w:tr w:rsidR="00343674" w14:paraId="35E152C5" w14:textId="77777777" w:rsidTr="003A74C0">
        <w:tc>
          <w:tcPr>
            <w:tcW w:w="2065" w:type="dxa"/>
          </w:tcPr>
          <w:p w14:paraId="49E4E021" w14:textId="77777777" w:rsidR="00343674" w:rsidRDefault="00343674" w:rsidP="003A74C0">
            <w:pPr>
              <w:pStyle w:val="ListParagraph"/>
              <w:ind w:left="0"/>
            </w:pPr>
            <w:r>
              <w:t>Run Speed</w:t>
            </w:r>
          </w:p>
        </w:tc>
        <w:tc>
          <w:tcPr>
            <w:tcW w:w="6295" w:type="dxa"/>
          </w:tcPr>
          <w:p w14:paraId="6C77400E" w14:textId="01332A29" w:rsidR="00343674" w:rsidRDefault="00CE485D" w:rsidP="003A74C0">
            <w:pPr>
              <w:pStyle w:val="ListParagraph"/>
              <w:ind w:left="0"/>
            </w:pPr>
            <w:r>
              <w:t>10</w:t>
            </w:r>
          </w:p>
        </w:tc>
      </w:tr>
      <w:tr w:rsidR="00343674" w14:paraId="62648867" w14:textId="77777777" w:rsidTr="003A74C0">
        <w:tc>
          <w:tcPr>
            <w:tcW w:w="2065" w:type="dxa"/>
          </w:tcPr>
          <w:p w14:paraId="203128CF" w14:textId="77777777" w:rsidR="00343674" w:rsidRDefault="00343674" w:rsidP="003A74C0">
            <w:pPr>
              <w:pStyle w:val="ListParagraph"/>
              <w:ind w:left="0"/>
            </w:pPr>
            <w:r>
              <w:t>Jump Height</w:t>
            </w:r>
          </w:p>
        </w:tc>
        <w:tc>
          <w:tcPr>
            <w:tcW w:w="6295" w:type="dxa"/>
          </w:tcPr>
          <w:p w14:paraId="18F74D7E" w14:textId="77777777" w:rsidR="00343674" w:rsidRDefault="00343674" w:rsidP="003A74C0">
            <w:pPr>
              <w:pStyle w:val="ListParagraph"/>
              <w:ind w:left="0"/>
            </w:pPr>
            <w:r>
              <w:t>5</w:t>
            </w:r>
          </w:p>
        </w:tc>
      </w:tr>
      <w:tr w:rsidR="00343674" w14:paraId="0EC5930A" w14:textId="77777777" w:rsidTr="003A74C0">
        <w:tc>
          <w:tcPr>
            <w:tcW w:w="2065" w:type="dxa"/>
          </w:tcPr>
          <w:p w14:paraId="45D1C902" w14:textId="77777777" w:rsidR="00343674" w:rsidRDefault="00343674" w:rsidP="003A74C0">
            <w:pPr>
              <w:pStyle w:val="ListParagraph"/>
              <w:ind w:left="0"/>
            </w:pPr>
            <w:r>
              <w:t>Roll Speed</w:t>
            </w:r>
          </w:p>
        </w:tc>
        <w:tc>
          <w:tcPr>
            <w:tcW w:w="6295" w:type="dxa"/>
          </w:tcPr>
          <w:p w14:paraId="1C1939A8" w14:textId="1AF7F6E9" w:rsidR="00343674" w:rsidRDefault="00CE485D" w:rsidP="003A74C0">
            <w:pPr>
              <w:pStyle w:val="ListParagraph"/>
              <w:ind w:left="0"/>
            </w:pPr>
            <w:r>
              <w:t>0</w:t>
            </w:r>
          </w:p>
        </w:tc>
      </w:tr>
      <w:tr w:rsidR="00343674" w14:paraId="62266072" w14:textId="77777777" w:rsidTr="003A74C0">
        <w:tc>
          <w:tcPr>
            <w:tcW w:w="2065" w:type="dxa"/>
          </w:tcPr>
          <w:p w14:paraId="4CA6922A" w14:textId="77777777" w:rsidR="00343674" w:rsidRDefault="00343674" w:rsidP="003A74C0">
            <w:pPr>
              <w:pStyle w:val="ListParagraph"/>
              <w:ind w:left="0"/>
            </w:pPr>
            <w:r>
              <w:t>Melee Damage</w:t>
            </w:r>
          </w:p>
        </w:tc>
        <w:tc>
          <w:tcPr>
            <w:tcW w:w="6295" w:type="dxa"/>
          </w:tcPr>
          <w:p w14:paraId="2D42438E" w14:textId="77777777" w:rsidR="00343674" w:rsidRDefault="00343674" w:rsidP="003A74C0">
            <w:pPr>
              <w:pStyle w:val="ListParagraph"/>
              <w:ind w:left="0"/>
            </w:pPr>
            <w:r>
              <w:t>10</w:t>
            </w:r>
          </w:p>
        </w:tc>
      </w:tr>
      <w:tr w:rsidR="00343674" w14:paraId="0D757CEC" w14:textId="77777777" w:rsidTr="003A74C0">
        <w:tc>
          <w:tcPr>
            <w:tcW w:w="2065" w:type="dxa"/>
          </w:tcPr>
          <w:p w14:paraId="754EE8A7" w14:textId="77777777" w:rsidR="00343674" w:rsidRDefault="00343674" w:rsidP="003A74C0">
            <w:pPr>
              <w:pStyle w:val="ListParagraph"/>
              <w:ind w:left="0"/>
            </w:pPr>
            <w:r>
              <w:t>Pistol Damage</w:t>
            </w:r>
          </w:p>
        </w:tc>
        <w:tc>
          <w:tcPr>
            <w:tcW w:w="6295" w:type="dxa"/>
          </w:tcPr>
          <w:p w14:paraId="6F403671" w14:textId="57983AF9" w:rsidR="00343674" w:rsidRDefault="00343674" w:rsidP="003A74C0">
            <w:pPr>
              <w:pStyle w:val="ListParagraph"/>
              <w:ind w:left="0"/>
            </w:pPr>
            <w:r>
              <w:t>1</w:t>
            </w:r>
            <w:r w:rsidR="00CE485D">
              <w:t>0</w:t>
            </w:r>
          </w:p>
        </w:tc>
      </w:tr>
    </w:tbl>
    <w:p w14:paraId="565637FF" w14:textId="77777777" w:rsidR="00343674" w:rsidRDefault="00343674" w:rsidP="00343674">
      <w:pPr>
        <w:pStyle w:val="GDD-Subcategory"/>
        <w:numPr>
          <w:ilvl w:val="4"/>
          <w:numId w:val="33"/>
        </w:numPr>
      </w:pPr>
    </w:p>
    <w:p w14:paraId="2E555BC9" w14:textId="77777777" w:rsidR="00343674" w:rsidRDefault="00343674" w:rsidP="00DB0BCA">
      <w:pPr>
        <w:pStyle w:val="ListParagraph"/>
      </w:pPr>
    </w:p>
    <w:p w14:paraId="18634BD7" w14:textId="77777777" w:rsidR="00DB0BCA" w:rsidRPr="00DB0BCA" w:rsidRDefault="00DB0BCA" w:rsidP="00DB0BCA">
      <w:pPr>
        <w:pStyle w:val="ListParagraph"/>
        <w:keepNext/>
        <w:keepLines/>
        <w:numPr>
          <w:ilvl w:val="0"/>
          <w:numId w:val="24"/>
        </w:numPr>
        <w:spacing w:after="0" w:line="240" w:lineRule="auto"/>
        <w:contextualSpacing w:val="0"/>
        <w:outlineLvl w:val="3"/>
        <w:rPr>
          <w:rFonts w:ascii="Agency FB" w:hAnsi="Agency FB"/>
          <w:b/>
          <w:i/>
          <w:vanish/>
          <w:color w:val="000000" w:themeColor="text1"/>
          <w:sz w:val="28"/>
          <w:szCs w:val="22"/>
        </w:rPr>
      </w:pPr>
    </w:p>
    <w:p w14:paraId="346145C8" w14:textId="77777777" w:rsidR="00DB0BCA" w:rsidRPr="00DB0BCA" w:rsidRDefault="00DB0BCA" w:rsidP="00DB0BCA">
      <w:pPr>
        <w:pStyle w:val="ListParagraph"/>
        <w:keepNext/>
        <w:keepLines/>
        <w:numPr>
          <w:ilvl w:val="0"/>
          <w:numId w:val="24"/>
        </w:numPr>
        <w:spacing w:after="0" w:line="240" w:lineRule="auto"/>
        <w:contextualSpacing w:val="0"/>
        <w:outlineLvl w:val="3"/>
        <w:rPr>
          <w:rFonts w:ascii="Agency FB" w:hAnsi="Agency FB"/>
          <w:b/>
          <w:i/>
          <w:vanish/>
          <w:color w:val="000000" w:themeColor="text1"/>
          <w:sz w:val="28"/>
          <w:szCs w:val="22"/>
        </w:rPr>
      </w:pPr>
    </w:p>
    <w:p w14:paraId="12BED8DC" w14:textId="77777777" w:rsidR="00DB0BCA" w:rsidRPr="00DB0BCA" w:rsidRDefault="00DB0BCA" w:rsidP="00DB0BCA">
      <w:pPr>
        <w:pStyle w:val="ListParagraph"/>
        <w:keepNext/>
        <w:keepLines/>
        <w:numPr>
          <w:ilvl w:val="1"/>
          <w:numId w:val="24"/>
        </w:numPr>
        <w:spacing w:after="0" w:line="240" w:lineRule="auto"/>
        <w:contextualSpacing w:val="0"/>
        <w:outlineLvl w:val="3"/>
        <w:rPr>
          <w:rFonts w:ascii="Agency FB" w:hAnsi="Agency FB"/>
          <w:b/>
          <w:i/>
          <w:vanish/>
          <w:color w:val="000000" w:themeColor="text1"/>
          <w:sz w:val="28"/>
          <w:szCs w:val="22"/>
        </w:rPr>
      </w:pPr>
    </w:p>
    <w:p w14:paraId="3E92232C" w14:textId="77777777" w:rsidR="00DB0BCA" w:rsidRPr="00DB0BCA" w:rsidRDefault="00DB0BCA" w:rsidP="00DB0BCA">
      <w:pPr>
        <w:pStyle w:val="ListParagraph"/>
        <w:keepNext/>
        <w:keepLines/>
        <w:numPr>
          <w:ilvl w:val="1"/>
          <w:numId w:val="24"/>
        </w:numPr>
        <w:spacing w:after="0" w:line="240" w:lineRule="auto"/>
        <w:contextualSpacing w:val="0"/>
        <w:outlineLvl w:val="3"/>
        <w:rPr>
          <w:rFonts w:ascii="Agency FB" w:hAnsi="Agency FB"/>
          <w:b/>
          <w:i/>
          <w:vanish/>
          <w:color w:val="000000" w:themeColor="text1"/>
          <w:sz w:val="28"/>
          <w:szCs w:val="22"/>
        </w:rPr>
      </w:pPr>
    </w:p>
    <w:p w14:paraId="075C321E" w14:textId="77777777" w:rsidR="00DB0BCA" w:rsidRPr="00DB0BCA" w:rsidRDefault="00DB0BCA" w:rsidP="00DB0BCA">
      <w:pPr>
        <w:pStyle w:val="ListParagraph"/>
        <w:keepNext/>
        <w:keepLines/>
        <w:numPr>
          <w:ilvl w:val="2"/>
          <w:numId w:val="24"/>
        </w:numPr>
        <w:spacing w:after="0" w:line="240" w:lineRule="auto"/>
        <w:contextualSpacing w:val="0"/>
        <w:outlineLvl w:val="3"/>
        <w:rPr>
          <w:rFonts w:ascii="Agency FB" w:hAnsi="Agency FB"/>
          <w:b/>
          <w:i/>
          <w:vanish/>
          <w:color w:val="000000" w:themeColor="text1"/>
          <w:sz w:val="28"/>
          <w:szCs w:val="22"/>
        </w:rPr>
      </w:pPr>
    </w:p>
    <w:p w14:paraId="76FB6849" w14:textId="77777777" w:rsidR="00DB0BCA" w:rsidRPr="00DB0BCA" w:rsidRDefault="00DB0BCA" w:rsidP="00DB0BCA">
      <w:pPr>
        <w:pStyle w:val="ListParagraph"/>
        <w:keepNext/>
        <w:keepLines/>
        <w:numPr>
          <w:ilvl w:val="2"/>
          <w:numId w:val="24"/>
        </w:numPr>
        <w:spacing w:after="0" w:line="240" w:lineRule="auto"/>
        <w:contextualSpacing w:val="0"/>
        <w:outlineLvl w:val="3"/>
        <w:rPr>
          <w:rFonts w:ascii="Agency FB" w:hAnsi="Agency FB"/>
          <w:b/>
          <w:i/>
          <w:vanish/>
          <w:color w:val="000000" w:themeColor="text1"/>
          <w:sz w:val="28"/>
          <w:szCs w:val="22"/>
        </w:rPr>
      </w:pPr>
    </w:p>
    <w:p w14:paraId="25DCABFC" w14:textId="77777777" w:rsidR="006F2AC2" w:rsidRDefault="006F2AC2" w:rsidP="006F2AC2">
      <w:pPr>
        <w:pStyle w:val="GDD-Category2"/>
      </w:pPr>
      <w:bookmarkStart w:id="97" w:name="_Toc181487279"/>
      <w:commentRangeStart w:id="98"/>
      <w:r>
        <w:t>Items</w:t>
      </w:r>
      <w:commentRangeEnd w:id="98"/>
      <w:r>
        <w:rPr>
          <w:rStyle w:val="CommentReference"/>
          <w:rFonts w:ascii="Calibri" w:hAnsi="Calibri"/>
          <w:b w:val="0"/>
          <w:color w:val="auto"/>
        </w:rPr>
        <w:commentReference w:id="98"/>
      </w:r>
      <w:bookmarkEnd w:id="97"/>
    </w:p>
    <w:p w14:paraId="1DBEB8F1" w14:textId="77777777" w:rsidR="006F2AC2" w:rsidRDefault="006F2AC2" w:rsidP="006F2AC2">
      <w:pPr>
        <w:pStyle w:val="GDD-Subcategory"/>
      </w:pPr>
      <w:r>
        <w:t>Weapons</w:t>
      </w:r>
    </w:p>
    <w:tbl>
      <w:tblPr>
        <w:tblStyle w:val="TableGrid"/>
        <w:tblW w:w="0" w:type="auto"/>
        <w:tblLook w:val="04A0" w:firstRow="1" w:lastRow="0" w:firstColumn="1" w:lastColumn="0" w:noHBand="0" w:noVBand="1"/>
      </w:tblPr>
      <w:tblGrid>
        <w:gridCol w:w="2270"/>
        <w:gridCol w:w="2270"/>
        <w:gridCol w:w="2270"/>
        <w:gridCol w:w="2270"/>
      </w:tblGrid>
      <w:tr w:rsidR="006F2AC2" w14:paraId="25330AF6" w14:textId="77777777" w:rsidTr="006F2AC2">
        <w:tc>
          <w:tcPr>
            <w:tcW w:w="2270" w:type="dxa"/>
          </w:tcPr>
          <w:p w14:paraId="38C9B996" w14:textId="77777777" w:rsidR="006F2AC2" w:rsidRPr="006F2AC2" w:rsidRDefault="006F2AC2" w:rsidP="006F2AC2">
            <w:pPr>
              <w:pStyle w:val="GDD-Subcategory"/>
              <w:numPr>
                <w:ilvl w:val="0"/>
                <w:numId w:val="0"/>
              </w:numPr>
              <w:jc w:val="center"/>
              <w:rPr>
                <w:i w:val="0"/>
                <w:iCs/>
              </w:rPr>
            </w:pPr>
            <w:r w:rsidRPr="006F2AC2">
              <w:rPr>
                <w:i w:val="0"/>
                <w:iCs/>
              </w:rPr>
              <w:t>Name</w:t>
            </w:r>
          </w:p>
        </w:tc>
        <w:tc>
          <w:tcPr>
            <w:tcW w:w="2270" w:type="dxa"/>
          </w:tcPr>
          <w:p w14:paraId="2DE186A3" w14:textId="77777777" w:rsidR="006F2AC2" w:rsidRPr="006F2AC2" w:rsidRDefault="006F2AC2" w:rsidP="006F2AC2">
            <w:pPr>
              <w:pStyle w:val="GDD-Subcategory"/>
              <w:numPr>
                <w:ilvl w:val="0"/>
                <w:numId w:val="0"/>
              </w:numPr>
              <w:jc w:val="center"/>
              <w:rPr>
                <w:i w:val="0"/>
                <w:iCs/>
              </w:rPr>
            </w:pPr>
            <w:r w:rsidRPr="006F2AC2">
              <w:rPr>
                <w:i w:val="0"/>
                <w:iCs/>
              </w:rPr>
              <w:t>Description</w:t>
            </w:r>
          </w:p>
        </w:tc>
        <w:tc>
          <w:tcPr>
            <w:tcW w:w="2270" w:type="dxa"/>
          </w:tcPr>
          <w:p w14:paraId="3FF6D835" w14:textId="77777777" w:rsidR="006F2AC2" w:rsidRPr="006F2AC2" w:rsidRDefault="006F2AC2" w:rsidP="006F2AC2">
            <w:pPr>
              <w:pStyle w:val="GDD-Subcategory"/>
              <w:numPr>
                <w:ilvl w:val="0"/>
                <w:numId w:val="0"/>
              </w:numPr>
              <w:jc w:val="center"/>
              <w:rPr>
                <w:i w:val="0"/>
                <w:iCs/>
              </w:rPr>
            </w:pPr>
            <w:r w:rsidRPr="006F2AC2">
              <w:rPr>
                <w:i w:val="0"/>
                <w:iCs/>
              </w:rPr>
              <w:t>Statistic</w:t>
            </w:r>
          </w:p>
        </w:tc>
        <w:tc>
          <w:tcPr>
            <w:tcW w:w="2270" w:type="dxa"/>
          </w:tcPr>
          <w:p w14:paraId="7BD13D8B" w14:textId="77777777" w:rsidR="006F2AC2" w:rsidRPr="006F2AC2" w:rsidRDefault="006F2AC2" w:rsidP="006F2AC2">
            <w:pPr>
              <w:pStyle w:val="GDD-Subcategory"/>
              <w:numPr>
                <w:ilvl w:val="0"/>
                <w:numId w:val="0"/>
              </w:numPr>
              <w:jc w:val="center"/>
              <w:rPr>
                <w:i w:val="0"/>
                <w:iCs/>
              </w:rPr>
            </w:pPr>
            <w:r w:rsidRPr="006F2AC2">
              <w:rPr>
                <w:i w:val="0"/>
                <w:iCs/>
              </w:rPr>
              <w:t>Image</w:t>
            </w:r>
          </w:p>
        </w:tc>
      </w:tr>
      <w:tr w:rsidR="006F2AC2" w14:paraId="313E8A29" w14:textId="77777777" w:rsidTr="006F2AC2">
        <w:tc>
          <w:tcPr>
            <w:tcW w:w="2270" w:type="dxa"/>
          </w:tcPr>
          <w:p w14:paraId="323856CF" w14:textId="566B86CF" w:rsidR="006F2AC2" w:rsidRPr="007E7E92" w:rsidRDefault="007E7E92" w:rsidP="007E7E92">
            <w:pPr>
              <w:pStyle w:val="GDD-Normal"/>
              <w:rPr>
                <w:i/>
                <w:iCs/>
              </w:rPr>
            </w:pPr>
            <w:r>
              <w:rPr>
                <w:i/>
                <w:iCs/>
              </w:rPr>
              <w:t>Hands</w:t>
            </w:r>
          </w:p>
        </w:tc>
        <w:tc>
          <w:tcPr>
            <w:tcW w:w="2270" w:type="dxa"/>
          </w:tcPr>
          <w:p w14:paraId="36671C11" w14:textId="5F1079E3" w:rsidR="006F2AC2" w:rsidRPr="007E7E92" w:rsidRDefault="007E7E92" w:rsidP="007E7E92">
            <w:pPr>
              <w:pStyle w:val="GDD-Normal"/>
            </w:pPr>
            <w:r>
              <w:t>Standard Melee weapon that the player always has.</w:t>
            </w:r>
          </w:p>
        </w:tc>
        <w:tc>
          <w:tcPr>
            <w:tcW w:w="2270" w:type="dxa"/>
          </w:tcPr>
          <w:p w14:paraId="043F2602" w14:textId="77777777" w:rsidR="006F2AC2" w:rsidRDefault="00651E30" w:rsidP="007E7E92">
            <w:pPr>
              <w:pStyle w:val="GDD-Normal"/>
            </w:pPr>
            <w:r>
              <w:t>Damage: 10</w:t>
            </w:r>
          </w:p>
          <w:p w14:paraId="177AB97B" w14:textId="115EA4A0" w:rsidR="00651E30" w:rsidRDefault="00651E30" w:rsidP="007E7E92">
            <w:pPr>
              <w:pStyle w:val="GDD-Normal"/>
            </w:pPr>
            <w:proofErr w:type="spellStart"/>
            <w:r>
              <w:t>AttackSPD</w:t>
            </w:r>
            <w:proofErr w:type="spellEnd"/>
            <w:r>
              <w:t>: 20</w:t>
            </w:r>
          </w:p>
          <w:p w14:paraId="29436E28" w14:textId="77777777" w:rsidR="00651E30" w:rsidRDefault="00651E30" w:rsidP="007E7E92">
            <w:pPr>
              <w:pStyle w:val="GDD-Normal"/>
            </w:pPr>
            <w:r>
              <w:t>Range: 2</w:t>
            </w:r>
          </w:p>
          <w:p w14:paraId="2CAC7BFD" w14:textId="3AA67C46" w:rsidR="00651E30" w:rsidRPr="00651E30" w:rsidRDefault="00651E30" w:rsidP="007E7E92">
            <w:pPr>
              <w:pStyle w:val="GDD-Normal"/>
            </w:pPr>
            <w:r>
              <w:t>Ammo: N/A</w:t>
            </w:r>
          </w:p>
        </w:tc>
        <w:tc>
          <w:tcPr>
            <w:tcW w:w="2270" w:type="dxa"/>
          </w:tcPr>
          <w:p w14:paraId="701D5B25" w14:textId="77777777" w:rsidR="006F2AC2" w:rsidRPr="006F2AC2" w:rsidRDefault="006F2AC2" w:rsidP="007E7E92">
            <w:pPr>
              <w:pStyle w:val="GDD-Normal"/>
              <w:rPr>
                <w:i/>
                <w:iCs/>
              </w:rPr>
            </w:pPr>
          </w:p>
        </w:tc>
      </w:tr>
      <w:tr w:rsidR="007E7E92" w14:paraId="3346452D" w14:textId="77777777" w:rsidTr="006F2AC2">
        <w:tc>
          <w:tcPr>
            <w:tcW w:w="2270" w:type="dxa"/>
          </w:tcPr>
          <w:p w14:paraId="692B13EF" w14:textId="26A25ED5" w:rsidR="007E7E92" w:rsidRPr="007E7E92" w:rsidRDefault="007E7E92" w:rsidP="007E7E92">
            <w:pPr>
              <w:pStyle w:val="GDD-Normal"/>
              <w:rPr>
                <w:i/>
                <w:iCs/>
              </w:rPr>
            </w:pPr>
            <w:r w:rsidRPr="007E7E92">
              <w:rPr>
                <w:i/>
                <w:iCs/>
              </w:rPr>
              <w:t>Pistol</w:t>
            </w:r>
            <w:r>
              <w:rPr>
                <w:i/>
                <w:iCs/>
              </w:rPr>
              <w:t xml:space="preserve"> (Colt 1911)</w:t>
            </w:r>
          </w:p>
        </w:tc>
        <w:tc>
          <w:tcPr>
            <w:tcW w:w="2270" w:type="dxa"/>
          </w:tcPr>
          <w:p w14:paraId="34A89DF4" w14:textId="29E92D6B" w:rsidR="007E7E92" w:rsidRPr="007E7E92" w:rsidRDefault="007E7E92" w:rsidP="007E7E92">
            <w:pPr>
              <w:pStyle w:val="GDD-Normal"/>
            </w:pPr>
            <w:r>
              <w:t>A standard pistol that the player always has.</w:t>
            </w:r>
          </w:p>
        </w:tc>
        <w:tc>
          <w:tcPr>
            <w:tcW w:w="2270" w:type="dxa"/>
          </w:tcPr>
          <w:p w14:paraId="5CDA555E" w14:textId="499B5567" w:rsidR="00651E30" w:rsidRDefault="00651E30" w:rsidP="00651E30">
            <w:pPr>
              <w:pStyle w:val="GDD-Normal"/>
            </w:pPr>
            <w:r>
              <w:t>Damage: 15</w:t>
            </w:r>
          </w:p>
          <w:p w14:paraId="3F09F0FB" w14:textId="77777777" w:rsidR="00651E30" w:rsidRDefault="00651E30" w:rsidP="00651E30">
            <w:pPr>
              <w:pStyle w:val="GDD-Normal"/>
            </w:pPr>
            <w:proofErr w:type="spellStart"/>
            <w:r>
              <w:t>AttackSPD</w:t>
            </w:r>
            <w:proofErr w:type="spellEnd"/>
            <w:r>
              <w:t>: 15</w:t>
            </w:r>
          </w:p>
          <w:p w14:paraId="7B6EB45B" w14:textId="44201B83" w:rsidR="00651E30" w:rsidRDefault="00651E30" w:rsidP="00651E30">
            <w:pPr>
              <w:pStyle w:val="GDD-Normal"/>
            </w:pPr>
            <w:r>
              <w:t>Range: 10</w:t>
            </w:r>
          </w:p>
          <w:p w14:paraId="43C06338" w14:textId="1FB1BFBA" w:rsidR="007E7E92" w:rsidRPr="006F2AC2" w:rsidRDefault="00651E30" w:rsidP="00651E30">
            <w:pPr>
              <w:pStyle w:val="GDD-Normal"/>
              <w:rPr>
                <w:i/>
                <w:iCs/>
              </w:rPr>
            </w:pPr>
            <w:r>
              <w:t>Ammo: 8</w:t>
            </w:r>
          </w:p>
        </w:tc>
        <w:tc>
          <w:tcPr>
            <w:tcW w:w="2270" w:type="dxa"/>
          </w:tcPr>
          <w:p w14:paraId="46AB436B" w14:textId="77777777" w:rsidR="007E7E92" w:rsidRPr="006F2AC2" w:rsidRDefault="007E7E92" w:rsidP="007E7E92">
            <w:pPr>
              <w:pStyle w:val="GDD-Normal"/>
              <w:rPr>
                <w:i/>
                <w:iCs/>
              </w:rPr>
            </w:pPr>
          </w:p>
        </w:tc>
      </w:tr>
      <w:tr w:rsidR="007E7E92" w14:paraId="2E027BB7" w14:textId="77777777" w:rsidTr="006F2AC2">
        <w:tc>
          <w:tcPr>
            <w:tcW w:w="2270" w:type="dxa"/>
          </w:tcPr>
          <w:p w14:paraId="633AB65A" w14:textId="19B83F1B" w:rsidR="007E7E92" w:rsidRPr="007E7E92" w:rsidRDefault="007E7E92" w:rsidP="007E7E92">
            <w:pPr>
              <w:pStyle w:val="GDD-Normal"/>
              <w:rPr>
                <w:i/>
                <w:iCs/>
              </w:rPr>
            </w:pPr>
            <w:r>
              <w:rPr>
                <w:i/>
                <w:iCs/>
              </w:rPr>
              <w:t>Pistol (Revolver)</w:t>
            </w:r>
          </w:p>
        </w:tc>
        <w:tc>
          <w:tcPr>
            <w:tcW w:w="2270" w:type="dxa"/>
          </w:tcPr>
          <w:p w14:paraId="5E727AFA" w14:textId="0DD3A7DA" w:rsidR="007E7E92" w:rsidRDefault="007E7E92" w:rsidP="007E7E92">
            <w:pPr>
              <w:pStyle w:val="GDD-Normal"/>
            </w:pPr>
            <w:r>
              <w:t>A standard 6 round shooter.</w:t>
            </w:r>
          </w:p>
        </w:tc>
        <w:tc>
          <w:tcPr>
            <w:tcW w:w="2270" w:type="dxa"/>
          </w:tcPr>
          <w:p w14:paraId="532E6CF4" w14:textId="22173C40" w:rsidR="00651E30" w:rsidRDefault="00651E30" w:rsidP="00651E30">
            <w:pPr>
              <w:pStyle w:val="GDD-Normal"/>
            </w:pPr>
            <w:r>
              <w:t>Damage: 20</w:t>
            </w:r>
          </w:p>
          <w:p w14:paraId="3716A8E1" w14:textId="32A5971B" w:rsidR="00651E30" w:rsidRDefault="00651E30" w:rsidP="00651E30">
            <w:pPr>
              <w:pStyle w:val="GDD-Normal"/>
            </w:pPr>
            <w:proofErr w:type="spellStart"/>
            <w:r>
              <w:t>AttackSPD</w:t>
            </w:r>
            <w:proofErr w:type="spellEnd"/>
            <w:r>
              <w:t>: 12</w:t>
            </w:r>
          </w:p>
          <w:p w14:paraId="7B598A37" w14:textId="622A19A4" w:rsidR="00651E30" w:rsidRDefault="00651E30" w:rsidP="00651E30">
            <w:pPr>
              <w:pStyle w:val="GDD-Normal"/>
            </w:pPr>
            <w:r>
              <w:t>Range: 10</w:t>
            </w:r>
          </w:p>
          <w:p w14:paraId="68E4B251" w14:textId="54F45E2E" w:rsidR="007E7E92" w:rsidRPr="006F2AC2" w:rsidRDefault="00651E30" w:rsidP="00651E30">
            <w:pPr>
              <w:pStyle w:val="GDD-Normal"/>
              <w:rPr>
                <w:i/>
                <w:iCs/>
              </w:rPr>
            </w:pPr>
            <w:r>
              <w:t>Ammo: 6</w:t>
            </w:r>
          </w:p>
        </w:tc>
        <w:tc>
          <w:tcPr>
            <w:tcW w:w="2270" w:type="dxa"/>
          </w:tcPr>
          <w:p w14:paraId="2899C40A" w14:textId="77777777" w:rsidR="007E7E92" w:rsidRPr="006F2AC2" w:rsidRDefault="007E7E92" w:rsidP="007E7E92">
            <w:pPr>
              <w:pStyle w:val="GDD-Normal"/>
              <w:rPr>
                <w:i/>
                <w:iCs/>
              </w:rPr>
            </w:pPr>
          </w:p>
        </w:tc>
      </w:tr>
      <w:tr w:rsidR="007E7E92" w14:paraId="3E77555B" w14:textId="77777777" w:rsidTr="006F2AC2">
        <w:tc>
          <w:tcPr>
            <w:tcW w:w="2270" w:type="dxa"/>
          </w:tcPr>
          <w:p w14:paraId="45F80D61" w14:textId="28A40C05" w:rsidR="007E7E92" w:rsidRPr="006F2AC2" w:rsidRDefault="007E7E92" w:rsidP="007E7E92">
            <w:pPr>
              <w:pStyle w:val="GDD-Normal"/>
              <w:rPr>
                <w:i/>
                <w:iCs/>
              </w:rPr>
            </w:pPr>
            <w:r>
              <w:rPr>
                <w:i/>
                <w:iCs/>
              </w:rPr>
              <w:t>Shotgun (Pump Action)</w:t>
            </w:r>
          </w:p>
        </w:tc>
        <w:tc>
          <w:tcPr>
            <w:tcW w:w="2270" w:type="dxa"/>
          </w:tcPr>
          <w:p w14:paraId="58261B1A" w14:textId="4EE0A997" w:rsidR="007E7E92" w:rsidRPr="007E7E92" w:rsidRDefault="007E7E92" w:rsidP="007E7E92">
            <w:pPr>
              <w:pStyle w:val="GDD-Normal"/>
            </w:pPr>
            <w:r>
              <w:t>A pump action shotgun</w:t>
            </w:r>
          </w:p>
        </w:tc>
        <w:tc>
          <w:tcPr>
            <w:tcW w:w="2270" w:type="dxa"/>
          </w:tcPr>
          <w:p w14:paraId="7182E7F6" w14:textId="5E73CBD5" w:rsidR="00651E30" w:rsidRDefault="00651E30" w:rsidP="00651E30">
            <w:pPr>
              <w:pStyle w:val="GDD-Normal"/>
            </w:pPr>
            <w:r>
              <w:t>Damage: 20 (Multiply via Distance)</w:t>
            </w:r>
          </w:p>
          <w:p w14:paraId="4609B3F7" w14:textId="3D4B8864" w:rsidR="00651E30" w:rsidRDefault="00651E30" w:rsidP="00651E30">
            <w:pPr>
              <w:pStyle w:val="GDD-Normal"/>
            </w:pPr>
            <w:proofErr w:type="spellStart"/>
            <w:r>
              <w:t>AttackSPD</w:t>
            </w:r>
            <w:proofErr w:type="spellEnd"/>
            <w:r>
              <w:t>: 10</w:t>
            </w:r>
          </w:p>
          <w:p w14:paraId="7D49DE46" w14:textId="72000569" w:rsidR="00651E30" w:rsidRDefault="00651E30" w:rsidP="00651E30">
            <w:pPr>
              <w:pStyle w:val="GDD-Normal"/>
            </w:pPr>
            <w:r>
              <w:t>Range: 5</w:t>
            </w:r>
          </w:p>
          <w:p w14:paraId="48EA9E9E" w14:textId="77CE7098" w:rsidR="007E7E92" w:rsidRPr="006F2AC2" w:rsidRDefault="00651E30" w:rsidP="00651E30">
            <w:pPr>
              <w:pStyle w:val="GDD-Normal"/>
              <w:rPr>
                <w:i/>
                <w:iCs/>
              </w:rPr>
            </w:pPr>
            <w:r>
              <w:t>Ammo: 8</w:t>
            </w:r>
          </w:p>
        </w:tc>
        <w:tc>
          <w:tcPr>
            <w:tcW w:w="2270" w:type="dxa"/>
          </w:tcPr>
          <w:p w14:paraId="6BD3FBFF" w14:textId="77777777" w:rsidR="007E7E92" w:rsidRPr="006F2AC2" w:rsidRDefault="007E7E92" w:rsidP="007E7E92">
            <w:pPr>
              <w:pStyle w:val="GDD-Normal"/>
              <w:rPr>
                <w:i/>
                <w:iCs/>
              </w:rPr>
            </w:pPr>
          </w:p>
        </w:tc>
      </w:tr>
      <w:tr w:rsidR="007E7E92" w14:paraId="69C20A2F" w14:textId="77777777" w:rsidTr="006F2AC2">
        <w:tc>
          <w:tcPr>
            <w:tcW w:w="2270" w:type="dxa"/>
          </w:tcPr>
          <w:p w14:paraId="1C95E70E" w14:textId="6A5FF014" w:rsidR="007E7E92" w:rsidRPr="006F2AC2" w:rsidRDefault="007E7E92" w:rsidP="007E7E92">
            <w:pPr>
              <w:pStyle w:val="GDD-Normal"/>
              <w:rPr>
                <w:i/>
                <w:iCs/>
              </w:rPr>
            </w:pPr>
            <w:r>
              <w:rPr>
                <w:i/>
                <w:iCs/>
              </w:rPr>
              <w:t>Rifle (Bolt Action)</w:t>
            </w:r>
          </w:p>
        </w:tc>
        <w:tc>
          <w:tcPr>
            <w:tcW w:w="2270" w:type="dxa"/>
          </w:tcPr>
          <w:p w14:paraId="3DCDCC8B" w14:textId="7EDCE3A8" w:rsidR="007E7E92" w:rsidRPr="007E7E92" w:rsidRDefault="007E7E92" w:rsidP="007E7E92">
            <w:pPr>
              <w:pStyle w:val="GDD-Normal"/>
            </w:pPr>
            <w:r>
              <w:t>A bolt action, wooden rifle.</w:t>
            </w:r>
          </w:p>
        </w:tc>
        <w:tc>
          <w:tcPr>
            <w:tcW w:w="2270" w:type="dxa"/>
          </w:tcPr>
          <w:p w14:paraId="0A9758BE" w14:textId="3DCF9F06" w:rsidR="00651E30" w:rsidRDefault="00651E30" w:rsidP="00651E30">
            <w:pPr>
              <w:pStyle w:val="GDD-Normal"/>
            </w:pPr>
            <w:r>
              <w:t>Damage: 25</w:t>
            </w:r>
          </w:p>
          <w:p w14:paraId="6B3423E6" w14:textId="2B239CD4" w:rsidR="00651E30" w:rsidRDefault="00651E30" w:rsidP="00651E30">
            <w:pPr>
              <w:pStyle w:val="GDD-Normal"/>
            </w:pPr>
            <w:proofErr w:type="spellStart"/>
            <w:r>
              <w:t>AttackSPD</w:t>
            </w:r>
            <w:proofErr w:type="spellEnd"/>
            <w:r>
              <w:t>: 10</w:t>
            </w:r>
          </w:p>
          <w:p w14:paraId="4A521535" w14:textId="04062CEE" w:rsidR="00651E30" w:rsidRDefault="00651E30" w:rsidP="00651E30">
            <w:pPr>
              <w:pStyle w:val="GDD-Normal"/>
            </w:pPr>
            <w:r>
              <w:t>Range: 15</w:t>
            </w:r>
          </w:p>
          <w:p w14:paraId="1B2CBCC7" w14:textId="2A66B1F8" w:rsidR="007E7E92" w:rsidRPr="006F2AC2" w:rsidRDefault="00651E30" w:rsidP="00651E30">
            <w:pPr>
              <w:pStyle w:val="GDD-Normal"/>
              <w:rPr>
                <w:i/>
                <w:iCs/>
              </w:rPr>
            </w:pPr>
            <w:r>
              <w:t>Ammo: 8</w:t>
            </w:r>
          </w:p>
        </w:tc>
        <w:tc>
          <w:tcPr>
            <w:tcW w:w="2270" w:type="dxa"/>
          </w:tcPr>
          <w:p w14:paraId="1E52CE53" w14:textId="77777777" w:rsidR="007E7E92" w:rsidRPr="006F2AC2" w:rsidRDefault="007E7E92" w:rsidP="007E7E92">
            <w:pPr>
              <w:pStyle w:val="GDD-Normal"/>
              <w:rPr>
                <w:i/>
                <w:iCs/>
              </w:rPr>
            </w:pPr>
          </w:p>
        </w:tc>
      </w:tr>
      <w:tr w:rsidR="007E7E92" w14:paraId="239C05A9" w14:textId="77777777" w:rsidTr="006F2AC2">
        <w:tc>
          <w:tcPr>
            <w:tcW w:w="2270" w:type="dxa"/>
          </w:tcPr>
          <w:p w14:paraId="11D68C5D" w14:textId="7876CF72" w:rsidR="007E7E92" w:rsidRDefault="007E7E92" w:rsidP="007E7E92">
            <w:pPr>
              <w:pStyle w:val="GDD-Normal"/>
              <w:rPr>
                <w:i/>
                <w:iCs/>
              </w:rPr>
            </w:pPr>
            <w:r>
              <w:rPr>
                <w:i/>
                <w:iCs/>
              </w:rPr>
              <w:t>Tommy Gun</w:t>
            </w:r>
          </w:p>
        </w:tc>
        <w:tc>
          <w:tcPr>
            <w:tcW w:w="2270" w:type="dxa"/>
          </w:tcPr>
          <w:p w14:paraId="6ED3816E" w14:textId="5F47A975" w:rsidR="007E7E92" w:rsidRPr="007E7E92" w:rsidRDefault="007E7E92" w:rsidP="007E7E92">
            <w:pPr>
              <w:pStyle w:val="GDD-Normal"/>
            </w:pPr>
            <w:r>
              <w:t>A tommy gun with a drum magazine</w:t>
            </w:r>
          </w:p>
        </w:tc>
        <w:tc>
          <w:tcPr>
            <w:tcW w:w="2270" w:type="dxa"/>
          </w:tcPr>
          <w:p w14:paraId="1C9AD71C" w14:textId="77777777" w:rsidR="00651E30" w:rsidRDefault="00651E30" w:rsidP="00651E30">
            <w:pPr>
              <w:pStyle w:val="GDD-Normal"/>
            </w:pPr>
            <w:r>
              <w:t>Damage: 10</w:t>
            </w:r>
          </w:p>
          <w:p w14:paraId="7B3AFB66" w14:textId="7A4FA4F4" w:rsidR="00651E30" w:rsidRDefault="00651E30" w:rsidP="00651E30">
            <w:pPr>
              <w:pStyle w:val="GDD-Normal"/>
            </w:pPr>
            <w:proofErr w:type="spellStart"/>
            <w:r>
              <w:t>AttackSPD</w:t>
            </w:r>
            <w:proofErr w:type="spellEnd"/>
            <w:r>
              <w:t>: 30</w:t>
            </w:r>
          </w:p>
          <w:p w14:paraId="20CB7B08" w14:textId="7BDEC151" w:rsidR="00651E30" w:rsidRDefault="00651E30" w:rsidP="00651E30">
            <w:pPr>
              <w:pStyle w:val="GDD-Normal"/>
            </w:pPr>
            <w:r>
              <w:t>Range: 10</w:t>
            </w:r>
          </w:p>
          <w:p w14:paraId="43195B43" w14:textId="797B39DD" w:rsidR="007E7E92" w:rsidRPr="006F2AC2" w:rsidRDefault="00651E30" w:rsidP="00651E30">
            <w:pPr>
              <w:pStyle w:val="GDD-Normal"/>
              <w:rPr>
                <w:i/>
                <w:iCs/>
              </w:rPr>
            </w:pPr>
            <w:r>
              <w:t>Ammo: 50</w:t>
            </w:r>
          </w:p>
        </w:tc>
        <w:tc>
          <w:tcPr>
            <w:tcW w:w="2270" w:type="dxa"/>
          </w:tcPr>
          <w:p w14:paraId="3ECEEE62" w14:textId="77777777" w:rsidR="007E7E92" w:rsidRPr="006F2AC2" w:rsidRDefault="007E7E92" w:rsidP="007E7E92">
            <w:pPr>
              <w:pStyle w:val="GDD-Normal"/>
              <w:rPr>
                <w:i/>
                <w:iCs/>
              </w:rPr>
            </w:pPr>
          </w:p>
        </w:tc>
      </w:tr>
      <w:tr w:rsidR="007E7E92" w14:paraId="719C927B" w14:textId="77777777" w:rsidTr="006F2AC2">
        <w:tc>
          <w:tcPr>
            <w:tcW w:w="2270" w:type="dxa"/>
          </w:tcPr>
          <w:p w14:paraId="1305D78E" w14:textId="3528367D" w:rsidR="007E7E92" w:rsidRDefault="007E7E92" w:rsidP="007E7E92">
            <w:pPr>
              <w:pStyle w:val="GDD-Normal"/>
              <w:rPr>
                <w:i/>
                <w:iCs/>
              </w:rPr>
            </w:pPr>
            <w:r>
              <w:rPr>
                <w:i/>
                <w:iCs/>
              </w:rPr>
              <w:t>Bat</w:t>
            </w:r>
          </w:p>
        </w:tc>
        <w:tc>
          <w:tcPr>
            <w:tcW w:w="2270" w:type="dxa"/>
          </w:tcPr>
          <w:p w14:paraId="622B2AF7" w14:textId="7C06123F" w:rsidR="007E7E92" w:rsidRPr="007E7E92" w:rsidRDefault="007E7E92" w:rsidP="007E7E92">
            <w:pPr>
              <w:pStyle w:val="GDD-Normal"/>
            </w:pPr>
            <w:r>
              <w:t>A regular wooden baseball bat.</w:t>
            </w:r>
          </w:p>
        </w:tc>
        <w:tc>
          <w:tcPr>
            <w:tcW w:w="2270" w:type="dxa"/>
          </w:tcPr>
          <w:p w14:paraId="1D426F29" w14:textId="7952DBC0" w:rsidR="00651E30" w:rsidRDefault="00651E30" w:rsidP="00651E30">
            <w:pPr>
              <w:pStyle w:val="GDD-Normal"/>
            </w:pPr>
            <w:r>
              <w:t>Damage: 15</w:t>
            </w:r>
          </w:p>
          <w:p w14:paraId="18AF2FB8" w14:textId="125DEFA1" w:rsidR="00651E30" w:rsidRDefault="00651E30" w:rsidP="00651E30">
            <w:pPr>
              <w:pStyle w:val="GDD-Normal"/>
            </w:pPr>
            <w:proofErr w:type="spellStart"/>
            <w:r>
              <w:t>AttackSPD</w:t>
            </w:r>
            <w:proofErr w:type="spellEnd"/>
            <w:r>
              <w:t>: 12</w:t>
            </w:r>
          </w:p>
          <w:p w14:paraId="13C665B0" w14:textId="106CB168" w:rsidR="00651E30" w:rsidRDefault="00651E30" w:rsidP="00651E30">
            <w:pPr>
              <w:pStyle w:val="GDD-Normal"/>
            </w:pPr>
            <w:r>
              <w:t>Range: 3</w:t>
            </w:r>
          </w:p>
          <w:p w14:paraId="2D1C3167" w14:textId="3D37BB1F" w:rsidR="007E7E92" w:rsidRPr="006F2AC2" w:rsidRDefault="00651E30" w:rsidP="00651E30">
            <w:pPr>
              <w:pStyle w:val="GDD-Normal"/>
              <w:rPr>
                <w:i/>
                <w:iCs/>
              </w:rPr>
            </w:pPr>
            <w:r>
              <w:t>Ammo: N/A</w:t>
            </w:r>
          </w:p>
        </w:tc>
        <w:tc>
          <w:tcPr>
            <w:tcW w:w="2270" w:type="dxa"/>
          </w:tcPr>
          <w:p w14:paraId="2DA016EF" w14:textId="77777777" w:rsidR="007E7E92" w:rsidRPr="006F2AC2" w:rsidRDefault="007E7E92" w:rsidP="007E7E92">
            <w:pPr>
              <w:pStyle w:val="GDD-Normal"/>
              <w:rPr>
                <w:i/>
                <w:iCs/>
              </w:rPr>
            </w:pPr>
          </w:p>
        </w:tc>
      </w:tr>
    </w:tbl>
    <w:p w14:paraId="47471A24" w14:textId="77777777" w:rsidR="006F2AC2" w:rsidRDefault="006F2AC2" w:rsidP="006F2AC2">
      <w:pPr>
        <w:pStyle w:val="GDD-Subcategory"/>
        <w:numPr>
          <w:ilvl w:val="0"/>
          <w:numId w:val="0"/>
        </w:numPr>
      </w:pPr>
    </w:p>
    <w:p w14:paraId="0DC2A95A" w14:textId="77777777" w:rsidR="006F2AC2" w:rsidRDefault="006F2AC2" w:rsidP="006F2AC2">
      <w:pPr>
        <w:pStyle w:val="GDD-Subcategory"/>
      </w:pPr>
      <w:r>
        <w:t>Collectables</w:t>
      </w:r>
    </w:p>
    <w:tbl>
      <w:tblPr>
        <w:tblStyle w:val="TableGrid"/>
        <w:tblW w:w="0" w:type="auto"/>
        <w:tblLook w:val="04A0" w:firstRow="1" w:lastRow="0" w:firstColumn="1" w:lastColumn="0" w:noHBand="0" w:noVBand="1"/>
      </w:tblPr>
      <w:tblGrid>
        <w:gridCol w:w="2270"/>
        <w:gridCol w:w="2270"/>
        <w:gridCol w:w="2270"/>
        <w:gridCol w:w="2270"/>
      </w:tblGrid>
      <w:tr w:rsidR="006F2AC2" w:rsidRPr="006F2AC2" w14:paraId="6EEACCE1" w14:textId="77777777" w:rsidTr="00D63BA2">
        <w:tc>
          <w:tcPr>
            <w:tcW w:w="2270" w:type="dxa"/>
          </w:tcPr>
          <w:p w14:paraId="7FE7A61A" w14:textId="77777777" w:rsidR="006F2AC2" w:rsidRPr="006F2AC2" w:rsidRDefault="006F2AC2" w:rsidP="00D63BA2">
            <w:pPr>
              <w:pStyle w:val="GDD-Subcategory"/>
              <w:numPr>
                <w:ilvl w:val="0"/>
                <w:numId w:val="0"/>
              </w:numPr>
              <w:jc w:val="center"/>
              <w:rPr>
                <w:i w:val="0"/>
                <w:iCs/>
              </w:rPr>
            </w:pPr>
            <w:r w:rsidRPr="006F2AC2">
              <w:rPr>
                <w:i w:val="0"/>
                <w:iCs/>
              </w:rPr>
              <w:t>Name</w:t>
            </w:r>
          </w:p>
        </w:tc>
        <w:tc>
          <w:tcPr>
            <w:tcW w:w="2270" w:type="dxa"/>
          </w:tcPr>
          <w:p w14:paraId="74DC2D6D" w14:textId="77777777" w:rsidR="006F2AC2" w:rsidRPr="006F2AC2" w:rsidRDefault="006F2AC2" w:rsidP="00D63BA2">
            <w:pPr>
              <w:pStyle w:val="GDD-Subcategory"/>
              <w:numPr>
                <w:ilvl w:val="0"/>
                <w:numId w:val="0"/>
              </w:numPr>
              <w:jc w:val="center"/>
              <w:rPr>
                <w:i w:val="0"/>
                <w:iCs/>
              </w:rPr>
            </w:pPr>
            <w:r w:rsidRPr="006F2AC2">
              <w:rPr>
                <w:i w:val="0"/>
                <w:iCs/>
              </w:rPr>
              <w:t>Description</w:t>
            </w:r>
          </w:p>
        </w:tc>
        <w:tc>
          <w:tcPr>
            <w:tcW w:w="2270" w:type="dxa"/>
          </w:tcPr>
          <w:p w14:paraId="3DC7A3B6" w14:textId="0F9BAB71" w:rsidR="006F2AC2" w:rsidRPr="006F2AC2" w:rsidRDefault="007E09C4" w:rsidP="00D63BA2">
            <w:pPr>
              <w:pStyle w:val="GDD-Subcategory"/>
              <w:numPr>
                <w:ilvl w:val="0"/>
                <w:numId w:val="0"/>
              </w:numPr>
              <w:jc w:val="center"/>
              <w:rPr>
                <w:i w:val="0"/>
                <w:iCs/>
              </w:rPr>
            </w:pPr>
            <w:r>
              <w:rPr>
                <w:i w:val="0"/>
                <w:iCs/>
              </w:rPr>
              <w:t>How to obtain</w:t>
            </w:r>
          </w:p>
        </w:tc>
        <w:tc>
          <w:tcPr>
            <w:tcW w:w="2270" w:type="dxa"/>
          </w:tcPr>
          <w:p w14:paraId="2EE0535C" w14:textId="77777777" w:rsidR="006F2AC2" w:rsidRPr="006F2AC2" w:rsidRDefault="006F2AC2" w:rsidP="00D63BA2">
            <w:pPr>
              <w:pStyle w:val="GDD-Subcategory"/>
              <w:numPr>
                <w:ilvl w:val="0"/>
                <w:numId w:val="0"/>
              </w:numPr>
              <w:jc w:val="center"/>
              <w:rPr>
                <w:i w:val="0"/>
                <w:iCs/>
              </w:rPr>
            </w:pPr>
            <w:r w:rsidRPr="006F2AC2">
              <w:rPr>
                <w:i w:val="0"/>
                <w:iCs/>
              </w:rPr>
              <w:t>Image</w:t>
            </w:r>
          </w:p>
        </w:tc>
      </w:tr>
      <w:tr w:rsidR="006F2AC2" w:rsidRPr="006F2AC2" w14:paraId="5F13DEF5" w14:textId="77777777" w:rsidTr="00D63BA2">
        <w:tc>
          <w:tcPr>
            <w:tcW w:w="2270" w:type="dxa"/>
          </w:tcPr>
          <w:p w14:paraId="40C2D97C" w14:textId="79C63898" w:rsidR="00A158A3" w:rsidRPr="006F2AC2" w:rsidRDefault="00A158A3" w:rsidP="00A158A3">
            <w:pPr>
              <w:pStyle w:val="GDD-Normal"/>
            </w:pPr>
            <w:r>
              <w:t>Ledger</w:t>
            </w:r>
          </w:p>
        </w:tc>
        <w:tc>
          <w:tcPr>
            <w:tcW w:w="2270" w:type="dxa"/>
          </w:tcPr>
          <w:p w14:paraId="0E1E4CBB" w14:textId="36E52253" w:rsidR="006F2AC2" w:rsidRPr="006F2AC2" w:rsidRDefault="00A158A3" w:rsidP="00A158A3">
            <w:pPr>
              <w:pStyle w:val="GDD-Normal"/>
            </w:pPr>
            <w:r>
              <w:t>A small, black ledger, filled with the accounts of the mob.</w:t>
            </w:r>
          </w:p>
        </w:tc>
        <w:tc>
          <w:tcPr>
            <w:tcW w:w="2270" w:type="dxa"/>
          </w:tcPr>
          <w:p w14:paraId="3180BDAF" w14:textId="77777777" w:rsidR="006F2AC2" w:rsidRDefault="007E09C4" w:rsidP="00A158A3">
            <w:pPr>
              <w:pStyle w:val="GDD-Normal"/>
            </w:pPr>
            <w:r>
              <w:t>Location:</w:t>
            </w:r>
          </w:p>
          <w:p w14:paraId="3B725DE0" w14:textId="158F9D2B" w:rsidR="007E09C4" w:rsidRPr="007E09C4" w:rsidRDefault="007E09C4" w:rsidP="00A158A3">
            <w:pPr>
              <w:pStyle w:val="GDD-Normal"/>
            </w:pPr>
            <w:r>
              <w:t>How to Obtain:</w:t>
            </w:r>
          </w:p>
        </w:tc>
        <w:tc>
          <w:tcPr>
            <w:tcW w:w="2270" w:type="dxa"/>
          </w:tcPr>
          <w:p w14:paraId="2D884034" w14:textId="77777777" w:rsidR="006F2AC2" w:rsidRPr="006F2AC2" w:rsidRDefault="006F2AC2" w:rsidP="00A158A3">
            <w:pPr>
              <w:pStyle w:val="GDD-Normal"/>
              <w:rPr>
                <w:i/>
                <w:iCs/>
              </w:rPr>
            </w:pPr>
          </w:p>
        </w:tc>
      </w:tr>
      <w:tr w:rsidR="007E09C4" w:rsidRPr="006F2AC2" w14:paraId="19E4C763" w14:textId="77777777" w:rsidTr="00D63BA2">
        <w:tc>
          <w:tcPr>
            <w:tcW w:w="2270" w:type="dxa"/>
          </w:tcPr>
          <w:p w14:paraId="5A1A2B9F" w14:textId="0F6342F4" w:rsidR="007E09C4" w:rsidRDefault="007E09C4" w:rsidP="007E09C4">
            <w:pPr>
              <w:pStyle w:val="GDD-Normal"/>
            </w:pPr>
            <w:r>
              <w:t>Ring</w:t>
            </w:r>
          </w:p>
        </w:tc>
        <w:tc>
          <w:tcPr>
            <w:tcW w:w="2270" w:type="dxa"/>
          </w:tcPr>
          <w:p w14:paraId="39085152" w14:textId="6E7B0C6A" w:rsidR="007E09C4" w:rsidRPr="00A158A3" w:rsidRDefault="007E09C4" w:rsidP="007E09C4">
            <w:pPr>
              <w:pStyle w:val="GDD-Normal"/>
            </w:pPr>
            <w:r>
              <w:t xml:space="preserve">A golden ring, decorated with circular engravings and </w:t>
            </w:r>
            <w:proofErr w:type="gramStart"/>
            <w:r>
              <w:t>a</w:t>
            </w:r>
            <w:proofErr w:type="gramEnd"/>
            <w:r>
              <w:t xml:space="preserve"> encrusted red jewel.</w:t>
            </w:r>
          </w:p>
        </w:tc>
        <w:tc>
          <w:tcPr>
            <w:tcW w:w="2270" w:type="dxa"/>
          </w:tcPr>
          <w:p w14:paraId="645AD555" w14:textId="77777777" w:rsidR="007E09C4" w:rsidRDefault="007E09C4" w:rsidP="007E09C4">
            <w:pPr>
              <w:pStyle w:val="GDD-Normal"/>
            </w:pPr>
            <w:r>
              <w:t>Location:</w:t>
            </w:r>
          </w:p>
          <w:p w14:paraId="0F249979" w14:textId="0BB6F8C5" w:rsidR="007E09C4" w:rsidRPr="006F2AC2" w:rsidRDefault="007E09C4" w:rsidP="007E09C4">
            <w:pPr>
              <w:pStyle w:val="GDD-Normal"/>
              <w:rPr>
                <w:i/>
                <w:iCs/>
              </w:rPr>
            </w:pPr>
            <w:r>
              <w:t>How to Obtain:</w:t>
            </w:r>
          </w:p>
        </w:tc>
        <w:tc>
          <w:tcPr>
            <w:tcW w:w="2270" w:type="dxa"/>
          </w:tcPr>
          <w:p w14:paraId="0A2072E7" w14:textId="77777777" w:rsidR="007E09C4" w:rsidRPr="006F2AC2" w:rsidRDefault="007E09C4" w:rsidP="007E09C4">
            <w:pPr>
              <w:pStyle w:val="GDD-Normal"/>
              <w:rPr>
                <w:i/>
                <w:iCs/>
              </w:rPr>
            </w:pPr>
          </w:p>
        </w:tc>
      </w:tr>
      <w:tr w:rsidR="007E09C4" w:rsidRPr="006F2AC2" w14:paraId="259855AE" w14:textId="77777777" w:rsidTr="00D63BA2">
        <w:tc>
          <w:tcPr>
            <w:tcW w:w="2270" w:type="dxa"/>
          </w:tcPr>
          <w:p w14:paraId="1E55256E" w14:textId="4F3DAF2F" w:rsidR="007E09C4" w:rsidRDefault="007E09C4" w:rsidP="007E09C4">
            <w:pPr>
              <w:pStyle w:val="GDD-Normal"/>
            </w:pPr>
            <w:r>
              <w:lastRenderedPageBreak/>
              <w:t>Fedora</w:t>
            </w:r>
          </w:p>
        </w:tc>
        <w:tc>
          <w:tcPr>
            <w:tcW w:w="2270" w:type="dxa"/>
          </w:tcPr>
          <w:p w14:paraId="43899D71" w14:textId="57A138A7" w:rsidR="007E09C4" w:rsidRPr="00A158A3" w:rsidRDefault="007E09C4" w:rsidP="007E09C4">
            <w:pPr>
              <w:pStyle w:val="GDD-Normal"/>
            </w:pPr>
            <w:r>
              <w:t>A gray fedora, decorated with a golden pin.</w:t>
            </w:r>
          </w:p>
        </w:tc>
        <w:tc>
          <w:tcPr>
            <w:tcW w:w="2270" w:type="dxa"/>
          </w:tcPr>
          <w:p w14:paraId="05725DB5" w14:textId="77777777" w:rsidR="007E09C4" w:rsidRDefault="007E09C4" w:rsidP="007E09C4">
            <w:pPr>
              <w:pStyle w:val="GDD-Normal"/>
            </w:pPr>
            <w:r>
              <w:t>Location:</w:t>
            </w:r>
          </w:p>
          <w:p w14:paraId="1169BF89" w14:textId="0F81AED1" w:rsidR="007E09C4" w:rsidRPr="006F2AC2" w:rsidRDefault="007E09C4" w:rsidP="007E09C4">
            <w:pPr>
              <w:pStyle w:val="GDD-Normal"/>
              <w:rPr>
                <w:i/>
                <w:iCs/>
              </w:rPr>
            </w:pPr>
            <w:r>
              <w:t>How to Obtain:</w:t>
            </w:r>
          </w:p>
        </w:tc>
        <w:tc>
          <w:tcPr>
            <w:tcW w:w="2270" w:type="dxa"/>
          </w:tcPr>
          <w:p w14:paraId="20E5A930" w14:textId="77777777" w:rsidR="007E09C4" w:rsidRPr="006F2AC2" w:rsidRDefault="007E09C4" w:rsidP="007E09C4">
            <w:pPr>
              <w:pStyle w:val="GDD-Normal"/>
              <w:rPr>
                <w:i/>
                <w:iCs/>
              </w:rPr>
            </w:pPr>
          </w:p>
        </w:tc>
      </w:tr>
      <w:tr w:rsidR="007E09C4" w:rsidRPr="006F2AC2" w14:paraId="1E80E3B0" w14:textId="77777777" w:rsidTr="00D63BA2">
        <w:tc>
          <w:tcPr>
            <w:tcW w:w="2270" w:type="dxa"/>
          </w:tcPr>
          <w:p w14:paraId="4D9C0E34" w14:textId="272A63E5" w:rsidR="007E09C4" w:rsidRDefault="007E09C4" w:rsidP="007E09C4">
            <w:pPr>
              <w:pStyle w:val="GDD-Normal"/>
            </w:pPr>
            <w:r>
              <w:t>Strange Book</w:t>
            </w:r>
          </w:p>
        </w:tc>
        <w:tc>
          <w:tcPr>
            <w:tcW w:w="2270" w:type="dxa"/>
          </w:tcPr>
          <w:p w14:paraId="76D9C48B" w14:textId="11202029" w:rsidR="007E09C4" w:rsidRPr="00A158A3" w:rsidRDefault="007E09C4" w:rsidP="007E09C4">
            <w:pPr>
              <w:pStyle w:val="GDD-Normal"/>
            </w:pPr>
            <w:r>
              <w:t>A leather book, decorated with red symbols</w:t>
            </w:r>
          </w:p>
        </w:tc>
        <w:tc>
          <w:tcPr>
            <w:tcW w:w="2270" w:type="dxa"/>
          </w:tcPr>
          <w:p w14:paraId="7D1C3507" w14:textId="77777777" w:rsidR="007E09C4" w:rsidRDefault="007E09C4" w:rsidP="007E09C4">
            <w:pPr>
              <w:pStyle w:val="GDD-Normal"/>
            </w:pPr>
            <w:r>
              <w:t>Location:</w:t>
            </w:r>
          </w:p>
          <w:p w14:paraId="1B55F8AB" w14:textId="3E2B5B15" w:rsidR="007E09C4" w:rsidRPr="006F2AC2" w:rsidRDefault="007E09C4" w:rsidP="007E09C4">
            <w:pPr>
              <w:pStyle w:val="GDD-Normal"/>
              <w:rPr>
                <w:i/>
                <w:iCs/>
              </w:rPr>
            </w:pPr>
            <w:r>
              <w:t>How to Obtain:</w:t>
            </w:r>
          </w:p>
        </w:tc>
        <w:tc>
          <w:tcPr>
            <w:tcW w:w="2270" w:type="dxa"/>
          </w:tcPr>
          <w:p w14:paraId="4C316873" w14:textId="77777777" w:rsidR="007E09C4" w:rsidRPr="006F2AC2" w:rsidRDefault="007E09C4" w:rsidP="007E09C4">
            <w:pPr>
              <w:pStyle w:val="GDD-Normal"/>
              <w:rPr>
                <w:i/>
                <w:iCs/>
              </w:rPr>
            </w:pPr>
          </w:p>
        </w:tc>
      </w:tr>
      <w:tr w:rsidR="007E09C4" w:rsidRPr="006F2AC2" w14:paraId="01D7B252" w14:textId="77777777" w:rsidTr="00D63BA2">
        <w:tc>
          <w:tcPr>
            <w:tcW w:w="2270" w:type="dxa"/>
          </w:tcPr>
          <w:p w14:paraId="7C5F59F6" w14:textId="2553C719" w:rsidR="007E09C4" w:rsidRDefault="007E09C4" w:rsidP="007E09C4">
            <w:pPr>
              <w:pStyle w:val="GDD-Normal"/>
            </w:pPr>
            <w:r>
              <w:t>Ancient Artifact</w:t>
            </w:r>
          </w:p>
        </w:tc>
        <w:tc>
          <w:tcPr>
            <w:tcW w:w="2270" w:type="dxa"/>
          </w:tcPr>
          <w:p w14:paraId="710B1D36" w14:textId="2AB68984" w:rsidR="007E09C4" w:rsidRPr="007E09C4" w:rsidRDefault="007E09C4" w:rsidP="007E09C4">
            <w:pPr>
              <w:pStyle w:val="GDD-Normal"/>
            </w:pPr>
            <w:r>
              <w:t xml:space="preserve">An old stone circle, about the size of a fist. Engraved with writing around </w:t>
            </w:r>
            <w:proofErr w:type="gramStart"/>
            <w:r>
              <w:t>it’s</w:t>
            </w:r>
            <w:proofErr w:type="gramEnd"/>
            <w:r>
              <w:t xml:space="preserve"> perimeter and with a small spherical indentation in the center.</w:t>
            </w:r>
          </w:p>
        </w:tc>
        <w:tc>
          <w:tcPr>
            <w:tcW w:w="2270" w:type="dxa"/>
          </w:tcPr>
          <w:p w14:paraId="2052131E" w14:textId="77777777" w:rsidR="007E09C4" w:rsidRDefault="007E09C4" w:rsidP="007E09C4">
            <w:pPr>
              <w:pStyle w:val="GDD-Normal"/>
            </w:pPr>
            <w:r>
              <w:t>Location:</w:t>
            </w:r>
          </w:p>
          <w:p w14:paraId="526CA1B8" w14:textId="07B41B40" w:rsidR="007E09C4" w:rsidRPr="006F2AC2" w:rsidRDefault="007E09C4" w:rsidP="007E09C4">
            <w:pPr>
              <w:pStyle w:val="GDD-Normal"/>
              <w:rPr>
                <w:i/>
                <w:iCs/>
              </w:rPr>
            </w:pPr>
            <w:r>
              <w:t>How to Obtain:</w:t>
            </w:r>
          </w:p>
        </w:tc>
        <w:tc>
          <w:tcPr>
            <w:tcW w:w="2270" w:type="dxa"/>
          </w:tcPr>
          <w:p w14:paraId="2C84E87C" w14:textId="77777777" w:rsidR="007E09C4" w:rsidRPr="006F2AC2" w:rsidRDefault="007E09C4" w:rsidP="007E09C4">
            <w:pPr>
              <w:pStyle w:val="GDD-Normal"/>
              <w:rPr>
                <w:i/>
                <w:iCs/>
              </w:rPr>
            </w:pPr>
          </w:p>
        </w:tc>
      </w:tr>
      <w:tr w:rsidR="007E09C4" w:rsidRPr="006F2AC2" w14:paraId="1F98D49C" w14:textId="77777777" w:rsidTr="00D63BA2">
        <w:tc>
          <w:tcPr>
            <w:tcW w:w="2270" w:type="dxa"/>
          </w:tcPr>
          <w:p w14:paraId="6DA9BBA6" w14:textId="2F9AE110" w:rsidR="007E09C4" w:rsidRDefault="007E09C4" w:rsidP="007E09C4">
            <w:pPr>
              <w:pStyle w:val="GDD-Normal"/>
            </w:pPr>
            <w:r>
              <w:t>The Void Pendant</w:t>
            </w:r>
          </w:p>
        </w:tc>
        <w:tc>
          <w:tcPr>
            <w:tcW w:w="2270" w:type="dxa"/>
          </w:tcPr>
          <w:p w14:paraId="2390CC70" w14:textId="54B50EDB" w:rsidR="007E09C4" w:rsidRPr="007E09C4" w:rsidRDefault="007E09C4" w:rsidP="007E09C4">
            <w:pPr>
              <w:pStyle w:val="GDD-Normal"/>
            </w:pPr>
            <w:r>
              <w:t>A silver pendant with a black center, seemingly appearing into nothing.</w:t>
            </w:r>
          </w:p>
        </w:tc>
        <w:tc>
          <w:tcPr>
            <w:tcW w:w="2270" w:type="dxa"/>
          </w:tcPr>
          <w:p w14:paraId="6337903E" w14:textId="77777777" w:rsidR="007E09C4" w:rsidRDefault="007E09C4" w:rsidP="007E09C4">
            <w:pPr>
              <w:pStyle w:val="GDD-Normal"/>
            </w:pPr>
            <w:r>
              <w:t>Location:</w:t>
            </w:r>
          </w:p>
          <w:p w14:paraId="04FFA55B" w14:textId="65A57F73" w:rsidR="007E09C4" w:rsidRPr="006F2AC2" w:rsidRDefault="007E09C4" w:rsidP="007E09C4">
            <w:pPr>
              <w:pStyle w:val="GDD-Normal"/>
              <w:rPr>
                <w:i/>
                <w:iCs/>
              </w:rPr>
            </w:pPr>
            <w:r>
              <w:t>How to Obtain:</w:t>
            </w:r>
          </w:p>
        </w:tc>
        <w:tc>
          <w:tcPr>
            <w:tcW w:w="2270" w:type="dxa"/>
          </w:tcPr>
          <w:p w14:paraId="5E773E2B" w14:textId="77777777" w:rsidR="007E09C4" w:rsidRPr="006F2AC2" w:rsidRDefault="007E09C4" w:rsidP="007E09C4">
            <w:pPr>
              <w:pStyle w:val="GDD-Normal"/>
              <w:rPr>
                <w:i/>
                <w:iCs/>
              </w:rPr>
            </w:pPr>
          </w:p>
        </w:tc>
      </w:tr>
      <w:tr w:rsidR="007E09C4" w:rsidRPr="006F2AC2" w14:paraId="3184B2D2" w14:textId="77777777" w:rsidTr="00D63BA2">
        <w:tc>
          <w:tcPr>
            <w:tcW w:w="2270" w:type="dxa"/>
          </w:tcPr>
          <w:p w14:paraId="6498CAC8" w14:textId="684D1CBD" w:rsidR="007E09C4" w:rsidRDefault="007E09C4" w:rsidP="007E09C4">
            <w:pPr>
              <w:pStyle w:val="GDD-Normal"/>
            </w:pPr>
            <w:r>
              <w:t>The Cosmic Pendant</w:t>
            </w:r>
          </w:p>
        </w:tc>
        <w:tc>
          <w:tcPr>
            <w:tcW w:w="2270" w:type="dxa"/>
          </w:tcPr>
          <w:p w14:paraId="54A83DA3" w14:textId="0C578A0C" w:rsidR="007E09C4" w:rsidRPr="007E09C4" w:rsidRDefault="007E09C4" w:rsidP="007E09C4">
            <w:pPr>
              <w:pStyle w:val="GDD-Normal"/>
            </w:pPr>
            <w:r>
              <w:t>A silver pendant, with a view of stairs and space in the center.</w:t>
            </w:r>
          </w:p>
        </w:tc>
        <w:tc>
          <w:tcPr>
            <w:tcW w:w="2270" w:type="dxa"/>
          </w:tcPr>
          <w:p w14:paraId="19175252" w14:textId="77777777" w:rsidR="007E09C4" w:rsidRDefault="007E09C4" w:rsidP="007E09C4">
            <w:pPr>
              <w:pStyle w:val="GDD-Normal"/>
            </w:pPr>
            <w:r>
              <w:t>Location:</w:t>
            </w:r>
          </w:p>
          <w:p w14:paraId="55516E08" w14:textId="2EBDCAB6" w:rsidR="007E09C4" w:rsidRPr="006F2AC2" w:rsidRDefault="007E09C4" w:rsidP="007E09C4">
            <w:pPr>
              <w:pStyle w:val="GDD-Normal"/>
              <w:rPr>
                <w:i/>
                <w:iCs/>
              </w:rPr>
            </w:pPr>
            <w:r>
              <w:t>How to Obtain:</w:t>
            </w:r>
          </w:p>
        </w:tc>
        <w:tc>
          <w:tcPr>
            <w:tcW w:w="2270" w:type="dxa"/>
          </w:tcPr>
          <w:p w14:paraId="2FF6FE40" w14:textId="77777777" w:rsidR="007E09C4" w:rsidRPr="006F2AC2" w:rsidRDefault="007E09C4" w:rsidP="007E09C4">
            <w:pPr>
              <w:pStyle w:val="GDD-Normal"/>
              <w:rPr>
                <w:i/>
                <w:iCs/>
              </w:rPr>
            </w:pPr>
          </w:p>
        </w:tc>
      </w:tr>
      <w:tr w:rsidR="00A158A3" w:rsidRPr="006F2AC2" w14:paraId="26898E67" w14:textId="77777777" w:rsidTr="00D63BA2">
        <w:tc>
          <w:tcPr>
            <w:tcW w:w="2270" w:type="dxa"/>
          </w:tcPr>
          <w:p w14:paraId="0CEC65A4" w14:textId="77777777" w:rsidR="00A158A3" w:rsidRDefault="00A158A3" w:rsidP="00A158A3">
            <w:pPr>
              <w:pStyle w:val="GDD-Normal"/>
            </w:pPr>
          </w:p>
        </w:tc>
        <w:tc>
          <w:tcPr>
            <w:tcW w:w="2270" w:type="dxa"/>
          </w:tcPr>
          <w:p w14:paraId="6403F607" w14:textId="77777777" w:rsidR="00A158A3" w:rsidRPr="006F2AC2" w:rsidRDefault="00A158A3" w:rsidP="00A158A3">
            <w:pPr>
              <w:pStyle w:val="GDD-Normal"/>
              <w:rPr>
                <w:i/>
                <w:iCs/>
              </w:rPr>
            </w:pPr>
          </w:p>
        </w:tc>
        <w:tc>
          <w:tcPr>
            <w:tcW w:w="2270" w:type="dxa"/>
          </w:tcPr>
          <w:p w14:paraId="07026641" w14:textId="77777777" w:rsidR="00A158A3" w:rsidRPr="006F2AC2" w:rsidRDefault="00A158A3" w:rsidP="00A158A3">
            <w:pPr>
              <w:pStyle w:val="GDD-Normal"/>
              <w:rPr>
                <w:i/>
                <w:iCs/>
              </w:rPr>
            </w:pPr>
          </w:p>
        </w:tc>
        <w:tc>
          <w:tcPr>
            <w:tcW w:w="2270" w:type="dxa"/>
          </w:tcPr>
          <w:p w14:paraId="02197AD2" w14:textId="77777777" w:rsidR="00A158A3" w:rsidRPr="006F2AC2" w:rsidRDefault="00A158A3" w:rsidP="00A158A3">
            <w:pPr>
              <w:pStyle w:val="GDD-Normal"/>
              <w:rPr>
                <w:i/>
                <w:iCs/>
              </w:rPr>
            </w:pPr>
          </w:p>
        </w:tc>
      </w:tr>
    </w:tbl>
    <w:p w14:paraId="185D5591" w14:textId="77777777" w:rsidR="006F2AC2" w:rsidRDefault="006F2AC2" w:rsidP="006F2AC2">
      <w:pPr>
        <w:pStyle w:val="GDD-Normal"/>
      </w:pPr>
    </w:p>
    <w:p w14:paraId="4FA8591E" w14:textId="77777777" w:rsidR="006F2AC2" w:rsidRDefault="006F2AC2" w:rsidP="006F2AC2">
      <w:pPr>
        <w:pStyle w:val="GDD-Subcategory"/>
      </w:pPr>
      <w:r>
        <w:t>Consumables</w:t>
      </w:r>
    </w:p>
    <w:tbl>
      <w:tblPr>
        <w:tblStyle w:val="TableGrid"/>
        <w:tblW w:w="0" w:type="auto"/>
        <w:tblLook w:val="04A0" w:firstRow="1" w:lastRow="0" w:firstColumn="1" w:lastColumn="0" w:noHBand="0" w:noVBand="1"/>
      </w:tblPr>
      <w:tblGrid>
        <w:gridCol w:w="2270"/>
        <w:gridCol w:w="2270"/>
        <w:gridCol w:w="2270"/>
        <w:gridCol w:w="2270"/>
      </w:tblGrid>
      <w:tr w:rsidR="006F2AC2" w:rsidRPr="006F2AC2" w14:paraId="06F0A2AC" w14:textId="77777777" w:rsidTr="00D63BA2">
        <w:tc>
          <w:tcPr>
            <w:tcW w:w="2270" w:type="dxa"/>
          </w:tcPr>
          <w:p w14:paraId="086FABA5" w14:textId="77777777" w:rsidR="006F2AC2" w:rsidRPr="006F2AC2" w:rsidRDefault="006F2AC2" w:rsidP="00D63BA2">
            <w:pPr>
              <w:pStyle w:val="GDD-Subcategory"/>
              <w:numPr>
                <w:ilvl w:val="0"/>
                <w:numId w:val="0"/>
              </w:numPr>
              <w:jc w:val="center"/>
              <w:rPr>
                <w:i w:val="0"/>
                <w:iCs/>
              </w:rPr>
            </w:pPr>
            <w:r w:rsidRPr="006F2AC2">
              <w:rPr>
                <w:i w:val="0"/>
                <w:iCs/>
              </w:rPr>
              <w:t>Name</w:t>
            </w:r>
          </w:p>
        </w:tc>
        <w:tc>
          <w:tcPr>
            <w:tcW w:w="2270" w:type="dxa"/>
          </w:tcPr>
          <w:p w14:paraId="3F1880F4" w14:textId="77777777" w:rsidR="006F2AC2" w:rsidRPr="006F2AC2" w:rsidRDefault="006F2AC2" w:rsidP="00D63BA2">
            <w:pPr>
              <w:pStyle w:val="GDD-Subcategory"/>
              <w:numPr>
                <w:ilvl w:val="0"/>
                <w:numId w:val="0"/>
              </w:numPr>
              <w:jc w:val="center"/>
              <w:rPr>
                <w:i w:val="0"/>
                <w:iCs/>
              </w:rPr>
            </w:pPr>
            <w:r w:rsidRPr="006F2AC2">
              <w:rPr>
                <w:i w:val="0"/>
                <w:iCs/>
              </w:rPr>
              <w:t>Description</w:t>
            </w:r>
          </w:p>
        </w:tc>
        <w:tc>
          <w:tcPr>
            <w:tcW w:w="2270" w:type="dxa"/>
          </w:tcPr>
          <w:p w14:paraId="2A17EA55" w14:textId="77777777" w:rsidR="006F2AC2" w:rsidRPr="006F2AC2" w:rsidRDefault="006F2AC2" w:rsidP="00D63BA2">
            <w:pPr>
              <w:pStyle w:val="GDD-Subcategory"/>
              <w:numPr>
                <w:ilvl w:val="0"/>
                <w:numId w:val="0"/>
              </w:numPr>
              <w:jc w:val="center"/>
              <w:rPr>
                <w:i w:val="0"/>
                <w:iCs/>
              </w:rPr>
            </w:pPr>
            <w:r w:rsidRPr="006F2AC2">
              <w:rPr>
                <w:i w:val="0"/>
                <w:iCs/>
              </w:rPr>
              <w:t>Statistic</w:t>
            </w:r>
          </w:p>
        </w:tc>
        <w:tc>
          <w:tcPr>
            <w:tcW w:w="2270" w:type="dxa"/>
          </w:tcPr>
          <w:p w14:paraId="7285829C" w14:textId="77777777" w:rsidR="006F2AC2" w:rsidRPr="006F2AC2" w:rsidRDefault="006F2AC2" w:rsidP="00D63BA2">
            <w:pPr>
              <w:pStyle w:val="GDD-Subcategory"/>
              <w:numPr>
                <w:ilvl w:val="0"/>
                <w:numId w:val="0"/>
              </w:numPr>
              <w:jc w:val="center"/>
              <w:rPr>
                <w:i w:val="0"/>
                <w:iCs/>
              </w:rPr>
            </w:pPr>
            <w:r w:rsidRPr="006F2AC2">
              <w:rPr>
                <w:i w:val="0"/>
                <w:iCs/>
              </w:rPr>
              <w:t>Image</w:t>
            </w:r>
          </w:p>
        </w:tc>
      </w:tr>
      <w:tr w:rsidR="006F2AC2" w:rsidRPr="006F2AC2" w14:paraId="1043DC06" w14:textId="77777777" w:rsidTr="00D63BA2">
        <w:tc>
          <w:tcPr>
            <w:tcW w:w="2270" w:type="dxa"/>
          </w:tcPr>
          <w:p w14:paraId="589D47AC" w14:textId="3A02833C" w:rsidR="006F2AC2" w:rsidRPr="006F2AC2" w:rsidRDefault="00794528" w:rsidP="00794528">
            <w:pPr>
              <w:pStyle w:val="GDD-Normal"/>
            </w:pPr>
            <w:r>
              <w:t>Health Pack</w:t>
            </w:r>
          </w:p>
        </w:tc>
        <w:tc>
          <w:tcPr>
            <w:tcW w:w="2270" w:type="dxa"/>
          </w:tcPr>
          <w:p w14:paraId="24D36B40" w14:textId="45BF3D4E" w:rsidR="006F2AC2" w:rsidRPr="006F2AC2" w:rsidRDefault="00794528" w:rsidP="00794528">
            <w:pPr>
              <w:pStyle w:val="GDD-Normal"/>
            </w:pPr>
            <w:r>
              <w:t xml:space="preserve">A medical box with a </w:t>
            </w:r>
            <w:proofErr w:type="gramStart"/>
            <w:r>
              <w:t>Red</w:t>
            </w:r>
            <w:proofErr w:type="gramEnd"/>
            <w:r>
              <w:t xml:space="preserve"> plus </w:t>
            </w:r>
            <w:proofErr w:type="gramStart"/>
            <w:r>
              <w:t>sigh</w:t>
            </w:r>
            <w:proofErr w:type="gramEnd"/>
            <w:r>
              <w:t xml:space="preserve"> on it. Gives the player health</w:t>
            </w:r>
          </w:p>
        </w:tc>
        <w:tc>
          <w:tcPr>
            <w:tcW w:w="2270" w:type="dxa"/>
          </w:tcPr>
          <w:p w14:paraId="5DC640F4" w14:textId="5DA766DB" w:rsidR="006F2AC2" w:rsidRPr="006F2AC2" w:rsidRDefault="00794528" w:rsidP="00794528">
            <w:pPr>
              <w:pStyle w:val="GDD-Normal"/>
            </w:pPr>
            <w:r>
              <w:t>+50 to Health</w:t>
            </w:r>
          </w:p>
        </w:tc>
        <w:tc>
          <w:tcPr>
            <w:tcW w:w="2270" w:type="dxa"/>
          </w:tcPr>
          <w:p w14:paraId="19B6AE27" w14:textId="77777777" w:rsidR="006F2AC2" w:rsidRPr="006F2AC2" w:rsidRDefault="006F2AC2" w:rsidP="00794528">
            <w:pPr>
              <w:pStyle w:val="GDD-Normal"/>
            </w:pPr>
          </w:p>
        </w:tc>
      </w:tr>
      <w:tr w:rsidR="00794528" w:rsidRPr="006F2AC2" w14:paraId="602D255E" w14:textId="77777777" w:rsidTr="00D63BA2">
        <w:tc>
          <w:tcPr>
            <w:tcW w:w="2270" w:type="dxa"/>
          </w:tcPr>
          <w:p w14:paraId="3728B7B5" w14:textId="42F93BCC" w:rsidR="00794528" w:rsidRPr="00794528" w:rsidRDefault="00794528" w:rsidP="00794528">
            <w:pPr>
              <w:pStyle w:val="GDD-Normal"/>
            </w:pPr>
            <w:r>
              <w:t>Ammo</w:t>
            </w:r>
          </w:p>
        </w:tc>
        <w:tc>
          <w:tcPr>
            <w:tcW w:w="2270" w:type="dxa"/>
          </w:tcPr>
          <w:p w14:paraId="301C69CE" w14:textId="0C878092" w:rsidR="00794528" w:rsidRPr="006F2AC2" w:rsidRDefault="00794528" w:rsidP="00794528">
            <w:pPr>
              <w:pStyle w:val="GDD-Normal"/>
            </w:pPr>
            <w:r>
              <w:t>A set of 3 or 4 bullets positioned next to each other. Gives the player ammo for their pistol.</w:t>
            </w:r>
          </w:p>
        </w:tc>
        <w:tc>
          <w:tcPr>
            <w:tcW w:w="2270" w:type="dxa"/>
          </w:tcPr>
          <w:p w14:paraId="4D13CF83" w14:textId="34BBDAA5" w:rsidR="00794528" w:rsidRPr="006F2AC2" w:rsidRDefault="00794528" w:rsidP="00794528">
            <w:pPr>
              <w:pStyle w:val="GDD-Normal"/>
            </w:pPr>
            <w:r>
              <w:t>+10 bullets.</w:t>
            </w:r>
          </w:p>
        </w:tc>
        <w:tc>
          <w:tcPr>
            <w:tcW w:w="2270" w:type="dxa"/>
          </w:tcPr>
          <w:p w14:paraId="0C0CBFF7" w14:textId="77777777" w:rsidR="00794528" w:rsidRPr="006F2AC2" w:rsidRDefault="00794528" w:rsidP="00794528">
            <w:pPr>
              <w:pStyle w:val="GDD-Normal"/>
            </w:pPr>
          </w:p>
        </w:tc>
      </w:tr>
    </w:tbl>
    <w:p w14:paraId="165C7B18" w14:textId="77777777" w:rsidR="006F2AC2" w:rsidRDefault="006F2AC2" w:rsidP="006F2AC2">
      <w:pPr>
        <w:pStyle w:val="GDD-Normal"/>
      </w:pPr>
    </w:p>
    <w:p w14:paraId="74EB01EF" w14:textId="77777777" w:rsidR="002242C8" w:rsidRPr="006F2AC2" w:rsidRDefault="002242C8" w:rsidP="006F2AC2">
      <w:pPr>
        <w:pStyle w:val="GDD-Category2"/>
        <w:numPr>
          <w:ilvl w:val="0"/>
          <w:numId w:val="0"/>
        </w:numPr>
        <w:ind w:left="288"/>
      </w:pPr>
      <w:r>
        <w:br w:type="page"/>
      </w:r>
    </w:p>
    <w:p w14:paraId="76B63332" w14:textId="77777777" w:rsidR="009310D2" w:rsidRDefault="00F94EFA" w:rsidP="00F94EFA">
      <w:pPr>
        <w:pStyle w:val="GDD-Section"/>
        <w:numPr>
          <w:ilvl w:val="0"/>
          <w:numId w:val="0"/>
        </w:numPr>
        <w:ind w:left="432" w:hanging="432"/>
      </w:pPr>
      <w:bookmarkStart w:id="99" w:name="_Toc181487280"/>
      <w:r>
        <w:lastRenderedPageBreak/>
        <w:t>Section IV - Levels, missions</w:t>
      </w:r>
      <w:bookmarkEnd w:id="99"/>
    </w:p>
    <w:p w14:paraId="46D6EB4B"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3E0D65E7" w14:textId="77777777" w:rsidR="009310D2" w:rsidRDefault="00000000" w:rsidP="00F94EFA">
      <w:pPr>
        <w:pStyle w:val="GDD-Category1"/>
      </w:pPr>
      <w:bookmarkStart w:id="100" w:name="_Toc181487281"/>
      <w:commentRangeStart w:id="101"/>
      <w:r>
        <w:t>Level #1</w:t>
      </w:r>
      <w:commentRangeEnd w:id="101"/>
      <w:r w:rsidR="006F2AC2">
        <w:rPr>
          <w:rStyle w:val="CommentReference"/>
          <w:rFonts w:ascii="Calibri" w:hAnsi="Calibri"/>
          <w:b w:val="0"/>
          <w:color w:val="auto"/>
          <w:u w:val="none"/>
        </w:rPr>
        <w:commentReference w:id="101"/>
      </w:r>
      <w:bookmarkEnd w:id="100"/>
    </w:p>
    <w:p w14:paraId="230B179A" w14:textId="77777777" w:rsidR="00C969EF" w:rsidRDefault="00000000" w:rsidP="00506B56">
      <w:pPr>
        <w:pStyle w:val="GDD-Category2"/>
      </w:pPr>
      <w:bookmarkStart w:id="102" w:name="_Toc181487282"/>
      <w:commentRangeStart w:id="103"/>
      <w:r>
        <w:t>Synopsis</w:t>
      </w:r>
      <w:commentRangeEnd w:id="103"/>
      <w:r w:rsidR="00E57FB0">
        <w:rPr>
          <w:rStyle w:val="CommentReference"/>
          <w:rFonts w:ascii="Calibri" w:hAnsi="Calibri"/>
          <w:b w:val="0"/>
          <w:color w:val="auto"/>
        </w:rPr>
        <w:commentReference w:id="103"/>
      </w:r>
      <w:bookmarkEnd w:id="102"/>
    </w:p>
    <w:p w14:paraId="7B9529C3" w14:textId="77777777" w:rsidR="00C969EF" w:rsidRDefault="00C969EF" w:rsidP="00C969EF">
      <w:pPr>
        <w:pStyle w:val="GDD-Normal"/>
      </w:pPr>
    </w:p>
    <w:p w14:paraId="24700E3C" w14:textId="77777777" w:rsidR="009310D2" w:rsidRDefault="00000000" w:rsidP="00506B56">
      <w:pPr>
        <w:pStyle w:val="GDD-Category2"/>
      </w:pPr>
      <w:bookmarkStart w:id="104" w:name="_Toc181487283"/>
      <w:commentRangeStart w:id="105"/>
      <w:r>
        <w:t>Introductory Material</w:t>
      </w:r>
      <w:commentRangeEnd w:id="105"/>
      <w:r w:rsidR="00E57FB0">
        <w:rPr>
          <w:rStyle w:val="CommentReference"/>
          <w:rFonts w:ascii="Calibri" w:hAnsi="Calibri"/>
          <w:b w:val="0"/>
          <w:color w:val="auto"/>
        </w:rPr>
        <w:commentReference w:id="105"/>
      </w:r>
      <w:bookmarkEnd w:id="104"/>
    </w:p>
    <w:p w14:paraId="79DED8F4" w14:textId="77777777" w:rsidR="00C969EF" w:rsidRDefault="00C969EF" w:rsidP="00C969EF">
      <w:pPr>
        <w:pStyle w:val="GDD-Normal"/>
      </w:pPr>
    </w:p>
    <w:p w14:paraId="7535FB94" w14:textId="77777777" w:rsidR="009310D2" w:rsidRDefault="00000000" w:rsidP="00506B56">
      <w:pPr>
        <w:pStyle w:val="GDD-Category2"/>
      </w:pPr>
      <w:bookmarkStart w:id="106" w:name="_Toc181487284"/>
      <w:r>
        <w:t>Objectives</w:t>
      </w:r>
      <w:bookmarkEnd w:id="106"/>
    </w:p>
    <w:p w14:paraId="33014F2F" w14:textId="77777777" w:rsidR="00C969EF" w:rsidRDefault="00C969EF" w:rsidP="00C969EF">
      <w:pPr>
        <w:pStyle w:val="GDD-Normal"/>
      </w:pPr>
    </w:p>
    <w:p w14:paraId="54477FA3" w14:textId="77777777" w:rsidR="009310D2" w:rsidRDefault="00000000" w:rsidP="00506B56">
      <w:pPr>
        <w:pStyle w:val="GDD-Category2"/>
      </w:pPr>
      <w:bookmarkStart w:id="107" w:name="_Toc181487285"/>
      <w:r>
        <w:t>Physical Description</w:t>
      </w:r>
      <w:bookmarkEnd w:id="107"/>
    </w:p>
    <w:p w14:paraId="55F86795" w14:textId="77777777" w:rsidR="00C969EF" w:rsidRDefault="00C969EF" w:rsidP="00C969EF">
      <w:pPr>
        <w:pStyle w:val="GDD-Normal"/>
      </w:pPr>
    </w:p>
    <w:p w14:paraId="35AA9107" w14:textId="77777777" w:rsidR="009310D2" w:rsidRDefault="00000000" w:rsidP="00506B56">
      <w:pPr>
        <w:pStyle w:val="GDD-Category2"/>
      </w:pPr>
      <w:bookmarkStart w:id="108" w:name="_Toc181487286"/>
      <w:commentRangeStart w:id="109"/>
      <w:r>
        <w:t>Map</w:t>
      </w:r>
      <w:commentRangeEnd w:id="109"/>
      <w:r w:rsidR="00E57FB0">
        <w:rPr>
          <w:rStyle w:val="CommentReference"/>
          <w:rFonts w:ascii="Calibri" w:hAnsi="Calibri"/>
          <w:b w:val="0"/>
          <w:color w:val="auto"/>
        </w:rPr>
        <w:commentReference w:id="109"/>
      </w:r>
      <w:bookmarkEnd w:id="108"/>
    </w:p>
    <w:p w14:paraId="6B8A8179" w14:textId="77777777" w:rsidR="00C969EF" w:rsidRDefault="00C969EF" w:rsidP="00C969EF">
      <w:pPr>
        <w:pStyle w:val="GDD-Normal"/>
      </w:pPr>
    </w:p>
    <w:p w14:paraId="3B95E72F" w14:textId="77777777" w:rsidR="009310D2" w:rsidRDefault="00000000" w:rsidP="00506B56">
      <w:pPr>
        <w:pStyle w:val="GDD-Category2"/>
      </w:pPr>
      <w:bookmarkStart w:id="110" w:name="_Toc181487287"/>
      <w:r>
        <w:t>Critical Path</w:t>
      </w:r>
      <w:bookmarkEnd w:id="110"/>
    </w:p>
    <w:p w14:paraId="00D2C308" w14:textId="77777777" w:rsidR="00C969EF" w:rsidRDefault="00C969EF" w:rsidP="00C969EF">
      <w:pPr>
        <w:pStyle w:val="GDD-Normal"/>
      </w:pPr>
    </w:p>
    <w:p w14:paraId="3090ABED" w14:textId="77777777" w:rsidR="009310D2" w:rsidRDefault="00000000" w:rsidP="00506B56">
      <w:pPr>
        <w:pStyle w:val="GDD-Category2"/>
      </w:pPr>
      <w:bookmarkStart w:id="111" w:name="_Toc181487288"/>
      <w:r>
        <w:t>Encounters</w:t>
      </w:r>
      <w:bookmarkEnd w:id="111"/>
    </w:p>
    <w:p w14:paraId="39206869" w14:textId="77777777" w:rsidR="00C969EF" w:rsidRDefault="00C969EF" w:rsidP="00C969EF">
      <w:pPr>
        <w:pStyle w:val="GDD-Normal"/>
      </w:pPr>
    </w:p>
    <w:p w14:paraId="2B5243CC" w14:textId="77777777" w:rsidR="009310D2" w:rsidRDefault="00000000" w:rsidP="00506B56">
      <w:pPr>
        <w:pStyle w:val="GDD-Category2"/>
      </w:pPr>
      <w:bookmarkStart w:id="112" w:name="_Toc181487289"/>
      <w:r>
        <w:t>Level Walkthrough</w:t>
      </w:r>
      <w:bookmarkEnd w:id="112"/>
    </w:p>
    <w:p w14:paraId="0DFFBB62" w14:textId="77777777" w:rsidR="00C969EF" w:rsidRDefault="00C969EF" w:rsidP="00C969EF">
      <w:pPr>
        <w:pStyle w:val="GDD-Normal"/>
      </w:pPr>
    </w:p>
    <w:p w14:paraId="26C46303" w14:textId="77777777" w:rsidR="009310D2" w:rsidRDefault="00000000" w:rsidP="00506B56">
      <w:pPr>
        <w:pStyle w:val="GDD-Category2"/>
      </w:pPr>
      <w:bookmarkStart w:id="113" w:name="_Toc181487290"/>
      <w:r>
        <w:t>Closing Material</w:t>
      </w:r>
      <w:bookmarkEnd w:id="113"/>
    </w:p>
    <w:p w14:paraId="57173DB5" w14:textId="77777777" w:rsidR="00C969EF" w:rsidRDefault="00C969EF" w:rsidP="00C969EF">
      <w:pPr>
        <w:pStyle w:val="GDD-Normal"/>
      </w:pPr>
    </w:p>
    <w:p w14:paraId="31A73DDE" w14:textId="77777777" w:rsidR="009310D2" w:rsidRDefault="00000000" w:rsidP="00C969EF">
      <w:pPr>
        <w:pStyle w:val="GDD-Category1"/>
      </w:pPr>
      <w:bookmarkStart w:id="114" w:name="_Toc181487291"/>
      <w:r>
        <w:t>Level #2</w:t>
      </w:r>
      <w:bookmarkEnd w:id="114"/>
    </w:p>
    <w:p w14:paraId="77FD43D0" w14:textId="77777777" w:rsidR="009310D2" w:rsidRDefault="00000000" w:rsidP="00C969EF">
      <w:pPr>
        <w:pStyle w:val="GDD-Category1"/>
      </w:pPr>
      <w:bookmarkStart w:id="115" w:name="_Toc181487292"/>
      <w:r>
        <w:t>etc.</w:t>
      </w:r>
      <w:bookmarkEnd w:id="115"/>
    </w:p>
    <w:p w14:paraId="4A1F7E6B" w14:textId="77777777" w:rsidR="009310D2" w:rsidRDefault="00000000" w:rsidP="00C969EF">
      <w:pPr>
        <w:pStyle w:val="GDD-Category1"/>
      </w:pPr>
      <w:bookmarkStart w:id="116" w:name="_Toc181487293"/>
      <w:r>
        <w:t>Training Level</w:t>
      </w:r>
      <w:bookmarkEnd w:id="116"/>
    </w:p>
    <w:p w14:paraId="3541B274" w14:textId="77777777" w:rsidR="002242C8" w:rsidRDefault="002242C8">
      <w:pPr>
        <w:rPr>
          <w:color w:val="2E74B5"/>
          <w:sz w:val="32"/>
          <w:szCs w:val="32"/>
        </w:rPr>
      </w:pPr>
      <w:r>
        <w:br w:type="page"/>
      </w:r>
    </w:p>
    <w:p w14:paraId="3467CEFA" w14:textId="77777777" w:rsidR="009310D2" w:rsidRDefault="00F94EFA" w:rsidP="00F94EFA">
      <w:pPr>
        <w:pStyle w:val="GDD-Section"/>
        <w:numPr>
          <w:ilvl w:val="0"/>
          <w:numId w:val="0"/>
        </w:numPr>
        <w:ind w:left="432" w:hanging="432"/>
      </w:pPr>
      <w:bookmarkStart w:id="117" w:name="_Toc181487294"/>
      <w:r>
        <w:lastRenderedPageBreak/>
        <w:t>Section V - Interface</w:t>
      </w:r>
      <w:bookmarkEnd w:id="117"/>
    </w:p>
    <w:p w14:paraId="0D7C2790"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6F067183" w14:textId="77777777" w:rsidR="009310D2" w:rsidRDefault="00000000" w:rsidP="00F94EFA">
      <w:pPr>
        <w:pStyle w:val="GDD-Category1"/>
      </w:pPr>
      <w:bookmarkStart w:id="118" w:name="_Toc181487295"/>
      <w:r>
        <w:t>Screen Flow</w:t>
      </w:r>
      <w:bookmarkEnd w:id="118"/>
    </w:p>
    <w:p w14:paraId="653DA340" w14:textId="77777777" w:rsidR="009310D2" w:rsidRDefault="00000000" w:rsidP="00506B56">
      <w:pPr>
        <w:pStyle w:val="GDD-Category2"/>
      </w:pPr>
      <w:bookmarkStart w:id="119" w:name="_Toc181487296"/>
      <w:commentRangeStart w:id="120"/>
      <w:r>
        <w:t>Screen Flow Chart</w:t>
      </w:r>
      <w:commentRangeEnd w:id="120"/>
      <w:r w:rsidR="00E57FB0">
        <w:rPr>
          <w:rStyle w:val="CommentReference"/>
          <w:rFonts w:ascii="Calibri" w:hAnsi="Calibri"/>
          <w:b w:val="0"/>
          <w:color w:val="auto"/>
        </w:rPr>
        <w:commentReference w:id="120"/>
      </w:r>
      <w:bookmarkEnd w:id="119"/>
    </w:p>
    <w:p w14:paraId="08ACC76A" w14:textId="77777777" w:rsidR="002E6986" w:rsidRDefault="002E6986" w:rsidP="002E6986">
      <w:pPr>
        <w:pStyle w:val="GDD-Normal"/>
      </w:pPr>
    </w:p>
    <w:p w14:paraId="676AD5F8" w14:textId="77777777" w:rsidR="009310D2" w:rsidRDefault="00000000" w:rsidP="00506B56">
      <w:pPr>
        <w:pStyle w:val="GDD-Category2"/>
      </w:pPr>
      <w:bookmarkStart w:id="121" w:name="_Toc181487297"/>
      <w:commentRangeStart w:id="122"/>
      <w:r>
        <w:t>Screen Descriptions</w:t>
      </w:r>
      <w:commentRangeEnd w:id="122"/>
      <w:r w:rsidR="00E57FB0">
        <w:rPr>
          <w:rStyle w:val="CommentReference"/>
          <w:rFonts w:ascii="Calibri" w:hAnsi="Calibri"/>
          <w:b w:val="0"/>
          <w:color w:val="auto"/>
        </w:rPr>
        <w:commentReference w:id="122"/>
      </w:r>
      <w:bookmarkEnd w:id="121"/>
    </w:p>
    <w:p w14:paraId="089F683C" w14:textId="77777777" w:rsidR="009310D2" w:rsidRDefault="00000000" w:rsidP="002E6986">
      <w:pPr>
        <w:pStyle w:val="GDD-Subcategory"/>
      </w:pPr>
      <w:r>
        <w:t>Main Menu Screen</w:t>
      </w:r>
    </w:p>
    <w:p w14:paraId="666E70CE" w14:textId="77777777" w:rsidR="002E6986" w:rsidRDefault="002E6986" w:rsidP="002E6986">
      <w:pPr>
        <w:pStyle w:val="GDD-Normal"/>
      </w:pPr>
    </w:p>
    <w:p w14:paraId="35EA72B7" w14:textId="77777777" w:rsidR="009310D2" w:rsidRDefault="00000000" w:rsidP="002E6986">
      <w:pPr>
        <w:pStyle w:val="GDD-Subcategory"/>
      </w:pPr>
      <w:r>
        <w:t>Options Screen</w:t>
      </w:r>
    </w:p>
    <w:p w14:paraId="7E3FB530" w14:textId="77777777" w:rsidR="002E6986" w:rsidRDefault="002E6986" w:rsidP="002E6986">
      <w:pPr>
        <w:pStyle w:val="GDD-Normal"/>
      </w:pPr>
    </w:p>
    <w:p w14:paraId="6D16E30D" w14:textId="77777777" w:rsidR="009310D2" w:rsidRDefault="00000000" w:rsidP="002E6986">
      <w:pPr>
        <w:pStyle w:val="GDD-Subcategory"/>
      </w:pPr>
      <w:r>
        <w:t>Etc.</w:t>
      </w:r>
    </w:p>
    <w:p w14:paraId="22116A3A" w14:textId="77777777" w:rsidR="002E6986" w:rsidRDefault="002E6986" w:rsidP="002E6986">
      <w:pPr>
        <w:pStyle w:val="GDD-Normal"/>
      </w:pPr>
    </w:p>
    <w:p w14:paraId="1124FA55" w14:textId="77777777" w:rsidR="009310D2" w:rsidRDefault="00000000" w:rsidP="002E6986">
      <w:pPr>
        <w:pStyle w:val="GDD-Category1"/>
      </w:pPr>
      <w:bookmarkStart w:id="123" w:name="_Toc181487298"/>
      <w:r>
        <w:t>Visual System</w:t>
      </w:r>
      <w:bookmarkEnd w:id="123"/>
    </w:p>
    <w:p w14:paraId="52A43863" w14:textId="77777777" w:rsidR="002E6986" w:rsidRDefault="00000000" w:rsidP="00506B56">
      <w:pPr>
        <w:pStyle w:val="GDD-Category2"/>
      </w:pPr>
      <w:bookmarkStart w:id="124" w:name="_Toc181487299"/>
      <w:commentRangeStart w:id="125"/>
      <w:r>
        <w:t>HUD</w:t>
      </w:r>
      <w:commentRangeEnd w:id="125"/>
      <w:r w:rsidR="00E57FB0">
        <w:rPr>
          <w:rStyle w:val="CommentReference"/>
          <w:rFonts w:ascii="Calibri" w:hAnsi="Calibri"/>
          <w:b w:val="0"/>
          <w:color w:val="auto"/>
        </w:rPr>
        <w:commentReference w:id="125"/>
      </w:r>
      <w:bookmarkEnd w:id="124"/>
    </w:p>
    <w:p w14:paraId="01141FEF" w14:textId="77777777" w:rsidR="00E57FB0" w:rsidRDefault="00E57FB0" w:rsidP="00E57FB0">
      <w:pPr>
        <w:pStyle w:val="GDD-Subcategory"/>
      </w:pPr>
      <w:r>
        <w:t>Basic HUD</w:t>
      </w:r>
    </w:p>
    <w:p w14:paraId="116E4082" w14:textId="60CA7406" w:rsidR="009A1AFF" w:rsidRDefault="009A1AFF" w:rsidP="009A1AFF">
      <w:pPr>
        <w:pStyle w:val="GDD-Subcategory"/>
        <w:numPr>
          <w:ilvl w:val="4"/>
          <w:numId w:val="33"/>
        </w:numPr>
      </w:pPr>
      <w:r>
        <w:t>Health Bar:</w:t>
      </w:r>
    </w:p>
    <w:p w14:paraId="7BFA476D" w14:textId="2B6F79C0" w:rsidR="009A1AFF" w:rsidRDefault="009A1AFF" w:rsidP="009A1AFF">
      <w:pPr>
        <w:pStyle w:val="GDD-Normal"/>
      </w:pPr>
      <w:r>
        <w:t>Circular bar, red indicating health.</w:t>
      </w:r>
    </w:p>
    <w:p w14:paraId="5189D221" w14:textId="17F30FD5" w:rsidR="009A1AFF" w:rsidRDefault="009A1AFF" w:rsidP="009A1AFF">
      <w:pPr>
        <w:pStyle w:val="GDD-Subcategory"/>
        <w:numPr>
          <w:ilvl w:val="4"/>
          <w:numId w:val="33"/>
        </w:numPr>
      </w:pPr>
      <w:r>
        <w:t>Ammo Count</w:t>
      </w:r>
    </w:p>
    <w:p w14:paraId="0DF40B60" w14:textId="26B13E14" w:rsidR="009A1AFF" w:rsidRDefault="003711A0" w:rsidP="009A1AFF">
      <w:pPr>
        <w:pStyle w:val="GDD-Normal"/>
      </w:pPr>
      <w:r>
        <w:t xml:space="preserve">Shows </w:t>
      </w:r>
      <w:proofErr w:type="gramStart"/>
      <w:r>
        <w:t>amount</w:t>
      </w:r>
      <w:proofErr w:type="gramEnd"/>
      <w:r>
        <w:t xml:space="preserve"> of bullets via sprites.</w:t>
      </w:r>
    </w:p>
    <w:p w14:paraId="1CA849C6" w14:textId="7F22DFAE" w:rsidR="003711A0" w:rsidRDefault="003711A0" w:rsidP="009A1AFF">
      <w:pPr>
        <w:pStyle w:val="GDD-Normal"/>
      </w:pPr>
      <w:r>
        <w:t>Ex: 2 bullets in gun, shows 2 bullet sprites on screen.</w:t>
      </w:r>
    </w:p>
    <w:p w14:paraId="0594F46A" w14:textId="77777777" w:rsidR="00E57FB0" w:rsidRDefault="00E57FB0" w:rsidP="00E57FB0">
      <w:pPr>
        <w:pStyle w:val="GDD-Subcategory"/>
      </w:pPr>
      <w:r>
        <w:t>Vehicle HUD</w:t>
      </w:r>
    </w:p>
    <w:p w14:paraId="3E713F87" w14:textId="77777777" w:rsidR="00E57FB0" w:rsidRDefault="00E57FB0" w:rsidP="00E57FB0">
      <w:pPr>
        <w:pStyle w:val="GDD-Normal"/>
      </w:pPr>
    </w:p>
    <w:p w14:paraId="199F00A7" w14:textId="77777777" w:rsidR="00E57FB0" w:rsidRDefault="00E57FB0" w:rsidP="00E57FB0">
      <w:pPr>
        <w:pStyle w:val="GDD-Subcategory"/>
      </w:pPr>
      <w:proofErr w:type="spellStart"/>
      <w:r>
        <w:t>Etc</w:t>
      </w:r>
      <w:proofErr w:type="spellEnd"/>
      <w:r>
        <w:t>…</w:t>
      </w:r>
    </w:p>
    <w:p w14:paraId="03E8BBA5" w14:textId="77777777" w:rsidR="00E57FB0" w:rsidRDefault="00E57FB0" w:rsidP="00E57FB0">
      <w:pPr>
        <w:pStyle w:val="GDD-Normal"/>
      </w:pPr>
    </w:p>
    <w:p w14:paraId="12736C88" w14:textId="77777777" w:rsidR="009310D2" w:rsidRDefault="00000000" w:rsidP="00506B56">
      <w:pPr>
        <w:pStyle w:val="GDD-Category2"/>
      </w:pPr>
      <w:bookmarkStart w:id="126" w:name="_Toc181487300"/>
      <w:commentRangeStart w:id="127"/>
      <w:r>
        <w:t>Menus</w:t>
      </w:r>
      <w:commentRangeEnd w:id="127"/>
      <w:r w:rsidR="006F2AC2">
        <w:rPr>
          <w:rStyle w:val="CommentReference"/>
          <w:rFonts w:ascii="Calibri" w:hAnsi="Calibri"/>
          <w:b w:val="0"/>
          <w:color w:val="auto"/>
        </w:rPr>
        <w:commentReference w:id="127"/>
      </w:r>
      <w:bookmarkEnd w:id="126"/>
    </w:p>
    <w:p w14:paraId="71174ABC" w14:textId="77777777" w:rsidR="002E6986" w:rsidRDefault="002E6986" w:rsidP="002E6986">
      <w:pPr>
        <w:pStyle w:val="GDD-Normal"/>
      </w:pPr>
    </w:p>
    <w:p w14:paraId="259B0A61" w14:textId="77777777" w:rsidR="009310D2" w:rsidRDefault="00000000" w:rsidP="00506B56">
      <w:pPr>
        <w:pStyle w:val="GDD-Category2"/>
      </w:pPr>
      <w:bookmarkStart w:id="128" w:name="_Toc181487301"/>
      <w:r>
        <w:t>Rendering System</w:t>
      </w:r>
      <w:bookmarkEnd w:id="128"/>
    </w:p>
    <w:p w14:paraId="664014CD" w14:textId="77777777" w:rsidR="003711A0" w:rsidRDefault="003711A0" w:rsidP="003711A0">
      <w:pPr>
        <w:pStyle w:val="ListParagraph"/>
      </w:pPr>
    </w:p>
    <w:p w14:paraId="391E9B7E" w14:textId="59FBD637" w:rsidR="003711A0" w:rsidRDefault="003711A0" w:rsidP="00506B56">
      <w:pPr>
        <w:pStyle w:val="GDD-Category2"/>
      </w:pPr>
      <w:r>
        <w:t>Screen Size</w:t>
      </w:r>
    </w:p>
    <w:p w14:paraId="47E9FD49" w14:textId="3C93DE55" w:rsidR="002E6986" w:rsidRDefault="003711A0" w:rsidP="002E6986">
      <w:pPr>
        <w:pStyle w:val="GDD-Normal"/>
      </w:pPr>
      <w:r>
        <w:t>1920x720</w:t>
      </w:r>
    </w:p>
    <w:p w14:paraId="76A6AF62" w14:textId="77777777" w:rsidR="009310D2" w:rsidRDefault="00000000" w:rsidP="00506B56">
      <w:pPr>
        <w:pStyle w:val="GDD-Category2"/>
      </w:pPr>
      <w:bookmarkStart w:id="129" w:name="_Toc181487302"/>
      <w:r>
        <w:t>Camera</w:t>
      </w:r>
      <w:bookmarkEnd w:id="129"/>
    </w:p>
    <w:p w14:paraId="73A348F2" w14:textId="5635B299" w:rsidR="002E6986" w:rsidRDefault="003711A0" w:rsidP="002E6986">
      <w:pPr>
        <w:pStyle w:val="GDD-Normal"/>
      </w:pPr>
      <w:proofErr w:type="spellStart"/>
      <w:r>
        <w:t>Sidescroller</w:t>
      </w:r>
      <w:proofErr w:type="spellEnd"/>
      <w:r>
        <w:t>, Unity 2D</w:t>
      </w:r>
    </w:p>
    <w:p w14:paraId="5A325FFA" w14:textId="77777777" w:rsidR="009310D2" w:rsidRDefault="00000000" w:rsidP="00506B56">
      <w:pPr>
        <w:pStyle w:val="GDD-Category2"/>
      </w:pPr>
      <w:bookmarkStart w:id="130" w:name="_Toc181487303"/>
      <w:r>
        <w:t>Lighting Models</w:t>
      </w:r>
      <w:bookmarkEnd w:id="130"/>
    </w:p>
    <w:p w14:paraId="5998E198" w14:textId="77777777" w:rsidR="002E6986" w:rsidRDefault="002E6986" w:rsidP="002E6986">
      <w:pPr>
        <w:pStyle w:val="GDD-Normal"/>
      </w:pPr>
    </w:p>
    <w:p w14:paraId="59137403" w14:textId="77777777" w:rsidR="002E6986" w:rsidRDefault="00000000" w:rsidP="00E57FB0">
      <w:pPr>
        <w:pStyle w:val="GDD-Category1"/>
      </w:pPr>
      <w:bookmarkStart w:id="131" w:name="_Toc181487304"/>
      <w:commentRangeStart w:id="132"/>
      <w:r>
        <w:lastRenderedPageBreak/>
        <w:t>Control System</w:t>
      </w:r>
      <w:commentRangeEnd w:id="132"/>
      <w:r w:rsidR="002E6986">
        <w:rPr>
          <w:rStyle w:val="CommentReference"/>
          <w:rFonts w:ascii="Calibri" w:hAnsi="Calibri"/>
          <w:b w:val="0"/>
          <w:color w:val="auto"/>
        </w:rPr>
        <w:commentReference w:id="132"/>
      </w:r>
      <w:bookmarkEnd w:id="131"/>
    </w:p>
    <w:p w14:paraId="2799A07B" w14:textId="77777777" w:rsidR="00E57FB0" w:rsidRDefault="00E57FB0" w:rsidP="00506B56">
      <w:pPr>
        <w:pStyle w:val="GDD-Category2"/>
      </w:pPr>
      <w:bookmarkStart w:id="133" w:name="_Toc181487307"/>
      <w:r>
        <w:t>Keyboard and Mouse Controls</w:t>
      </w:r>
      <w:bookmarkEnd w:id="133"/>
    </w:p>
    <w:tbl>
      <w:tblPr>
        <w:tblStyle w:val="TableGrid"/>
        <w:tblW w:w="0" w:type="auto"/>
        <w:tblLook w:val="04A0" w:firstRow="1" w:lastRow="0" w:firstColumn="1" w:lastColumn="0" w:noHBand="0" w:noVBand="1"/>
      </w:tblPr>
      <w:tblGrid>
        <w:gridCol w:w="2065"/>
        <w:gridCol w:w="3032"/>
        <w:gridCol w:w="3983"/>
      </w:tblGrid>
      <w:tr w:rsidR="003711A0" w14:paraId="5F31538F" w14:textId="2875EFBB" w:rsidTr="003711A0">
        <w:tc>
          <w:tcPr>
            <w:tcW w:w="2065" w:type="dxa"/>
          </w:tcPr>
          <w:p w14:paraId="57815B56" w14:textId="50327F3A" w:rsidR="003711A0" w:rsidRPr="003711A0" w:rsidRDefault="003711A0" w:rsidP="003711A0">
            <w:pPr>
              <w:pStyle w:val="GDD-Normal"/>
              <w:jc w:val="center"/>
              <w:rPr>
                <w:b/>
                <w:bCs/>
              </w:rPr>
            </w:pPr>
            <w:r w:rsidRPr="003711A0">
              <w:rPr>
                <w:b/>
                <w:bCs/>
              </w:rPr>
              <w:t>Button</w:t>
            </w:r>
          </w:p>
        </w:tc>
        <w:tc>
          <w:tcPr>
            <w:tcW w:w="3032" w:type="dxa"/>
          </w:tcPr>
          <w:p w14:paraId="1899CBEF" w14:textId="5F064549" w:rsidR="003711A0" w:rsidRPr="003711A0" w:rsidRDefault="003711A0" w:rsidP="00E57FB0">
            <w:pPr>
              <w:pStyle w:val="GDD-Normal"/>
              <w:rPr>
                <w:b/>
                <w:bCs/>
              </w:rPr>
            </w:pPr>
            <w:r w:rsidRPr="003711A0">
              <w:rPr>
                <w:b/>
                <w:bCs/>
              </w:rPr>
              <w:t>Action</w:t>
            </w:r>
          </w:p>
        </w:tc>
        <w:tc>
          <w:tcPr>
            <w:tcW w:w="3983" w:type="dxa"/>
          </w:tcPr>
          <w:p w14:paraId="4F7AA92E" w14:textId="27ED6A0F" w:rsidR="003711A0" w:rsidRPr="003711A0" w:rsidRDefault="003711A0" w:rsidP="00E57FB0">
            <w:pPr>
              <w:pStyle w:val="GDD-Normal"/>
              <w:rPr>
                <w:b/>
                <w:bCs/>
              </w:rPr>
            </w:pPr>
            <w:r w:rsidRPr="003711A0">
              <w:rPr>
                <w:b/>
                <w:bCs/>
              </w:rPr>
              <w:t>Action Required</w:t>
            </w:r>
          </w:p>
        </w:tc>
      </w:tr>
      <w:tr w:rsidR="003711A0" w14:paraId="006D9D40" w14:textId="77777777" w:rsidTr="003711A0">
        <w:tc>
          <w:tcPr>
            <w:tcW w:w="2065" w:type="dxa"/>
          </w:tcPr>
          <w:p w14:paraId="40791D19" w14:textId="1193BE5F" w:rsidR="003711A0" w:rsidRDefault="003711A0" w:rsidP="003711A0">
            <w:pPr>
              <w:pStyle w:val="GDD-Normal"/>
              <w:jc w:val="center"/>
            </w:pPr>
            <w:r>
              <w:t>A</w:t>
            </w:r>
          </w:p>
        </w:tc>
        <w:tc>
          <w:tcPr>
            <w:tcW w:w="3032" w:type="dxa"/>
          </w:tcPr>
          <w:p w14:paraId="015E16E9" w14:textId="6BFB0139" w:rsidR="003711A0" w:rsidRDefault="003711A0" w:rsidP="003711A0">
            <w:pPr>
              <w:pStyle w:val="GDD-Normal"/>
            </w:pPr>
            <w:r>
              <w:t>Walk Right</w:t>
            </w:r>
          </w:p>
        </w:tc>
        <w:tc>
          <w:tcPr>
            <w:tcW w:w="3983" w:type="dxa"/>
          </w:tcPr>
          <w:p w14:paraId="11A19F6C" w14:textId="176AE930" w:rsidR="003711A0" w:rsidRDefault="003711A0" w:rsidP="003711A0">
            <w:pPr>
              <w:pStyle w:val="GDD-Normal"/>
            </w:pPr>
            <w:r>
              <w:t>Hold</w:t>
            </w:r>
          </w:p>
        </w:tc>
      </w:tr>
      <w:tr w:rsidR="003711A0" w14:paraId="0EDEB01C" w14:textId="2FB93828" w:rsidTr="003711A0">
        <w:tc>
          <w:tcPr>
            <w:tcW w:w="2065" w:type="dxa"/>
          </w:tcPr>
          <w:p w14:paraId="025F7696" w14:textId="62FD0C89" w:rsidR="003711A0" w:rsidRDefault="003711A0" w:rsidP="003711A0">
            <w:pPr>
              <w:pStyle w:val="GDD-Normal"/>
              <w:jc w:val="center"/>
            </w:pPr>
            <w:r>
              <w:t>D</w:t>
            </w:r>
          </w:p>
        </w:tc>
        <w:tc>
          <w:tcPr>
            <w:tcW w:w="3032" w:type="dxa"/>
          </w:tcPr>
          <w:p w14:paraId="2354FF9B" w14:textId="5E7A7894" w:rsidR="003711A0" w:rsidRDefault="003711A0" w:rsidP="003711A0">
            <w:pPr>
              <w:pStyle w:val="GDD-Normal"/>
            </w:pPr>
            <w:r>
              <w:t>Walk Left</w:t>
            </w:r>
          </w:p>
        </w:tc>
        <w:tc>
          <w:tcPr>
            <w:tcW w:w="3983" w:type="dxa"/>
          </w:tcPr>
          <w:p w14:paraId="6FAC2654" w14:textId="30AB181C" w:rsidR="003711A0" w:rsidRDefault="003711A0" w:rsidP="003711A0">
            <w:pPr>
              <w:pStyle w:val="GDD-Normal"/>
            </w:pPr>
            <w:r>
              <w:t>Hold</w:t>
            </w:r>
          </w:p>
        </w:tc>
      </w:tr>
      <w:tr w:rsidR="003711A0" w14:paraId="645A08B7" w14:textId="3A474F84" w:rsidTr="003711A0">
        <w:tc>
          <w:tcPr>
            <w:tcW w:w="2065" w:type="dxa"/>
          </w:tcPr>
          <w:p w14:paraId="1016E1A4" w14:textId="78AFD0D4" w:rsidR="003711A0" w:rsidRDefault="003711A0" w:rsidP="003711A0">
            <w:pPr>
              <w:pStyle w:val="GDD-Normal"/>
              <w:jc w:val="center"/>
            </w:pPr>
            <w:r>
              <w:t>Spacebar</w:t>
            </w:r>
          </w:p>
        </w:tc>
        <w:tc>
          <w:tcPr>
            <w:tcW w:w="3032" w:type="dxa"/>
          </w:tcPr>
          <w:p w14:paraId="58DAFE48" w14:textId="395EF0BA" w:rsidR="003711A0" w:rsidRDefault="003711A0" w:rsidP="003711A0">
            <w:pPr>
              <w:pStyle w:val="GDD-Normal"/>
            </w:pPr>
            <w:r>
              <w:t>Jump</w:t>
            </w:r>
          </w:p>
        </w:tc>
        <w:tc>
          <w:tcPr>
            <w:tcW w:w="3983" w:type="dxa"/>
          </w:tcPr>
          <w:p w14:paraId="5CC23D1D" w14:textId="6EAE95BD" w:rsidR="003711A0" w:rsidRDefault="003711A0" w:rsidP="003711A0">
            <w:pPr>
              <w:pStyle w:val="GDD-Normal"/>
            </w:pPr>
            <w:r>
              <w:t>Press</w:t>
            </w:r>
          </w:p>
        </w:tc>
      </w:tr>
      <w:tr w:rsidR="003711A0" w14:paraId="242378CB" w14:textId="22AF6A49" w:rsidTr="003711A0">
        <w:tc>
          <w:tcPr>
            <w:tcW w:w="2065" w:type="dxa"/>
          </w:tcPr>
          <w:p w14:paraId="6D0D3848" w14:textId="52B7D71B" w:rsidR="003711A0" w:rsidRDefault="003711A0" w:rsidP="003711A0">
            <w:pPr>
              <w:pStyle w:val="GDD-Normal"/>
              <w:jc w:val="center"/>
            </w:pPr>
            <w:r>
              <w:t>S + A/D</w:t>
            </w:r>
          </w:p>
        </w:tc>
        <w:tc>
          <w:tcPr>
            <w:tcW w:w="3032" w:type="dxa"/>
          </w:tcPr>
          <w:p w14:paraId="2F352043" w14:textId="491F0954" w:rsidR="003711A0" w:rsidRDefault="003711A0" w:rsidP="003711A0">
            <w:pPr>
              <w:pStyle w:val="GDD-Normal"/>
            </w:pPr>
            <w:r>
              <w:t>Roll</w:t>
            </w:r>
          </w:p>
        </w:tc>
        <w:tc>
          <w:tcPr>
            <w:tcW w:w="3983" w:type="dxa"/>
          </w:tcPr>
          <w:p w14:paraId="3E8D49D0" w14:textId="3B37BEF5" w:rsidR="003711A0" w:rsidRDefault="003711A0" w:rsidP="003711A0">
            <w:pPr>
              <w:pStyle w:val="GDD-Normal"/>
            </w:pPr>
            <w:r>
              <w:t>Press + Press</w:t>
            </w:r>
          </w:p>
        </w:tc>
      </w:tr>
      <w:tr w:rsidR="003711A0" w14:paraId="6EBD21C0" w14:textId="4D557B7E" w:rsidTr="003711A0">
        <w:tc>
          <w:tcPr>
            <w:tcW w:w="2065" w:type="dxa"/>
          </w:tcPr>
          <w:p w14:paraId="7FDDBE09" w14:textId="76D7D858" w:rsidR="003711A0" w:rsidRDefault="003711A0" w:rsidP="003711A0">
            <w:pPr>
              <w:pStyle w:val="GDD-Normal"/>
              <w:jc w:val="center"/>
            </w:pPr>
            <w:r>
              <w:t>Mouse Position</w:t>
            </w:r>
          </w:p>
        </w:tc>
        <w:tc>
          <w:tcPr>
            <w:tcW w:w="3032" w:type="dxa"/>
          </w:tcPr>
          <w:p w14:paraId="78D06B9B" w14:textId="552EC2F6" w:rsidR="003711A0" w:rsidRDefault="003711A0" w:rsidP="003711A0">
            <w:pPr>
              <w:pStyle w:val="GDD-Normal"/>
            </w:pPr>
            <w:r>
              <w:t>Aim</w:t>
            </w:r>
          </w:p>
        </w:tc>
        <w:tc>
          <w:tcPr>
            <w:tcW w:w="3983" w:type="dxa"/>
          </w:tcPr>
          <w:p w14:paraId="636F5CD3" w14:textId="34543EDA" w:rsidR="003711A0" w:rsidRDefault="003711A0" w:rsidP="003711A0">
            <w:pPr>
              <w:pStyle w:val="GDD-Normal"/>
            </w:pPr>
            <w:r>
              <w:t>None</w:t>
            </w:r>
          </w:p>
        </w:tc>
      </w:tr>
      <w:tr w:rsidR="003711A0" w14:paraId="3FD9D33A" w14:textId="4248F281" w:rsidTr="003711A0">
        <w:tc>
          <w:tcPr>
            <w:tcW w:w="2065" w:type="dxa"/>
          </w:tcPr>
          <w:p w14:paraId="68C4BA1C" w14:textId="7AE6D1FC" w:rsidR="003711A0" w:rsidRDefault="003711A0" w:rsidP="003711A0">
            <w:pPr>
              <w:pStyle w:val="GDD-Normal"/>
              <w:jc w:val="center"/>
            </w:pPr>
            <w:r>
              <w:t>Left Mouse Click</w:t>
            </w:r>
          </w:p>
        </w:tc>
        <w:tc>
          <w:tcPr>
            <w:tcW w:w="3032" w:type="dxa"/>
          </w:tcPr>
          <w:p w14:paraId="5E24ABA5" w14:textId="6B21A10F" w:rsidR="003711A0" w:rsidRDefault="003711A0" w:rsidP="003711A0">
            <w:pPr>
              <w:pStyle w:val="GDD-Normal"/>
            </w:pPr>
            <w:r>
              <w:t>Fire / Strike</w:t>
            </w:r>
          </w:p>
        </w:tc>
        <w:tc>
          <w:tcPr>
            <w:tcW w:w="3983" w:type="dxa"/>
          </w:tcPr>
          <w:p w14:paraId="038C0F44" w14:textId="0908494A" w:rsidR="003711A0" w:rsidRDefault="003711A0" w:rsidP="003711A0">
            <w:pPr>
              <w:pStyle w:val="GDD-Normal"/>
            </w:pPr>
            <w:r>
              <w:t>Press</w:t>
            </w:r>
          </w:p>
        </w:tc>
      </w:tr>
      <w:tr w:rsidR="003711A0" w14:paraId="7805A14D" w14:textId="2F32535C" w:rsidTr="003711A0">
        <w:tc>
          <w:tcPr>
            <w:tcW w:w="2065" w:type="dxa"/>
          </w:tcPr>
          <w:p w14:paraId="22891C55" w14:textId="042C9EC2" w:rsidR="003711A0" w:rsidRDefault="003711A0" w:rsidP="003711A0">
            <w:pPr>
              <w:pStyle w:val="GDD-Normal"/>
              <w:jc w:val="center"/>
            </w:pPr>
            <w:r>
              <w:t>E</w:t>
            </w:r>
          </w:p>
        </w:tc>
        <w:tc>
          <w:tcPr>
            <w:tcW w:w="3032" w:type="dxa"/>
          </w:tcPr>
          <w:p w14:paraId="0110AE91" w14:textId="754F70D9" w:rsidR="003711A0" w:rsidRDefault="003711A0" w:rsidP="003711A0">
            <w:pPr>
              <w:pStyle w:val="GDD-Normal"/>
            </w:pPr>
            <w:r>
              <w:t>Open Door / Pickup Weapons / Drop Weapons</w:t>
            </w:r>
          </w:p>
        </w:tc>
        <w:tc>
          <w:tcPr>
            <w:tcW w:w="3983" w:type="dxa"/>
          </w:tcPr>
          <w:p w14:paraId="38B4B7FB" w14:textId="1C881D0E" w:rsidR="003711A0" w:rsidRDefault="003711A0" w:rsidP="003711A0">
            <w:pPr>
              <w:pStyle w:val="GDD-Normal"/>
            </w:pPr>
            <w:r>
              <w:t>Press</w:t>
            </w:r>
          </w:p>
        </w:tc>
      </w:tr>
      <w:tr w:rsidR="003711A0" w14:paraId="3B13ACBE" w14:textId="0802DD92" w:rsidTr="003711A0">
        <w:tc>
          <w:tcPr>
            <w:tcW w:w="2065" w:type="dxa"/>
          </w:tcPr>
          <w:p w14:paraId="0B0A02C2" w14:textId="7AF7B0D5" w:rsidR="003711A0" w:rsidRDefault="003711A0" w:rsidP="003711A0">
            <w:pPr>
              <w:pStyle w:val="GDD-Normal"/>
              <w:jc w:val="center"/>
            </w:pPr>
            <w:r>
              <w:t>Q</w:t>
            </w:r>
          </w:p>
        </w:tc>
        <w:tc>
          <w:tcPr>
            <w:tcW w:w="3032" w:type="dxa"/>
          </w:tcPr>
          <w:p w14:paraId="1A188E31" w14:textId="0C811526" w:rsidR="003711A0" w:rsidRDefault="003711A0" w:rsidP="003711A0">
            <w:pPr>
              <w:pStyle w:val="GDD-Normal"/>
            </w:pPr>
            <w:r>
              <w:t>Swap Weapons</w:t>
            </w:r>
          </w:p>
        </w:tc>
        <w:tc>
          <w:tcPr>
            <w:tcW w:w="3983" w:type="dxa"/>
          </w:tcPr>
          <w:p w14:paraId="70FAE528" w14:textId="389F068D" w:rsidR="003711A0" w:rsidRDefault="003711A0" w:rsidP="003711A0">
            <w:pPr>
              <w:pStyle w:val="GDD-Normal"/>
            </w:pPr>
            <w:r>
              <w:t>Press</w:t>
            </w:r>
          </w:p>
        </w:tc>
      </w:tr>
    </w:tbl>
    <w:p w14:paraId="5FFD8534" w14:textId="77777777" w:rsidR="003711A0" w:rsidRDefault="003711A0" w:rsidP="003711A0">
      <w:pPr>
        <w:pStyle w:val="GDD-Category1"/>
        <w:numPr>
          <w:ilvl w:val="0"/>
          <w:numId w:val="0"/>
        </w:numPr>
        <w:ind w:left="576" w:hanging="576"/>
      </w:pPr>
      <w:bookmarkStart w:id="134" w:name="_Toc181487309"/>
    </w:p>
    <w:p w14:paraId="272E8193" w14:textId="5A0A80D6" w:rsidR="009310D2" w:rsidRDefault="00000000" w:rsidP="002E6986">
      <w:pPr>
        <w:pStyle w:val="GDD-Category1"/>
      </w:pPr>
      <w:r>
        <w:t>Audio</w:t>
      </w:r>
      <w:bookmarkEnd w:id="134"/>
    </w:p>
    <w:p w14:paraId="3E2DB207" w14:textId="77777777" w:rsidR="002E6986" w:rsidRDefault="002E6986" w:rsidP="002E6986">
      <w:pPr>
        <w:pStyle w:val="GDD-Normal"/>
      </w:pPr>
    </w:p>
    <w:p w14:paraId="7A139746" w14:textId="77777777" w:rsidR="009310D2" w:rsidRDefault="00000000" w:rsidP="006F2AC2">
      <w:pPr>
        <w:pStyle w:val="GDD-Category2"/>
      </w:pPr>
      <w:bookmarkStart w:id="135" w:name="_Toc181487310"/>
      <w:commentRangeStart w:id="136"/>
      <w:r>
        <w:t>Music</w:t>
      </w:r>
      <w:commentRangeEnd w:id="136"/>
      <w:r w:rsidR="00E57FB0">
        <w:rPr>
          <w:rStyle w:val="CommentReference"/>
          <w:rFonts w:ascii="Calibri" w:hAnsi="Calibri"/>
          <w:b w:val="0"/>
          <w:color w:val="auto"/>
        </w:rPr>
        <w:commentReference w:id="136"/>
      </w:r>
      <w:bookmarkEnd w:id="135"/>
    </w:p>
    <w:p w14:paraId="5C9F4560" w14:textId="77777777" w:rsidR="002E6986" w:rsidRDefault="002E6986" w:rsidP="002E6986">
      <w:pPr>
        <w:pStyle w:val="GDD-Normal"/>
      </w:pPr>
    </w:p>
    <w:p w14:paraId="653551E8" w14:textId="77777777" w:rsidR="009310D2" w:rsidRDefault="00000000" w:rsidP="006F2AC2">
      <w:pPr>
        <w:pStyle w:val="GDD-Category2"/>
      </w:pPr>
      <w:bookmarkStart w:id="137" w:name="_Toc181487311"/>
      <w:commentRangeStart w:id="138"/>
      <w:r>
        <w:t>Sound Effects</w:t>
      </w:r>
      <w:commentRangeEnd w:id="138"/>
      <w:r w:rsidR="00E57FB0">
        <w:rPr>
          <w:rStyle w:val="CommentReference"/>
          <w:rFonts w:ascii="Calibri" w:hAnsi="Calibri"/>
          <w:b w:val="0"/>
          <w:color w:val="auto"/>
        </w:rPr>
        <w:commentReference w:id="138"/>
      </w:r>
      <w:bookmarkEnd w:id="137"/>
    </w:p>
    <w:p w14:paraId="49942FE9" w14:textId="77777777" w:rsidR="002E6986" w:rsidRDefault="002E6986" w:rsidP="002E6986">
      <w:pPr>
        <w:pStyle w:val="GDD-Normal"/>
      </w:pPr>
    </w:p>
    <w:p w14:paraId="54FED66F" w14:textId="77777777" w:rsidR="009310D2" w:rsidRDefault="00000000" w:rsidP="002E6986">
      <w:pPr>
        <w:pStyle w:val="GDD-Category1"/>
      </w:pPr>
      <w:bookmarkStart w:id="139" w:name="_Toc181487312"/>
      <w:commentRangeStart w:id="140"/>
      <w:r>
        <w:t>Help System</w:t>
      </w:r>
      <w:commentRangeEnd w:id="140"/>
      <w:r w:rsidR="00E57FB0">
        <w:rPr>
          <w:rStyle w:val="CommentReference"/>
          <w:rFonts w:ascii="Calibri" w:hAnsi="Calibri"/>
          <w:b w:val="0"/>
          <w:color w:val="auto"/>
          <w:u w:val="none"/>
        </w:rPr>
        <w:commentReference w:id="140"/>
      </w:r>
      <w:bookmarkEnd w:id="139"/>
    </w:p>
    <w:p w14:paraId="4F754387" w14:textId="77777777" w:rsidR="002E6986" w:rsidRDefault="002E6986">
      <w:pPr>
        <w:rPr>
          <w:color w:val="2E74B5"/>
          <w:sz w:val="32"/>
          <w:szCs w:val="32"/>
        </w:rPr>
      </w:pPr>
      <w:r>
        <w:br w:type="page"/>
      </w:r>
    </w:p>
    <w:p w14:paraId="60AC7EC3" w14:textId="77777777" w:rsidR="009310D2" w:rsidRDefault="00F94EFA" w:rsidP="00F94EFA">
      <w:pPr>
        <w:pStyle w:val="GDD-Section"/>
        <w:numPr>
          <w:ilvl w:val="0"/>
          <w:numId w:val="0"/>
        </w:numPr>
      </w:pPr>
      <w:bookmarkStart w:id="141" w:name="_Toc181487313"/>
      <w:r>
        <w:lastRenderedPageBreak/>
        <w:t xml:space="preserve">Section VI - </w:t>
      </w:r>
      <w:commentRangeStart w:id="142"/>
      <w:r>
        <w:t>Enemies and allies</w:t>
      </w:r>
      <w:commentRangeEnd w:id="142"/>
      <w:r w:rsidR="007D60EF">
        <w:rPr>
          <w:rStyle w:val="CommentReference"/>
          <w:rFonts w:ascii="Calibri" w:hAnsi="Calibri"/>
          <w:b w:val="0"/>
          <w:color w:val="auto"/>
        </w:rPr>
        <w:commentReference w:id="142"/>
      </w:r>
      <w:bookmarkEnd w:id="141"/>
    </w:p>
    <w:p w14:paraId="5487EE2F"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7DC957C3" w14:textId="77777777" w:rsidR="009310D2" w:rsidRDefault="00000000" w:rsidP="00F94EFA">
      <w:pPr>
        <w:pStyle w:val="GDD-Category1"/>
      </w:pPr>
      <w:bookmarkStart w:id="143" w:name="_Toc181487314"/>
      <w:commentRangeStart w:id="144"/>
      <w:r>
        <w:t>Opponent AI</w:t>
      </w:r>
      <w:commentRangeEnd w:id="144"/>
      <w:r w:rsidR="00C969EF">
        <w:rPr>
          <w:rStyle w:val="CommentReference"/>
          <w:rFonts w:ascii="Calibri" w:hAnsi="Calibri"/>
          <w:b w:val="0"/>
          <w:color w:val="auto"/>
        </w:rPr>
        <w:commentReference w:id="144"/>
      </w:r>
      <w:bookmarkEnd w:id="143"/>
    </w:p>
    <w:p w14:paraId="3038DA1D" w14:textId="77777777" w:rsidR="00C969EF" w:rsidRDefault="00C969EF" w:rsidP="00C969EF">
      <w:pPr>
        <w:pStyle w:val="GDD-Normal"/>
      </w:pPr>
    </w:p>
    <w:p w14:paraId="10145132" w14:textId="77777777" w:rsidR="009310D2" w:rsidRDefault="00000000" w:rsidP="00C969EF">
      <w:pPr>
        <w:pStyle w:val="GDD-Category1"/>
      </w:pPr>
      <w:bookmarkStart w:id="145" w:name="_Toc181487315"/>
      <w:commentRangeStart w:id="146"/>
      <w:r>
        <w:t>Enemy AI – Villains and Monsters</w:t>
      </w:r>
      <w:commentRangeEnd w:id="146"/>
      <w:r w:rsidR="00506B56">
        <w:rPr>
          <w:rStyle w:val="CommentReference"/>
          <w:rFonts w:ascii="Calibri" w:hAnsi="Calibri"/>
          <w:b w:val="0"/>
          <w:color w:val="auto"/>
          <w:u w:val="none"/>
        </w:rPr>
        <w:commentReference w:id="146"/>
      </w:r>
      <w:bookmarkEnd w:id="145"/>
    </w:p>
    <w:p w14:paraId="767BA9A7" w14:textId="77777777" w:rsidR="00C969EF" w:rsidRDefault="00C969EF" w:rsidP="00C969EF">
      <w:pPr>
        <w:pStyle w:val="GDD-Normal"/>
      </w:pPr>
    </w:p>
    <w:p w14:paraId="0128583E" w14:textId="77777777" w:rsidR="009310D2" w:rsidRDefault="00000000" w:rsidP="00C969EF">
      <w:pPr>
        <w:pStyle w:val="GDD-Category1"/>
      </w:pPr>
      <w:bookmarkStart w:id="147" w:name="_Toc181487316"/>
      <w:commentRangeStart w:id="148"/>
      <w:r>
        <w:t>Non-combat Characters</w:t>
      </w:r>
      <w:commentRangeEnd w:id="148"/>
      <w:r w:rsidR="00506B56">
        <w:rPr>
          <w:rStyle w:val="CommentReference"/>
          <w:rFonts w:ascii="Calibri" w:hAnsi="Calibri"/>
          <w:b w:val="0"/>
          <w:color w:val="auto"/>
          <w:u w:val="none"/>
        </w:rPr>
        <w:commentReference w:id="148"/>
      </w:r>
      <w:bookmarkEnd w:id="147"/>
    </w:p>
    <w:p w14:paraId="03CDFDA5" w14:textId="77777777" w:rsidR="00C969EF" w:rsidRDefault="00C969EF" w:rsidP="00C969EF">
      <w:pPr>
        <w:pStyle w:val="GDD-Normal"/>
      </w:pPr>
    </w:p>
    <w:p w14:paraId="1088627C" w14:textId="77777777" w:rsidR="009310D2" w:rsidRDefault="00000000" w:rsidP="00C969EF">
      <w:pPr>
        <w:pStyle w:val="GDD-Category1"/>
      </w:pPr>
      <w:bookmarkStart w:id="149" w:name="_Toc181487317"/>
      <w:commentRangeStart w:id="150"/>
      <w:r>
        <w:t>Friendly Characters</w:t>
      </w:r>
      <w:commentRangeEnd w:id="150"/>
      <w:r w:rsidR="00506B56">
        <w:rPr>
          <w:rStyle w:val="CommentReference"/>
          <w:rFonts w:ascii="Calibri" w:hAnsi="Calibri"/>
          <w:b w:val="0"/>
          <w:color w:val="auto"/>
          <w:u w:val="none"/>
        </w:rPr>
        <w:commentReference w:id="150"/>
      </w:r>
      <w:bookmarkEnd w:id="149"/>
    </w:p>
    <w:p w14:paraId="5B36EF38" w14:textId="77777777" w:rsidR="00C969EF" w:rsidRDefault="00C969EF" w:rsidP="00C969EF">
      <w:pPr>
        <w:pStyle w:val="GDD-Normal"/>
      </w:pPr>
    </w:p>
    <w:p w14:paraId="65840C71" w14:textId="77777777" w:rsidR="009310D2" w:rsidRDefault="00000000" w:rsidP="00C969EF">
      <w:pPr>
        <w:pStyle w:val="GDD-Category1"/>
      </w:pPr>
      <w:bookmarkStart w:id="151" w:name="_Toc181487318"/>
      <w:r>
        <w:t>Support AI</w:t>
      </w:r>
      <w:bookmarkEnd w:id="151"/>
    </w:p>
    <w:p w14:paraId="15DE39F3" w14:textId="77777777" w:rsidR="009310D2" w:rsidRDefault="00000000" w:rsidP="00506B56">
      <w:pPr>
        <w:pStyle w:val="GDD-Category2"/>
      </w:pPr>
      <w:bookmarkStart w:id="152" w:name="_Toc181487319"/>
      <w:r>
        <w:t>Player and Collision Detection</w:t>
      </w:r>
      <w:bookmarkEnd w:id="152"/>
    </w:p>
    <w:p w14:paraId="0961CC2A" w14:textId="77777777" w:rsidR="00C969EF" w:rsidRDefault="00C969EF" w:rsidP="00C969EF">
      <w:pPr>
        <w:pStyle w:val="GDD-Normal"/>
      </w:pPr>
    </w:p>
    <w:p w14:paraId="07E2132B" w14:textId="77777777" w:rsidR="009310D2" w:rsidRDefault="00000000" w:rsidP="00506B56">
      <w:pPr>
        <w:pStyle w:val="GDD-Category2"/>
      </w:pPr>
      <w:bookmarkStart w:id="153" w:name="_Toc181487320"/>
      <w:r>
        <w:t>Pathfinding</w:t>
      </w:r>
      <w:bookmarkEnd w:id="153"/>
    </w:p>
    <w:p w14:paraId="07061D09" w14:textId="77777777" w:rsidR="00C969EF" w:rsidRDefault="00C969EF" w:rsidP="00C969EF">
      <w:pPr>
        <w:pStyle w:val="GDD-Normal"/>
      </w:pPr>
    </w:p>
    <w:p w14:paraId="10948F88" w14:textId="77777777" w:rsidR="002242C8" w:rsidRDefault="002242C8" w:rsidP="00506B56">
      <w:pPr>
        <w:ind w:left="288"/>
        <w:rPr>
          <w:color w:val="2E74B5"/>
          <w:sz w:val="32"/>
          <w:szCs w:val="32"/>
        </w:rPr>
      </w:pPr>
      <w:r>
        <w:br w:type="page"/>
      </w:r>
    </w:p>
    <w:p w14:paraId="2E52FCCB" w14:textId="77777777" w:rsidR="009310D2" w:rsidRDefault="00F94EFA" w:rsidP="00F94EFA">
      <w:pPr>
        <w:pStyle w:val="GDD-Section"/>
        <w:numPr>
          <w:ilvl w:val="0"/>
          <w:numId w:val="0"/>
        </w:numPr>
      </w:pPr>
      <w:bookmarkStart w:id="154" w:name="_Toc181487321"/>
      <w:r>
        <w:lastRenderedPageBreak/>
        <w:t xml:space="preserve">Section VII - </w:t>
      </w:r>
      <w:commentRangeStart w:id="155"/>
      <w:r>
        <w:t>Game Art</w:t>
      </w:r>
      <w:commentRangeEnd w:id="155"/>
      <w:r w:rsidR="00C969EF">
        <w:rPr>
          <w:rStyle w:val="CommentReference"/>
          <w:rFonts w:ascii="Calibri" w:hAnsi="Calibri"/>
          <w:b w:val="0"/>
          <w:color w:val="auto"/>
        </w:rPr>
        <w:commentReference w:id="155"/>
      </w:r>
      <w:bookmarkEnd w:id="154"/>
    </w:p>
    <w:p w14:paraId="40B8CDEA" w14:textId="77777777" w:rsidR="00F94EFA" w:rsidRPr="00F94EFA" w:rsidRDefault="00F94EFA" w:rsidP="00F94EFA">
      <w:pPr>
        <w:pStyle w:val="ListParagraph"/>
        <w:keepNext/>
        <w:keepLines/>
        <w:numPr>
          <w:ilvl w:val="0"/>
          <w:numId w:val="33"/>
        </w:numPr>
        <w:spacing w:before="240" w:after="240" w:line="240" w:lineRule="auto"/>
        <w:contextualSpacing w:val="0"/>
        <w:outlineLvl w:val="0"/>
        <w:rPr>
          <w:rFonts w:ascii="Agency FB" w:hAnsi="Agency FB"/>
          <w:b/>
          <w:vanish/>
          <w:color w:val="365F91" w:themeColor="accent1" w:themeShade="BF"/>
          <w:sz w:val="36"/>
          <w:szCs w:val="32"/>
        </w:rPr>
      </w:pPr>
    </w:p>
    <w:p w14:paraId="0CC05F81" w14:textId="77777777" w:rsidR="009310D2" w:rsidRDefault="00000000" w:rsidP="00F94EFA">
      <w:pPr>
        <w:pStyle w:val="GDD-Category1"/>
      </w:pPr>
      <w:bookmarkStart w:id="156" w:name="_Toc181487322"/>
      <w:r>
        <w:t>Concept Art</w:t>
      </w:r>
      <w:bookmarkEnd w:id="156"/>
    </w:p>
    <w:p w14:paraId="4B1C9501" w14:textId="77777777" w:rsidR="00C969EF" w:rsidRDefault="00C969EF" w:rsidP="00C969EF">
      <w:pPr>
        <w:pStyle w:val="GDD-Normal"/>
      </w:pPr>
    </w:p>
    <w:p w14:paraId="228D2999" w14:textId="77777777" w:rsidR="009310D2" w:rsidRDefault="00000000" w:rsidP="00C969EF">
      <w:pPr>
        <w:pStyle w:val="GDD-Category1"/>
      </w:pPr>
      <w:bookmarkStart w:id="157" w:name="_Toc181487323"/>
      <w:r>
        <w:t>Style Guides</w:t>
      </w:r>
      <w:bookmarkEnd w:id="157"/>
    </w:p>
    <w:p w14:paraId="1C818B15" w14:textId="77777777" w:rsidR="00C969EF" w:rsidRDefault="00C969EF" w:rsidP="00C969EF">
      <w:pPr>
        <w:pStyle w:val="GDD-Normal"/>
      </w:pPr>
    </w:p>
    <w:p w14:paraId="30C15675" w14:textId="77777777" w:rsidR="009310D2" w:rsidRDefault="00000000" w:rsidP="00C969EF">
      <w:pPr>
        <w:pStyle w:val="GDD-Category1"/>
      </w:pPr>
      <w:bookmarkStart w:id="158" w:name="_Toc181487324"/>
      <w:r>
        <w:t>Characters</w:t>
      </w:r>
      <w:bookmarkEnd w:id="158"/>
    </w:p>
    <w:p w14:paraId="041E9854" w14:textId="77777777" w:rsidR="00C969EF" w:rsidRDefault="00C969EF" w:rsidP="00C969EF">
      <w:pPr>
        <w:pStyle w:val="GDD-Normal"/>
      </w:pPr>
    </w:p>
    <w:p w14:paraId="24C68F7B" w14:textId="77777777" w:rsidR="009310D2" w:rsidRDefault="00000000" w:rsidP="00C969EF">
      <w:pPr>
        <w:pStyle w:val="GDD-Category1"/>
      </w:pPr>
      <w:bookmarkStart w:id="159" w:name="_Toc181487325"/>
      <w:r>
        <w:t>Environments</w:t>
      </w:r>
      <w:bookmarkEnd w:id="159"/>
    </w:p>
    <w:p w14:paraId="707B27AA" w14:textId="77777777" w:rsidR="00C969EF" w:rsidRDefault="00C969EF" w:rsidP="00C969EF">
      <w:pPr>
        <w:pStyle w:val="GDD-Normal"/>
      </w:pPr>
    </w:p>
    <w:p w14:paraId="3FAD97A0" w14:textId="77777777" w:rsidR="009310D2" w:rsidRDefault="00000000" w:rsidP="00C969EF">
      <w:pPr>
        <w:pStyle w:val="GDD-Category1"/>
      </w:pPr>
      <w:bookmarkStart w:id="160" w:name="_Toc181487326"/>
      <w:r>
        <w:t>Equipment</w:t>
      </w:r>
      <w:bookmarkEnd w:id="160"/>
    </w:p>
    <w:p w14:paraId="019E9A23" w14:textId="77777777" w:rsidR="00C969EF" w:rsidRDefault="00C969EF" w:rsidP="00C969EF">
      <w:pPr>
        <w:pStyle w:val="GDD-Normal"/>
      </w:pPr>
    </w:p>
    <w:p w14:paraId="3C8BEF5B" w14:textId="77777777" w:rsidR="009310D2" w:rsidRDefault="00000000" w:rsidP="00C969EF">
      <w:pPr>
        <w:pStyle w:val="GDD-Category1"/>
      </w:pPr>
      <w:bookmarkStart w:id="161" w:name="_Toc181487327"/>
      <w:r>
        <w:t>Cut scenes</w:t>
      </w:r>
      <w:bookmarkEnd w:id="161"/>
    </w:p>
    <w:p w14:paraId="5F6A4A34" w14:textId="77777777" w:rsidR="00C969EF" w:rsidRDefault="00C969EF" w:rsidP="00C969EF">
      <w:pPr>
        <w:pStyle w:val="GDD-Normal"/>
      </w:pPr>
    </w:p>
    <w:p w14:paraId="0BAD9186" w14:textId="77777777" w:rsidR="002242C8" w:rsidRPr="00130694" w:rsidRDefault="00000000" w:rsidP="00130694">
      <w:pPr>
        <w:pStyle w:val="GDD-Category1"/>
        <w:rPr>
          <w:sz w:val="32"/>
        </w:rPr>
      </w:pPr>
      <w:bookmarkStart w:id="162" w:name="_Toc181487328"/>
      <w:r>
        <w:t>Miscellaneous</w:t>
      </w:r>
      <w:bookmarkEnd w:id="162"/>
    </w:p>
    <w:p w14:paraId="1CB472FC" w14:textId="77777777" w:rsidR="00130694" w:rsidRDefault="00130694">
      <w:pPr>
        <w:rPr>
          <w:rFonts w:ascii="Agency FB" w:hAnsi="Agency FB"/>
          <w:b/>
          <w:color w:val="365F91" w:themeColor="accent1" w:themeShade="BF"/>
          <w:sz w:val="36"/>
          <w:szCs w:val="32"/>
        </w:rPr>
      </w:pPr>
      <w:r>
        <w:br w:type="page"/>
      </w:r>
    </w:p>
    <w:p w14:paraId="51ABF4F4" w14:textId="77777777" w:rsidR="00A41CA7" w:rsidRDefault="00000000" w:rsidP="00A41CA7">
      <w:pPr>
        <w:pStyle w:val="GDD-Section"/>
        <w:numPr>
          <w:ilvl w:val="0"/>
          <w:numId w:val="0"/>
        </w:numPr>
        <w:ind w:left="432" w:hanging="432"/>
      </w:pPr>
      <w:bookmarkStart w:id="163" w:name="_Toc181487329"/>
      <w:r>
        <w:lastRenderedPageBreak/>
        <w:t>Appendices</w:t>
      </w:r>
      <w:bookmarkEnd w:id="163"/>
    </w:p>
    <w:p w14:paraId="4CE11273" w14:textId="77777777" w:rsidR="00A41CA7" w:rsidRPr="00A41CA7" w:rsidRDefault="00A41CA7" w:rsidP="00A41CA7">
      <w:pPr>
        <w:pStyle w:val="ListParagraph"/>
        <w:keepNext/>
        <w:keepLines/>
        <w:numPr>
          <w:ilvl w:val="0"/>
          <w:numId w:val="35"/>
        </w:numPr>
        <w:spacing w:before="240" w:after="240" w:line="240" w:lineRule="auto"/>
        <w:contextualSpacing w:val="0"/>
        <w:outlineLvl w:val="0"/>
        <w:rPr>
          <w:rFonts w:ascii="Agency FB" w:hAnsi="Agency FB"/>
          <w:b/>
          <w:vanish/>
          <w:color w:val="365F91" w:themeColor="accent1" w:themeShade="BF"/>
          <w:sz w:val="36"/>
          <w:szCs w:val="32"/>
        </w:rPr>
      </w:pPr>
    </w:p>
    <w:p w14:paraId="718DAF80" w14:textId="77777777" w:rsidR="00130694" w:rsidRDefault="00000000" w:rsidP="00A41CA7">
      <w:pPr>
        <w:pStyle w:val="GDD-Category1"/>
        <w:numPr>
          <w:ilvl w:val="1"/>
          <w:numId w:val="35"/>
        </w:numPr>
      </w:pPr>
      <w:bookmarkStart w:id="164" w:name="_Toc181487330"/>
      <w:r>
        <w:t>Asset List</w:t>
      </w:r>
      <w:bookmarkEnd w:id="164"/>
    </w:p>
    <w:p w14:paraId="6392A6A7" w14:textId="77777777" w:rsidR="00130694" w:rsidRDefault="00000000" w:rsidP="00506B56">
      <w:pPr>
        <w:pStyle w:val="GDD-Category2"/>
      </w:pPr>
      <w:bookmarkStart w:id="165" w:name="_Toc181487331"/>
      <w:r>
        <w:t>Art</w:t>
      </w:r>
      <w:bookmarkEnd w:id="165"/>
    </w:p>
    <w:p w14:paraId="0C1036E7" w14:textId="77777777" w:rsidR="00130694" w:rsidRDefault="00000000" w:rsidP="00130694">
      <w:pPr>
        <w:pStyle w:val="GDD-Subcategory"/>
      </w:pPr>
      <w:r>
        <w:t>Model and Texture List</w:t>
      </w:r>
    </w:p>
    <w:p w14:paraId="6516F469" w14:textId="77777777" w:rsidR="00130694" w:rsidRDefault="00130694" w:rsidP="00130694">
      <w:pPr>
        <w:pStyle w:val="GDD-Normal"/>
      </w:pPr>
    </w:p>
    <w:p w14:paraId="3CAB5EB3" w14:textId="77777777" w:rsidR="00130694" w:rsidRDefault="00000000" w:rsidP="00130694">
      <w:pPr>
        <w:pStyle w:val="GDD-Subcategory"/>
      </w:pPr>
      <w:r>
        <w:t>Animation List</w:t>
      </w:r>
    </w:p>
    <w:p w14:paraId="155CCADA" w14:textId="77777777" w:rsidR="00130694" w:rsidRDefault="00130694" w:rsidP="00130694">
      <w:pPr>
        <w:pStyle w:val="GDD-Normal"/>
      </w:pPr>
    </w:p>
    <w:p w14:paraId="23DECE29" w14:textId="77777777" w:rsidR="00130694" w:rsidRDefault="00000000" w:rsidP="00130694">
      <w:pPr>
        <w:pStyle w:val="GDD-Subcategory"/>
      </w:pPr>
      <w:r>
        <w:t>Effects List</w:t>
      </w:r>
    </w:p>
    <w:p w14:paraId="3597C0E1" w14:textId="77777777" w:rsidR="00130694" w:rsidRDefault="00130694" w:rsidP="00130694">
      <w:pPr>
        <w:pStyle w:val="GDD-Normal"/>
      </w:pPr>
    </w:p>
    <w:p w14:paraId="19CF443E" w14:textId="77777777" w:rsidR="00130694" w:rsidRDefault="00000000" w:rsidP="00130694">
      <w:pPr>
        <w:pStyle w:val="GDD-Subcategory"/>
      </w:pPr>
      <w:r>
        <w:t xml:space="preserve">Interface Art List </w:t>
      </w:r>
    </w:p>
    <w:p w14:paraId="3F79C375" w14:textId="77777777" w:rsidR="00130694" w:rsidRDefault="00130694" w:rsidP="00130694">
      <w:pPr>
        <w:pStyle w:val="GDD-Normal"/>
      </w:pPr>
    </w:p>
    <w:p w14:paraId="3D4C3D8A" w14:textId="77777777" w:rsidR="00130694" w:rsidRDefault="00000000" w:rsidP="00130694">
      <w:pPr>
        <w:pStyle w:val="GDD-Subcategory"/>
      </w:pPr>
      <w:r>
        <w:t>Cut scene Lis</w:t>
      </w:r>
      <w:r w:rsidR="00130694">
        <w:t>t</w:t>
      </w:r>
    </w:p>
    <w:p w14:paraId="30E1AF66" w14:textId="77777777" w:rsidR="00130694" w:rsidRDefault="00130694" w:rsidP="00130694">
      <w:pPr>
        <w:pStyle w:val="GDD-Normal"/>
      </w:pPr>
    </w:p>
    <w:p w14:paraId="5D12B4D8" w14:textId="77777777" w:rsidR="00130694" w:rsidRDefault="00000000" w:rsidP="00506B56">
      <w:pPr>
        <w:pStyle w:val="GDD-Category2"/>
      </w:pPr>
      <w:bookmarkStart w:id="166" w:name="_Toc181487332"/>
      <w:r>
        <w:t>Sound</w:t>
      </w:r>
      <w:bookmarkEnd w:id="166"/>
    </w:p>
    <w:p w14:paraId="31B0A5AD" w14:textId="77777777" w:rsidR="00130694" w:rsidRDefault="00000000" w:rsidP="00130694">
      <w:pPr>
        <w:pStyle w:val="GDD-Subcategory"/>
      </w:pPr>
      <w:r>
        <w:t>Environmental Sounds</w:t>
      </w:r>
    </w:p>
    <w:p w14:paraId="60D0A434" w14:textId="77777777" w:rsidR="00130694" w:rsidRDefault="00130694" w:rsidP="00130694">
      <w:pPr>
        <w:pStyle w:val="GDD-Normal"/>
      </w:pPr>
    </w:p>
    <w:p w14:paraId="3F384E3C" w14:textId="77777777" w:rsidR="00130694" w:rsidRDefault="00000000" w:rsidP="00130694">
      <w:pPr>
        <w:pStyle w:val="GDD-Subcategory"/>
      </w:pPr>
      <w:r>
        <w:t>Weapon Sounds</w:t>
      </w:r>
    </w:p>
    <w:p w14:paraId="6E1E2A7D" w14:textId="77777777" w:rsidR="00130694" w:rsidRDefault="00130694" w:rsidP="00130694">
      <w:pPr>
        <w:pStyle w:val="GDD-Normal"/>
      </w:pPr>
    </w:p>
    <w:p w14:paraId="1650DD52" w14:textId="77777777" w:rsidR="00130694" w:rsidRDefault="00000000" w:rsidP="00130694">
      <w:pPr>
        <w:pStyle w:val="GDD-Subcategory"/>
      </w:pPr>
      <w:r>
        <w:t>Interface Sounds</w:t>
      </w:r>
    </w:p>
    <w:p w14:paraId="37475973" w14:textId="77777777" w:rsidR="00130694" w:rsidRDefault="00130694" w:rsidP="00130694">
      <w:pPr>
        <w:pStyle w:val="GDD-Normal"/>
      </w:pPr>
    </w:p>
    <w:p w14:paraId="473F4F44" w14:textId="77777777" w:rsidR="00130694" w:rsidRDefault="00000000" w:rsidP="00506B56">
      <w:pPr>
        <w:pStyle w:val="GDD-Category2"/>
      </w:pPr>
      <w:bookmarkStart w:id="167" w:name="_Toc181487333"/>
      <w:r>
        <w:t>Music</w:t>
      </w:r>
      <w:bookmarkEnd w:id="167"/>
    </w:p>
    <w:p w14:paraId="62D0D046" w14:textId="77777777" w:rsidR="00130694" w:rsidRDefault="00000000" w:rsidP="00130694">
      <w:pPr>
        <w:pStyle w:val="GDD-Subcategory"/>
      </w:pPr>
      <w:r>
        <w:t>Ambient</w:t>
      </w:r>
    </w:p>
    <w:p w14:paraId="7FD2EED5" w14:textId="77777777" w:rsidR="00130694" w:rsidRDefault="00130694" w:rsidP="00130694">
      <w:pPr>
        <w:pStyle w:val="GDD-Normal"/>
      </w:pPr>
    </w:p>
    <w:p w14:paraId="5A2166AD" w14:textId="77777777" w:rsidR="00130694" w:rsidRDefault="00000000" w:rsidP="00130694">
      <w:pPr>
        <w:pStyle w:val="GDD-Subcategory"/>
      </w:pPr>
      <w:r>
        <w:t>“Action”</w:t>
      </w:r>
    </w:p>
    <w:p w14:paraId="4E6CDA15" w14:textId="77777777" w:rsidR="00130694" w:rsidRDefault="00130694" w:rsidP="00130694">
      <w:pPr>
        <w:pStyle w:val="GDD-Normal"/>
      </w:pPr>
    </w:p>
    <w:p w14:paraId="40F72C4C" w14:textId="77777777" w:rsidR="00130694" w:rsidRDefault="00000000" w:rsidP="00130694">
      <w:pPr>
        <w:pStyle w:val="GDD-Subcategory"/>
      </w:pPr>
      <w:r>
        <w:t>Victory</w:t>
      </w:r>
    </w:p>
    <w:p w14:paraId="656B4330" w14:textId="77777777" w:rsidR="00130694" w:rsidRDefault="00130694" w:rsidP="00130694">
      <w:pPr>
        <w:pStyle w:val="GDD-Normal"/>
      </w:pPr>
    </w:p>
    <w:p w14:paraId="5EFD71A3" w14:textId="77777777" w:rsidR="00130694" w:rsidRDefault="00000000" w:rsidP="00130694">
      <w:pPr>
        <w:pStyle w:val="GDD-Subcategory"/>
      </w:pPr>
      <w:r>
        <w:t>Defeat</w:t>
      </w:r>
    </w:p>
    <w:p w14:paraId="3BFD54F4" w14:textId="77777777" w:rsidR="00130694" w:rsidRDefault="00130694" w:rsidP="00130694">
      <w:pPr>
        <w:pStyle w:val="GDD-Normal"/>
      </w:pPr>
    </w:p>
    <w:p w14:paraId="00B0ED36" w14:textId="77777777" w:rsidR="00130694" w:rsidRDefault="00000000" w:rsidP="00506B56">
      <w:pPr>
        <w:pStyle w:val="GDD-Category2"/>
      </w:pPr>
      <w:bookmarkStart w:id="168" w:name="_Toc181487334"/>
      <w:r>
        <w:t>Voice</w:t>
      </w:r>
      <w:bookmarkEnd w:id="168"/>
    </w:p>
    <w:p w14:paraId="1E88D88E" w14:textId="77777777" w:rsidR="00130694" w:rsidRDefault="00000000" w:rsidP="00130694">
      <w:pPr>
        <w:pStyle w:val="GDD-Subcategory"/>
      </w:pPr>
      <w:r>
        <w:t>Actor #1 lines</w:t>
      </w:r>
    </w:p>
    <w:p w14:paraId="02E89250" w14:textId="77777777" w:rsidR="00130694" w:rsidRDefault="00130694" w:rsidP="00130694">
      <w:pPr>
        <w:pStyle w:val="GDD-Normal"/>
      </w:pPr>
    </w:p>
    <w:p w14:paraId="2F41B40F" w14:textId="77777777" w:rsidR="00130694" w:rsidRDefault="00000000" w:rsidP="00130694">
      <w:pPr>
        <w:pStyle w:val="GDD-Subcategory"/>
      </w:pPr>
      <w:r>
        <w:t>Actor #2 lines</w:t>
      </w:r>
    </w:p>
    <w:p w14:paraId="06A56CFF" w14:textId="77777777" w:rsidR="00130694" w:rsidRDefault="00130694" w:rsidP="00130694">
      <w:pPr>
        <w:pStyle w:val="GDD-Normal"/>
      </w:pPr>
    </w:p>
    <w:p w14:paraId="135334B0" w14:textId="77777777" w:rsidR="009310D2" w:rsidRDefault="00000000" w:rsidP="00130694">
      <w:pPr>
        <w:pStyle w:val="GDD-Subcategory"/>
      </w:pPr>
      <w:r>
        <w:lastRenderedPageBreak/>
        <w:t>Etc.</w:t>
      </w:r>
    </w:p>
    <w:p w14:paraId="7A190F0D" w14:textId="77777777" w:rsidR="00130694" w:rsidRDefault="00130694" w:rsidP="00130694">
      <w:pPr>
        <w:pStyle w:val="GDD-Normal"/>
      </w:pPr>
    </w:p>
    <w:sectPr w:rsidR="00130694">
      <w:pgSz w:w="12240" w:h="15840"/>
      <w:pgMar w:top="1440" w:right="1800" w:bottom="1440" w:left="135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emo Cedillo" w:date="2024-11-01T23:58:00Z" w:initials="NC">
    <w:p w14:paraId="2E635661" w14:textId="77777777" w:rsidR="003E3B11" w:rsidRDefault="003E3B11" w:rsidP="003E3B11">
      <w:pPr>
        <w:pStyle w:val="CommentText"/>
      </w:pPr>
      <w:r>
        <w:rPr>
          <w:rStyle w:val="CommentReference"/>
        </w:rPr>
        <w:annotationRef/>
      </w:r>
      <w:r>
        <w:t>Replace with title, and include GDD or Game Design Document if Needed.</w:t>
      </w:r>
    </w:p>
  </w:comment>
  <w:comment w:id="1" w:author="Nemo Cedillo" w:date="2024-11-02T00:01:00Z" w:initials="NC">
    <w:p w14:paraId="33F591A5" w14:textId="77777777" w:rsidR="003E3B11" w:rsidRDefault="003E3B11" w:rsidP="003E3B11">
      <w:pPr>
        <w:pStyle w:val="CommentText"/>
      </w:pPr>
      <w:r>
        <w:rPr>
          <w:rStyle w:val="CommentReference"/>
        </w:rPr>
        <w:annotationRef/>
      </w:r>
      <w:r>
        <w:t>Don’t edit this</w:t>
      </w:r>
    </w:p>
  </w:comment>
  <w:comment w:id="7" w:author="Nemo Cedillo" w:date="2024-11-01T20:01:00Z" w:initials="NC">
    <w:p w14:paraId="6EE12893" w14:textId="77777777" w:rsidR="00836477" w:rsidRDefault="00836477" w:rsidP="00836477">
      <w:pPr>
        <w:pStyle w:val="CommentText"/>
      </w:pPr>
      <w:r>
        <w:rPr>
          <w:rStyle w:val="CommentReference"/>
        </w:rPr>
        <w:annotationRef/>
      </w:r>
      <w:r>
        <w:t>General Overview of the Game:</w:t>
      </w:r>
    </w:p>
    <w:p w14:paraId="4EDE941A" w14:textId="77777777" w:rsidR="00836477" w:rsidRDefault="00836477" w:rsidP="00836477">
      <w:pPr>
        <w:pStyle w:val="CommentText"/>
      </w:pPr>
      <w:r>
        <w:t>Go over:</w:t>
      </w:r>
    </w:p>
    <w:p w14:paraId="4BE4774C" w14:textId="77777777" w:rsidR="00836477" w:rsidRDefault="00836477" w:rsidP="00836477">
      <w:pPr>
        <w:pStyle w:val="CommentText"/>
        <w:ind w:left="300"/>
      </w:pPr>
      <w:r>
        <w:t>Description</w:t>
      </w:r>
    </w:p>
    <w:p w14:paraId="16C16DE3" w14:textId="77777777" w:rsidR="00836477" w:rsidRDefault="00836477" w:rsidP="00836477">
      <w:pPr>
        <w:pStyle w:val="CommentText"/>
        <w:ind w:left="300"/>
      </w:pPr>
      <w:r>
        <w:t>Standout features</w:t>
      </w:r>
    </w:p>
    <w:p w14:paraId="15A157B0" w14:textId="77777777" w:rsidR="00836477" w:rsidRDefault="00836477" w:rsidP="00836477">
      <w:pPr>
        <w:pStyle w:val="CommentText"/>
        <w:ind w:left="300"/>
      </w:pPr>
      <w:r>
        <w:t>Similar games</w:t>
      </w:r>
    </w:p>
    <w:p w14:paraId="69ADB395" w14:textId="77777777" w:rsidR="00836477" w:rsidRDefault="00836477" w:rsidP="00836477">
      <w:pPr>
        <w:pStyle w:val="CommentText"/>
        <w:ind w:left="300"/>
      </w:pPr>
      <w:r>
        <w:t>What makes the game different.</w:t>
      </w:r>
    </w:p>
    <w:p w14:paraId="47CF4142" w14:textId="77777777" w:rsidR="00836477" w:rsidRDefault="00836477" w:rsidP="00836477">
      <w:pPr>
        <w:pStyle w:val="CommentText"/>
        <w:ind w:left="300"/>
      </w:pPr>
      <w:r>
        <w:t>Target Audience</w:t>
      </w:r>
    </w:p>
    <w:p w14:paraId="75074A8E" w14:textId="77777777" w:rsidR="00836477" w:rsidRDefault="00836477" w:rsidP="00836477">
      <w:pPr>
        <w:pStyle w:val="CommentText"/>
        <w:ind w:left="300"/>
      </w:pPr>
      <w:r>
        <w:t>Target Consoles and software.</w:t>
      </w:r>
    </w:p>
  </w:comment>
  <w:comment w:id="9" w:author="Nemo Cedillo" w:date="2024-11-01T20:05:00Z" w:initials="NC">
    <w:p w14:paraId="33C411AA" w14:textId="77777777" w:rsidR="005B6112" w:rsidRDefault="005B6112" w:rsidP="005B6112">
      <w:pPr>
        <w:pStyle w:val="CommentText"/>
      </w:pPr>
      <w:r>
        <w:rPr>
          <w:rStyle w:val="CommentReference"/>
        </w:rPr>
        <w:annotationRef/>
      </w:r>
      <w:r>
        <w:t>The main concepts and playing points of the game.</w:t>
      </w:r>
    </w:p>
    <w:p w14:paraId="03E665C7" w14:textId="77777777" w:rsidR="005B6112" w:rsidRDefault="005B6112" w:rsidP="005B6112">
      <w:pPr>
        <w:pStyle w:val="CommentText"/>
      </w:pPr>
      <w:r>
        <w:t>Generally best to have 3-4 pillars.</w:t>
      </w:r>
    </w:p>
    <w:p w14:paraId="38DB2D8E" w14:textId="77777777" w:rsidR="005B6112" w:rsidRDefault="005B6112" w:rsidP="005B6112">
      <w:pPr>
        <w:pStyle w:val="CommentText"/>
      </w:pPr>
      <w:r>
        <w:t>Start with one word or phrase, followed by a description.</w:t>
      </w:r>
    </w:p>
    <w:p w14:paraId="4B6F6525" w14:textId="77777777" w:rsidR="005B6112" w:rsidRDefault="005B6112" w:rsidP="005B6112">
      <w:pPr>
        <w:pStyle w:val="CommentText"/>
      </w:pPr>
    </w:p>
    <w:p w14:paraId="0B881E00" w14:textId="77777777" w:rsidR="005B6112" w:rsidRDefault="005B6112" w:rsidP="005B6112">
      <w:pPr>
        <w:pStyle w:val="CommentText"/>
      </w:pPr>
      <w:r>
        <w:t>Examples:</w:t>
      </w:r>
    </w:p>
    <w:p w14:paraId="7FF3AC81" w14:textId="77777777" w:rsidR="005B6112" w:rsidRDefault="005B6112" w:rsidP="005B6112">
      <w:pPr>
        <w:pStyle w:val="CommentText"/>
      </w:pPr>
    </w:p>
    <w:p w14:paraId="422DCE25" w14:textId="77777777" w:rsidR="005B6112" w:rsidRDefault="005B6112" w:rsidP="005B6112">
      <w:pPr>
        <w:pStyle w:val="CommentText"/>
      </w:pPr>
      <w:r>
        <w:rPr>
          <w:b/>
          <w:bCs/>
        </w:rPr>
        <w:t>Never say Never</w:t>
      </w:r>
      <w:r>
        <w:t xml:space="preserve">: </w:t>
      </w:r>
    </w:p>
    <w:p w14:paraId="724A2FE3" w14:textId="77777777" w:rsidR="005B6112" w:rsidRDefault="005B6112" w:rsidP="005B6112">
      <w:pPr>
        <w:pStyle w:val="CommentText"/>
      </w:pPr>
      <w:r>
        <w:t xml:space="preserve">players cannot fail in </w:t>
      </w:r>
      <w:r>
        <w:rPr>
          <w:i/>
          <w:iCs/>
        </w:rPr>
        <w:t>Coaster assault</w:t>
      </w:r>
      <w:r>
        <w:t xml:space="preserve"> instead, success just becomes more expensive.  This empowers the player to experiment and blah blah blah…</w:t>
      </w:r>
    </w:p>
    <w:p w14:paraId="231C1E7D" w14:textId="77777777" w:rsidR="005B6112" w:rsidRDefault="005B6112" w:rsidP="005B6112">
      <w:pPr>
        <w:pStyle w:val="CommentText"/>
      </w:pPr>
      <w:r>
        <w:rPr>
          <w:b/>
          <w:bCs/>
        </w:rPr>
        <w:t>Exploration</w:t>
      </w:r>
      <w:r>
        <w:t xml:space="preserve">: </w:t>
      </w:r>
    </w:p>
    <w:p w14:paraId="08CA612E" w14:textId="77777777" w:rsidR="005B6112" w:rsidRDefault="005B6112" w:rsidP="005B6112">
      <w:pPr>
        <w:pStyle w:val="CommentText"/>
      </w:pPr>
      <w:r>
        <w:rPr>
          <w:i/>
          <w:iCs/>
        </w:rPr>
        <w:t>Super Explorer Extreme</w:t>
      </w:r>
      <w:r>
        <w:t xml:space="preserve"> will provide unparalleled exploration to payers by creating a system where blah blah blah...</w:t>
      </w:r>
    </w:p>
  </w:comment>
  <w:comment w:id="11" w:author="Nemo Cedillo" w:date="2024-11-01T20:13:00Z" w:initials="NC">
    <w:p w14:paraId="56FEC4ED" w14:textId="77777777" w:rsidR="00A26E10" w:rsidRDefault="00A26E10" w:rsidP="00A26E10">
      <w:pPr>
        <w:pStyle w:val="CommentText"/>
      </w:pPr>
      <w:r>
        <w:rPr>
          <w:rStyle w:val="CommentReference"/>
        </w:rPr>
        <w:annotationRef/>
      </w:r>
      <w:r>
        <w:t>A bullet point list of features and specifications the game will implement.</w:t>
      </w:r>
    </w:p>
    <w:p w14:paraId="06D5A02D" w14:textId="77777777" w:rsidR="00A26E10" w:rsidRDefault="00A26E10" w:rsidP="00A26E10">
      <w:pPr>
        <w:pStyle w:val="CommentText"/>
      </w:pPr>
      <w:r>
        <w:t>Used to communicate about product visiion</w:t>
      </w:r>
    </w:p>
    <w:p w14:paraId="4C6E9D49" w14:textId="77777777" w:rsidR="00A26E10" w:rsidRDefault="00A26E10" w:rsidP="00A26E10">
      <w:pPr>
        <w:pStyle w:val="CommentText"/>
      </w:pPr>
    </w:p>
    <w:p w14:paraId="4A94E989" w14:textId="77777777" w:rsidR="00A26E10" w:rsidRDefault="00A26E10" w:rsidP="00A26E10">
      <w:pPr>
        <w:pStyle w:val="CommentText"/>
      </w:pPr>
      <w:r>
        <w:t>Example:</w:t>
      </w:r>
    </w:p>
    <w:p w14:paraId="4DD01BD0" w14:textId="77777777" w:rsidR="00A26E10" w:rsidRDefault="00A26E10" w:rsidP="00A26E10">
      <w:pPr>
        <w:pStyle w:val="CommentText"/>
      </w:pPr>
    </w:p>
    <w:p w14:paraId="43C7DBBF" w14:textId="77777777" w:rsidR="00A26E10" w:rsidRDefault="00A26E10" w:rsidP="00A26E10">
      <w:pPr>
        <w:pStyle w:val="CommentText"/>
      </w:pPr>
      <w:r>
        <w:t>The following features will be:</w:t>
      </w:r>
    </w:p>
    <w:p w14:paraId="6545F86A" w14:textId="77777777" w:rsidR="00A26E10" w:rsidRDefault="00A26E10" w:rsidP="00A26E10">
      <w:pPr>
        <w:pStyle w:val="CommentText"/>
        <w:numPr>
          <w:ilvl w:val="0"/>
          <w:numId w:val="41"/>
        </w:numPr>
      </w:pPr>
      <w:r>
        <w:t>Ranged Combat</w:t>
      </w:r>
    </w:p>
    <w:p w14:paraId="4857E608" w14:textId="77777777" w:rsidR="00A26E10" w:rsidRDefault="00A26E10" w:rsidP="00A26E10">
      <w:pPr>
        <w:pStyle w:val="CommentText"/>
        <w:numPr>
          <w:ilvl w:val="0"/>
          <w:numId w:val="41"/>
        </w:numPr>
      </w:pPr>
      <w:r>
        <w:t>Stealth</w:t>
      </w:r>
    </w:p>
    <w:p w14:paraId="6F208D7B" w14:textId="77777777" w:rsidR="00A26E10" w:rsidRDefault="00A26E10" w:rsidP="00A26E10">
      <w:pPr>
        <w:pStyle w:val="CommentText"/>
        <w:numPr>
          <w:ilvl w:val="0"/>
          <w:numId w:val="41"/>
        </w:numPr>
      </w:pPr>
      <w:r>
        <w:t>Character Upgrades</w:t>
      </w:r>
    </w:p>
    <w:p w14:paraId="4EE099F3" w14:textId="77777777" w:rsidR="00A26E10" w:rsidRDefault="00A26E10" w:rsidP="00A26E10">
      <w:pPr>
        <w:pStyle w:val="CommentText"/>
        <w:numPr>
          <w:ilvl w:val="0"/>
          <w:numId w:val="41"/>
        </w:numPr>
      </w:pPr>
      <w:r>
        <w:t>Missions and Mission Sections</w:t>
      </w:r>
    </w:p>
    <w:p w14:paraId="197ED945" w14:textId="77777777" w:rsidR="00A26E10" w:rsidRDefault="00A26E10" w:rsidP="00A26E10">
      <w:pPr>
        <w:pStyle w:val="CommentText"/>
      </w:pPr>
      <w:r>
        <w:t>Robot AI Enemies</w:t>
      </w:r>
    </w:p>
  </w:comment>
  <w:comment w:id="13" w:author="Nemo Cedillo" w:date="2024-11-02T00:03:00Z" w:initials="NC">
    <w:p w14:paraId="3261E550" w14:textId="77777777" w:rsidR="008F223E" w:rsidRDefault="008F223E" w:rsidP="008F223E">
      <w:pPr>
        <w:pStyle w:val="CommentText"/>
      </w:pPr>
      <w:r>
        <w:rPr>
          <w:rStyle w:val="CommentReference"/>
        </w:rPr>
        <w:annotationRef/>
      </w:r>
      <w:r>
        <w:t>Include title and description</w:t>
      </w:r>
    </w:p>
  </w:comment>
  <w:comment w:id="15" w:author="Nemo Cedillo" w:date="2024-11-01T20:14:00Z" w:initials="NC">
    <w:p w14:paraId="70A6FF35" w14:textId="77777777" w:rsidR="00A26E10" w:rsidRDefault="00A26E10" w:rsidP="00A26E10">
      <w:pPr>
        <w:pStyle w:val="CommentText"/>
      </w:pPr>
      <w:r>
        <w:rPr>
          <w:rStyle w:val="CommentReference"/>
        </w:rPr>
        <w:annotationRef/>
      </w:r>
      <w:r>
        <w:t>Genre of the game.</w:t>
      </w:r>
    </w:p>
    <w:p w14:paraId="51998997" w14:textId="77777777" w:rsidR="00A26E10" w:rsidRDefault="00A26E10" w:rsidP="00A26E10">
      <w:pPr>
        <w:pStyle w:val="CommentText"/>
      </w:pPr>
      <w:r>
        <w:t>A Short phrase or list.</w:t>
      </w:r>
    </w:p>
    <w:p w14:paraId="0A405115" w14:textId="77777777" w:rsidR="00A26E10" w:rsidRDefault="00A26E10" w:rsidP="00A26E10">
      <w:pPr>
        <w:pStyle w:val="CommentText"/>
      </w:pPr>
    </w:p>
    <w:p w14:paraId="60734355" w14:textId="77777777" w:rsidR="00A26E10" w:rsidRDefault="00A26E10" w:rsidP="00A26E10">
      <w:pPr>
        <w:pStyle w:val="CommentText"/>
      </w:pPr>
      <w:r>
        <w:t>Example:</w:t>
      </w:r>
    </w:p>
    <w:p w14:paraId="40EAF044" w14:textId="77777777" w:rsidR="00A26E10" w:rsidRDefault="00A26E10" w:rsidP="00A26E10">
      <w:pPr>
        <w:pStyle w:val="CommentText"/>
      </w:pPr>
    </w:p>
    <w:p w14:paraId="1010391F" w14:textId="77777777" w:rsidR="00A26E10" w:rsidRDefault="00A26E10" w:rsidP="00A26E10">
      <w:pPr>
        <w:pStyle w:val="CommentText"/>
      </w:pPr>
      <w:r>
        <w:t xml:space="preserve">Adventure, Time-Based. </w:t>
      </w:r>
    </w:p>
    <w:p w14:paraId="596C1AA0" w14:textId="77777777" w:rsidR="00A26E10" w:rsidRDefault="00A26E10" w:rsidP="00A26E10">
      <w:pPr>
        <w:pStyle w:val="CommentText"/>
      </w:pPr>
      <w:r>
        <w:t>Stealth, Horror.</w:t>
      </w:r>
    </w:p>
  </w:comment>
  <w:comment w:id="17" w:author="Nemo Cedillo" w:date="2024-11-01T20:15:00Z" w:initials="NC">
    <w:p w14:paraId="23464717" w14:textId="77777777" w:rsidR="00A26E10" w:rsidRDefault="00A26E10" w:rsidP="00A26E10">
      <w:pPr>
        <w:pStyle w:val="CommentText"/>
      </w:pPr>
      <w:r>
        <w:rPr>
          <w:rStyle w:val="CommentReference"/>
        </w:rPr>
        <w:annotationRef/>
      </w:r>
      <w:r>
        <w:t>How the player will view the game.</w:t>
      </w:r>
    </w:p>
    <w:p w14:paraId="5A220476" w14:textId="77777777" w:rsidR="00A26E10" w:rsidRDefault="00A26E10" w:rsidP="00A26E10">
      <w:pPr>
        <w:pStyle w:val="CommentText"/>
      </w:pPr>
    </w:p>
    <w:p w14:paraId="66120B2A" w14:textId="77777777" w:rsidR="00A26E10" w:rsidRDefault="00A26E10" w:rsidP="00A26E10">
      <w:pPr>
        <w:pStyle w:val="CommentText"/>
      </w:pPr>
      <w:r>
        <w:t>Example:</w:t>
      </w:r>
    </w:p>
    <w:p w14:paraId="5D434477" w14:textId="77777777" w:rsidR="00A26E10" w:rsidRDefault="00A26E10" w:rsidP="00A26E10">
      <w:pPr>
        <w:pStyle w:val="CommentText"/>
      </w:pPr>
    </w:p>
    <w:p w14:paraId="78A66CE2" w14:textId="77777777" w:rsidR="00A26E10" w:rsidRDefault="00A26E10" w:rsidP="00A26E10">
      <w:pPr>
        <w:pStyle w:val="CommentText"/>
      </w:pPr>
      <w:r>
        <w:t>Top-Down, 2D</w:t>
      </w:r>
    </w:p>
    <w:p w14:paraId="23AC0A45" w14:textId="77777777" w:rsidR="00A26E10" w:rsidRDefault="00A26E10" w:rsidP="00A26E10">
      <w:pPr>
        <w:pStyle w:val="CommentText"/>
      </w:pPr>
      <w:r>
        <w:t>FPS, 3D</w:t>
      </w:r>
    </w:p>
  </w:comment>
  <w:comment w:id="20" w:author="Nemo Cedillo" w:date="2024-11-02T00:10:00Z" w:initials="NC">
    <w:p w14:paraId="1A12CFC3" w14:textId="77777777" w:rsidR="003E4EEF" w:rsidRDefault="003E4EEF" w:rsidP="003E4EEF">
      <w:pPr>
        <w:pStyle w:val="CommentText"/>
      </w:pPr>
      <w:r>
        <w:rPr>
          <w:rStyle w:val="CommentReference"/>
        </w:rPr>
        <w:annotationRef/>
      </w:r>
      <w:r>
        <w:t>What are the goals when designing the game?</w:t>
      </w:r>
    </w:p>
    <w:p w14:paraId="5EB92562" w14:textId="77777777" w:rsidR="003E4EEF" w:rsidRDefault="003E4EEF" w:rsidP="003E4EEF">
      <w:pPr>
        <w:pStyle w:val="CommentText"/>
      </w:pPr>
      <w:r>
        <w:t>Should it convey emotions?</w:t>
      </w:r>
    </w:p>
    <w:p w14:paraId="7FDC0D9E" w14:textId="77777777" w:rsidR="003E4EEF" w:rsidRDefault="003E4EEF" w:rsidP="003E4EEF">
      <w:pPr>
        <w:pStyle w:val="CommentText"/>
      </w:pPr>
      <w:r>
        <w:t>How will the game be designed for players to play?</w:t>
      </w:r>
    </w:p>
  </w:comment>
  <w:comment w:id="22" w:author="Nemo Cedillo" w:date="2024-11-01T20:22:00Z" w:initials="NC">
    <w:p w14:paraId="3803719E" w14:textId="77777777" w:rsidR="00A26E10" w:rsidRDefault="00A26E10" w:rsidP="00A26E10">
      <w:pPr>
        <w:pStyle w:val="CommentText"/>
      </w:pPr>
      <w:r>
        <w:rPr>
          <w:rStyle w:val="CommentReference"/>
        </w:rPr>
        <w:annotationRef/>
      </w:r>
      <w:r>
        <w:t>Who will play the game?</w:t>
      </w:r>
    </w:p>
    <w:p w14:paraId="772A80C1" w14:textId="77777777" w:rsidR="00A26E10" w:rsidRDefault="00A26E10" w:rsidP="00A26E10">
      <w:pPr>
        <w:pStyle w:val="CommentText"/>
      </w:pPr>
      <w:r>
        <w:t>Include:</w:t>
      </w:r>
    </w:p>
    <w:p w14:paraId="349A5B75" w14:textId="77777777" w:rsidR="00A26E10" w:rsidRDefault="00A26E10" w:rsidP="00A26E10">
      <w:pPr>
        <w:pStyle w:val="CommentText"/>
        <w:ind w:left="300"/>
      </w:pPr>
      <w:r>
        <w:t>Audience based on genre.</w:t>
      </w:r>
    </w:p>
    <w:p w14:paraId="20B36E59" w14:textId="77777777" w:rsidR="00A26E10" w:rsidRDefault="00A26E10" w:rsidP="00A26E10">
      <w:pPr>
        <w:pStyle w:val="CommentText"/>
        <w:ind w:left="300"/>
      </w:pPr>
      <w:r>
        <w:t>Age</w:t>
      </w:r>
    </w:p>
    <w:p w14:paraId="1E9D13D1" w14:textId="77777777" w:rsidR="00A26E10" w:rsidRDefault="00A26E10" w:rsidP="00A26E10">
      <w:pPr>
        <w:pStyle w:val="CommentText"/>
        <w:ind w:left="300"/>
      </w:pPr>
      <w:r>
        <w:t>Number of people</w:t>
      </w:r>
    </w:p>
    <w:p w14:paraId="0B0DF758" w14:textId="77777777" w:rsidR="00A26E10" w:rsidRDefault="00A26E10" w:rsidP="00A26E10">
      <w:pPr>
        <w:pStyle w:val="CommentText"/>
        <w:ind w:left="300"/>
      </w:pPr>
      <w:r>
        <w:t>Description of interest of those that may play the game.</w:t>
      </w:r>
    </w:p>
    <w:p w14:paraId="31D6AA36" w14:textId="77777777" w:rsidR="00A26E10" w:rsidRDefault="00A26E10" w:rsidP="00A26E10">
      <w:pPr>
        <w:pStyle w:val="CommentText"/>
      </w:pPr>
    </w:p>
    <w:p w14:paraId="134C98C9" w14:textId="77777777" w:rsidR="00A26E10" w:rsidRDefault="00A26E10" w:rsidP="00A26E10">
      <w:pPr>
        <w:pStyle w:val="CommentText"/>
      </w:pPr>
      <w:r>
        <w:t>Example:</w:t>
      </w:r>
    </w:p>
    <w:p w14:paraId="7C8E0F36" w14:textId="77777777" w:rsidR="00A26E10" w:rsidRDefault="00A26E10" w:rsidP="00A26E10">
      <w:pPr>
        <w:pStyle w:val="CommentText"/>
        <w:ind w:left="300"/>
      </w:pPr>
      <w:r>
        <w:t>People who are a fan of zombies.</w:t>
      </w:r>
    </w:p>
    <w:p w14:paraId="70EA93A9" w14:textId="77777777" w:rsidR="00A26E10" w:rsidRDefault="00A26E10" w:rsidP="00A26E10">
      <w:pPr>
        <w:pStyle w:val="CommentText"/>
        <w:ind w:left="300"/>
      </w:pPr>
      <w:r>
        <w:t>21-25 yrs old.</w:t>
      </w:r>
    </w:p>
    <w:p w14:paraId="722F9CC6" w14:textId="77777777" w:rsidR="00A26E10" w:rsidRDefault="00A26E10" w:rsidP="00A26E10">
      <w:pPr>
        <w:pStyle w:val="CommentText"/>
        <w:ind w:left="300"/>
      </w:pPr>
      <w:r>
        <w:t>~2000 people playing.</w:t>
      </w:r>
    </w:p>
    <w:p w14:paraId="279E44CD" w14:textId="77777777" w:rsidR="00A26E10" w:rsidRDefault="00A26E10" w:rsidP="00A26E10">
      <w:pPr>
        <w:pStyle w:val="CommentText"/>
        <w:ind w:left="300"/>
      </w:pPr>
      <w:r>
        <w:t>Will be played by those who enjoy a slow, zombie survival game, with scavenging and resource management.</w:t>
      </w:r>
    </w:p>
  </w:comment>
  <w:comment w:id="24" w:author="Nemo Cedillo" w:date="2024-11-02T00:03:00Z" w:initials="NC">
    <w:p w14:paraId="7DC24376" w14:textId="77777777" w:rsidR="008F223E" w:rsidRDefault="008F223E" w:rsidP="008F223E">
      <w:pPr>
        <w:pStyle w:val="CommentText"/>
      </w:pPr>
      <w:r>
        <w:rPr>
          <w:rStyle w:val="CommentReference"/>
        </w:rPr>
        <w:annotationRef/>
      </w:r>
      <w:r>
        <w:t xml:space="preserve">How will the player be motivated to play? </w:t>
      </w:r>
    </w:p>
    <w:p w14:paraId="20A301A7" w14:textId="77777777" w:rsidR="008F223E" w:rsidRDefault="008F223E" w:rsidP="008F223E">
      <w:pPr>
        <w:pStyle w:val="CommentText"/>
      </w:pPr>
      <w:r>
        <w:t>What will make the player keep playing or trying again?</w:t>
      </w:r>
    </w:p>
  </w:comment>
  <w:comment w:id="26" w:author="Nemo Cedillo" w:date="2024-11-02T00:07:00Z" w:initials="NC">
    <w:p w14:paraId="288319D8" w14:textId="77777777" w:rsidR="003E4EEF" w:rsidRDefault="003E4EEF" w:rsidP="003E4EEF">
      <w:pPr>
        <w:pStyle w:val="CommentText"/>
      </w:pPr>
      <w:r>
        <w:rPr>
          <w:rStyle w:val="CommentReference"/>
        </w:rPr>
        <w:annotationRef/>
      </w:r>
      <w:r>
        <w:t>What will hook the player into the game?</w:t>
      </w:r>
    </w:p>
  </w:comment>
  <w:comment w:id="28" w:author="Nemo Cedillo" w:date="2024-11-02T00:07:00Z" w:initials="NC">
    <w:p w14:paraId="48833375" w14:textId="77777777" w:rsidR="003E4EEF" w:rsidRDefault="003E4EEF" w:rsidP="003E4EEF">
      <w:pPr>
        <w:pStyle w:val="CommentText"/>
      </w:pPr>
      <w:r>
        <w:rPr>
          <w:rStyle w:val="CommentReference"/>
        </w:rPr>
        <w:annotationRef/>
      </w:r>
      <w:r>
        <w:t>What makes this game unique to others?</w:t>
      </w:r>
    </w:p>
    <w:p w14:paraId="6C59EDFC" w14:textId="77777777" w:rsidR="003E4EEF" w:rsidRDefault="003E4EEF" w:rsidP="003E4EEF">
      <w:pPr>
        <w:pStyle w:val="CommentText"/>
      </w:pPr>
      <w:r>
        <w:t>How will it stand out?</w:t>
      </w:r>
    </w:p>
  </w:comment>
  <w:comment w:id="30" w:author="Nemo Cedillo" w:date="2024-11-02T00:08:00Z" w:initials="NC">
    <w:p w14:paraId="510BDE9F" w14:textId="77777777" w:rsidR="003E4EEF" w:rsidRDefault="003E4EEF" w:rsidP="003E4EEF">
      <w:pPr>
        <w:pStyle w:val="CommentText"/>
      </w:pPr>
      <w:r>
        <w:rPr>
          <w:rStyle w:val="CommentReference"/>
        </w:rPr>
        <w:annotationRef/>
      </w:r>
      <w:r>
        <w:t>What target platforms can the game play on?</w:t>
      </w:r>
    </w:p>
    <w:p w14:paraId="4F686030" w14:textId="77777777" w:rsidR="003E4EEF" w:rsidRDefault="003E4EEF" w:rsidP="003E4EEF">
      <w:pPr>
        <w:pStyle w:val="CommentText"/>
      </w:pPr>
      <w:r>
        <w:t>Console, PC, Moblie, etc...</w:t>
      </w:r>
    </w:p>
  </w:comment>
  <w:comment w:id="32" w:author="Nemo Cedillo" w:date="2024-11-02T00:08:00Z" w:initials="NC">
    <w:p w14:paraId="723EF6E3" w14:textId="77777777" w:rsidR="003E4EEF" w:rsidRDefault="003E4EEF" w:rsidP="003E4EEF">
      <w:pPr>
        <w:pStyle w:val="CommentText"/>
      </w:pPr>
      <w:r>
        <w:rPr>
          <w:rStyle w:val="CommentReference"/>
        </w:rPr>
        <w:annotationRef/>
      </w:r>
      <w:r>
        <w:t>Analyze similar or competitor games.</w:t>
      </w:r>
    </w:p>
    <w:p w14:paraId="7492606B" w14:textId="77777777" w:rsidR="003E4EEF" w:rsidRDefault="003E4EEF" w:rsidP="003E4EEF">
      <w:pPr>
        <w:pStyle w:val="CommentText"/>
      </w:pPr>
      <w:r>
        <w:t>How will this game be different compared to competitor games?</w:t>
      </w:r>
    </w:p>
  </w:comment>
  <w:comment w:id="34" w:author="Nemo Cedillo" w:date="2024-11-02T00:04:00Z" w:initials="NC">
    <w:p w14:paraId="2E89CFC0" w14:textId="77777777" w:rsidR="008F223E" w:rsidRDefault="008F223E" w:rsidP="008F223E">
      <w:pPr>
        <w:pStyle w:val="CommentText"/>
      </w:pPr>
      <w:r>
        <w:rPr>
          <w:rStyle w:val="CommentReference"/>
        </w:rPr>
        <w:annotationRef/>
      </w:r>
      <w:r>
        <w:t>A brief description of the settings, not too in-depth.</w:t>
      </w:r>
    </w:p>
  </w:comment>
  <w:comment w:id="41" w:author="Nemo Cedillo" w:date="2024-11-01T17:26:00Z" w:initials="NC">
    <w:p w14:paraId="77F3BB5C" w14:textId="77777777" w:rsidR="00441434" w:rsidRDefault="00805814" w:rsidP="00441434">
      <w:pPr>
        <w:pStyle w:val="CommentText"/>
      </w:pPr>
      <w:r>
        <w:rPr>
          <w:rStyle w:val="CommentReference"/>
        </w:rPr>
        <w:annotationRef/>
      </w:r>
      <w:r w:rsidR="00441434">
        <w:t>How does the player move through the game?   Both through framing interface and the game itself?</w:t>
      </w:r>
    </w:p>
  </w:comment>
  <w:comment w:id="43" w:author="Nemo Cedillo" w:date="2024-11-01T20:30:00Z" w:initials="NC">
    <w:p w14:paraId="5C67A49E" w14:textId="77777777" w:rsidR="00F150CA" w:rsidRDefault="00BE2B4D" w:rsidP="00F150CA">
      <w:pPr>
        <w:pStyle w:val="CommentText"/>
      </w:pPr>
      <w:r>
        <w:rPr>
          <w:rStyle w:val="CommentReference"/>
        </w:rPr>
        <w:annotationRef/>
      </w:r>
      <w:r w:rsidR="00F150CA">
        <w:t>What will the player be doing repeatedly in the game?</w:t>
      </w:r>
    </w:p>
    <w:p w14:paraId="0F232655" w14:textId="77777777" w:rsidR="00F150CA" w:rsidRDefault="00F150CA" w:rsidP="00F150CA">
      <w:pPr>
        <w:pStyle w:val="CommentText"/>
      </w:pPr>
      <w:r>
        <w:t>Can include a variety of different loops, such as Settlement Loops, Dungeon Loops, Crafting Loops, etc…</w:t>
      </w:r>
    </w:p>
    <w:p w14:paraId="528231B1" w14:textId="77777777" w:rsidR="00F150CA" w:rsidRDefault="00F150CA" w:rsidP="00F150CA">
      <w:pPr>
        <w:pStyle w:val="CommentText"/>
      </w:pPr>
      <w:r>
        <w:t>Including Graphs and flow chart visuals is a major plus.</w:t>
      </w:r>
    </w:p>
    <w:p w14:paraId="67B93096" w14:textId="77777777" w:rsidR="00F150CA" w:rsidRDefault="00F150CA" w:rsidP="00F150CA">
      <w:pPr>
        <w:pStyle w:val="CommentText"/>
      </w:pPr>
    </w:p>
    <w:p w14:paraId="4689C9CD" w14:textId="77777777" w:rsidR="00F150CA" w:rsidRDefault="00F150CA" w:rsidP="00F150CA">
      <w:pPr>
        <w:pStyle w:val="CommentText"/>
      </w:pPr>
      <w:r>
        <w:t>Example:</w:t>
      </w:r>
    </w:p>
    <w:p w14:paraId="2F0F991C" w14:textId="77777777" w:rsidR="00F150CA" w:rsidRDefault="00F150CA" w:rsidP="00F150CA">
      <w:pPr>
        <w:pStyle w:val="CommentText"/>
      </w:pPr>
      <w:r>
        <w:t xml:space="preserve">Pacman - </w:t>
      </w:r>
    </w:p>
    <w:p w14:paraId="0471A6A2" w14:textId="77777777" w:rsidR="00F150CA" w:rsidRDefault="00F150CA" w:rsidP="00F150CA">
      <w:pPr>
        <w:pStyle w:val="CommentText"/>
        <w:ind w:left="300"/>
      </w:pPr>
      <w:r>
        <w:t>Eat Dots</w:t>
      </w:r>
    </w:p>
    <w:p w14:paraId="17125811" w14:textId="77777777" w:rsidR="00F150CA" w:rsidRDefault="00F150CA" w:rsidP="00F150CA">
      <w:pPr>
        <w:pStyle w:val="CommentText"/>
        <w:ind w:left="300"/>
      </w:pPr>
      <w:r>
        <w:t>Avoid Ghosts</w:t>
      </w:r>
    </w:p>
    <w:p w14:paraId="35C93508" w14:textId="77777777" w:rsidR="00F150CA" w:rsidRDefault="00F150CA" w:rsidP="00F150CA">
      <w:pPr>
        <w:pStyle w:val="CommentText"/>
        <w:ind w:left="300"/>
      </w:pPr>
      <w:r>
        <w:t>Complete Maze</w:t>
      </w:r>
    </w:p>
    <w:p w14:paraId="030437DF" w14:textId="77777777" w:rsidR="00F150CA" w:rsidRDefault="00F150CA" w:rsidP="00F150CA">
      <w:pPr>
        <w:pStyle w:val="CommentText"/>
        <w:ind w:left="300"/>
      </w:pPr>
      <w:r>
        <w:t>(Restart)</w:t>
      </w:r>
    </w:p>
  </w:comment>
  <w:comment w:id="45" w:author="Nemo Cedillo" w:date="2024-11-01T20:31:00Z" w:initials="NC">
    <w:p w14:paraId="53E00FD2" w14:textId="77777777" w:rsidR="00F150CA" w:rsidRDefault="00BE2B4D" w:rsidP="00F150CA">
      <w:pPr>
        <w:pStyle w:val="CommentText"/>
      </w:pPr>
      <w:r>
        <w:rPr>
          <w:rStyle w:val="CommentReference"/>
        </w:rPr>
        <w:annotationRef/>
      </w:r>
      <w:r w:rsidR="00F150CA">
        <w:t>Instant gratification loops. How the player will interact with the game in that instance.</w:t>
      </w:r>
    </w:p>
    <w:p w14:paraId="55CBD2C4" w14:textId="77777777" w:rsidR="00F150CA" w:rsidRDefault="00F150CA" w:rsidP="00F150CA">
      <w:pPr>
        <w:pStyle w:val="CommentText"/>
      </w:pPr>
      <w:r>
        <w:t>Can be combat loops, platforming loops, puzzle loops, etc..</w:t>
      </w:r>
    </w:p>
    <w:p w14:paraId="07619421" w14:textId="77777777" w:rsidR="00F150CA" w:rsidRDefault="00F150CA" w:rsidP="00F150CA">
      <w:pPr>
        <w:pStyle w:val="CommentText"/>
      </w:pPr>
      <w:r>
        <w:t>A more honed down loop.</w:t>
      </w:r>
    </w:p>
    <w:p w14:paraId="457C712E" w14:textId="77777777" w:rsidR="00F150CA" w:rsidRDefault="00F150CA" w:rsidP="00F150CA">
      <w:pPr>
        <w:pStyle w:val="CommentText"/>
      </w:pPr>
      <w:r>
        <w:t>Including Graphs and flow chart visuals is a major plus.</w:t>
      </w:r>
    </w:p>
    <w:p w14:paraId="520EDE95" w14:textId="77777777" w:rsidR="00F150CA" w:rsidRDefault="00F150CA" w:rsidP="00F150CA">
      <w:pPr>
        <w:pStyle w:val="CommentText"/>
      </w:pPr>
    </w:p>
    <w:p w14:paraId="1F7DD10C" w14:textId="77777777" w:rsidR="00F150CA" w:rsidRDefault="00F150CA" w:rsidP="00F150CA">
      <w:pPr>
        <w:pStyle w:val="CommentText"/>
      </w:pPr>
      <w:r>
        <w:t>Example:</w:t>
      </w:r>
    </w:p>
    <w:p w14:paraId="38C987CF" w14:textId="77777777" w:rsidR="00F150CA" w:rsidRDefault="00F150CA" w:rsidP="00F150CA">
      <w:pPr>
        <w:pStyle w:val="CommentText"/>
        <w:ind w:left="300"/>
      </w:pPr>
      <w:r>
        <w:t>Shoot Enemy</w:t>
      </w:r>
    </w:p>
    <w:p w14:paraId="266BF0DC" w14:textId="77777777" w:rsidR="00F150CA" w:rsidRDefault="00F150CA" w:rsidP="00F150CA">
      <w:pPr>
        <w:pStyle w:val="CommentText"/>
        <w:ind w:left="300"/>
      </w:pPr>
      <w:r>
        <w:t>If out of ammo, throw grenade.</w:t>
      </w:r>
    </w:p>
    <w:p w14:paraId="1603E78A" w14:textId="77777777" w:rsidR="00F150CA" w:rsidRDefault="00F150CA" w:rsidP="00F150CA">
      <w:pPr>
        <w:pStyle w:val="CommentText"/>
        <w:ind w:left="300"/>
      </w:pPr>
      <w:r>
        <w:t>Take Cover</w:t>
      </w:r>
    </w:p>
    <w:p w14:paraId="2ED654C7" w14:textId="77777777" w:rsidR="00F150CA" w:rsidRDefault="00F150CA" w:rsidP="00F150CA">
      <w:pPr>
        <w:pStyle w:val="CommentText"/>
        <w:ind w:left="300"/>
      </w:pPr>
      <w:r>
        <w:t>Reload Weapon</w:t>
      </w:r>
    </w:p>
    <w:p w14:paraId="6F7F203F" w14:textId="77777777" w:rsidR="00F150CA" w:rsidRDefault="00F150CA" w:rsidP="00F150CA">
      <w:pPr>
        <w:pStyle w:val="CommentText"/>
        <w:ind w:left="300"/>
      </w:pPr>
      <w:r>
        <w:t>Jump out of cover</w:t>
      </w:r>
    </w:p>
    <w:p w14:paraId="7B04F570" w14:textId="77777777" w:rsidR="00F150CA" w:rsidRDefault="00F150CA" w:rsidP="00F150CA">
      <w:pPr>
        <w:pStyle w:val="CommentText"/>
        <w:ind w:left="300"/>
      </w:pPr>
      <w:r>
        <w:t>(Repeat)</w:t>
      </w:r>
    </w:p>
  </w:comment>
  <w:comment w:id="47" w:author="Nemo Cedillo" w:date="2024-11-01T18:29:00Z" w:initials="NC">
    <w:p w14:paraId="0848C0E7" w14:textId="77777777" w:rsidR="006C024D" w:rsidRDefault="006C024D" w:rsidP="006C024D">
      <w:pPr>
        <w:pStyle w:val="CommentText"/>
      </w:pPr>
      <w:r>
        <w:rPr>
          <w:rStyle w:val="CommentReference"/>
        </w:rPr>
        <w:annotationRef/>
      </w:r>
      <w:r>
        <w:t>What is the basic look and feel of the game?  What is the visual style?</w:t>
      </w:r>
    </w:p>
  </w:comment>
  <w:comment w:id="49" w:author="Nemo Cedillo" w:date="2024-11-01T20:32:00Z" w:initials="NC">
    <w:p w14:paraId="6A1D1117" w14:textId="77777777" w:rsidR="00BE2B4D" w:rsidRDefault="00BE2B4D" w:rsidP="00BE2B4D">
      <w:pPr>
        <w:pStyle w:val="CommentText"/>
      </w:pPr>
      <w:r>
        <w:rPr>
          <w:rStyle w:val="CommentReference"/>
        </w:rPr>
        <w:annotationRef/>
      </w:r>
      <w:r>
        <w:t>A summary of the scope of the game and its mechanics.</w:t>
      </w:r>
    </w:p>
    <w:p w14:paraId="7825A1E1" w14:textId="77777777" w:rsidR="00BE2B4D" w:rsidRDefault="00BE2B4D" w:rsidP="00BE2B4D">
      <w:pPr>
        <w:pStyle w:val="CommentText"/>
      </w:pPr>
      <w:r>
        <w:t>A more detail description from the feature set.</w:t>
      </w:r>
    </w:p>
  </w:comment>
  <w:comment w:id="53" w:author="Nemo Cedillo" w:date="2024-11-01T20:46:00Z" w:initials="NC">
    <w:p w14:paraId="56C01E9C" w14:textId="77777777" w:rsidR="0069180E" w:rsidRDefault="0069180E" w:rsidP="0069180E">
      <w:pPr>
        <w:pStyle w:val="CommentText"/>
      </w:pPr>
      <w:r>
        <w:rPr>
          <w:rStyle w:val="CommentReference"/>
        </w:rPr>
        <w:annotationRef/>
      </w:r>
      <w:r>
        <w:t>How does the player play? What is the gameplay like?</w:t>
      </w:r>
    </w:p>
    <w:p w14:paraId="236339D7" w14:textId="77777777" w:rsidR="0069180E" w:rsidRDefault="0069180E" w:rsidP="0069180E">
      <w:pPr>
        <w:pStyle w:val="CommentText"/>
      </w:pPr>
      <w:r>
        <w:t>Can be broken down into smaller pieces, as demonstrated in the examples below.</w:t>
      </w:r>
    </w:p>
    <w:p w14:paraId="30AEA78D" w14:textId="77777777" w:rsidR="0069180E" w:rsidRDefault="0069180E" w:rsidP="0069180E">
      <w:pPr>
        <w:pStyle w:val="CommentText"/>
      </w:pPr>
    </w:p>
    <w:p w14:paraId="375E99C6" w14:textId="77777777" w:rsidR="0069180E" w:rsidRDefault="0069180E" w:rsidP="0069180E">
      <w:pPr>
        <w:pStyle w:val="CommentText"/>
      </w:pPr>
      <w:r>
        <w:t xml:space="preserve">Additional Examples: </w:t>
      </w:r>
    </w:p>
    <w:p w14:paraId="433E1AB2" w14:textId="77777777" w:rsidR="0069180E" w:rsidRDefault="0069180E" w:rsidP="0069180E">
      <w:pPr>
        <w:pStyle w:val="CommentText"/>
      </w:pPr>
    </w:p>
    <w:p w14:paraId="4092E95E" w14:textId="77777777" w:rsidR="0069180E" w:rsidRDefault="0069180E" w:rsidP="0069180E">
      <w:pPr>
        <w:pStyle w:val="CommentText"/>
      </w:pPr>
      <w:r>
        <w:t xml:space="preserve">4.3 Survival </w:t>
      </w:r>
    </w:p>
    <w:p w14:paraId="5F0F98A8" w14:textId="77777777" w:rsidR="0069180E" w:rsidRDefault="0069180E" w:rsidP="0069180E">
      <w:pPr>
        <w:pStyle w:val="CommentText"/>
      </w:pPr>
      <w:r>
        <w:t xml:space="preserve">A player will need to take care of various status effects in order to survive. The following statuses will be communicated to the player via the HUD and depend on various player actions. </w:t>
      </w:r>
    </w:p>
    <w:p w14:paraId="7460593E" w14:textId="77777777" w:rsidR="0069180E" w:rsidRDefault="0069180E" w:rsidP="0069180E">
      <w:pPr>
        <w:pStyle w:val="CommentText"/>
      </w:pPr>
      <w:r>
        <w:rPr>
          <w:b/>
          <w:bCs/>
        </w:rPr>
        <w:t>Visibility</w:t>
      </w:r>
      <w:r>
        <w:t xml:space="preserve">: A measure of how visible the player is to and enemies. Visibility is increased while upright and more so while sprinting, and decreased while crawling or crouched. If hidden near enemies AI the player will not pull agro. If out of visibility range of other players the player will not be rendered on their screen until noticed. Once noticed they will fade into view. </w:t>
      </w:r>
    </w:p>
    <w:p w14:paraId="2F4C952A" w14:textId="77777777" w:rsidR="0069180E" w:rsidRDefault="0069180E" w:rsidP="0069180E">
      <w:pPr>
        <w:pStyle w:val="CommentText"/>
      </w:pPr>
      <w:r>
        <w:rPr>
          <w:b/>
          <w:bCs/>
        </w:rPr>
        <w:t>Volume</w:t>
      </w:r>
      <w:r>
        <w:t>: A measure of how loud the player is being. Volume will attract enemies and warn players to your presence. Players are loudest when firing a gun, and most quiet while lying prone and still. If silent they will not pull agro on nearby AI enemies. Other players will not hear the actions of an opponent if silent.</w:t>
      </w:r>
    </w:p>
    <w:p w14:paraId="280326A1" w14:textId="77777777" w:rsidR="0069180E" w:rsidRDefault="0069180E" w:rsidP="0069180E">
      <w:pPr>
        <w:pStyle w:val="CommentText"/>
      </w:pPr>
    </w:p>
    <w:p w14:paraId="1BEDB513" w14:textId="77777777" w:rsidR="0069180E" w:rsidRDefault="0069180E" w:rsidP="0069180E">
      <w:pPr>
        <w:pStyle w:val="CommentText"/>
      </w:pPr>
      <w:r>
        <w:rPr>
          <w:b/>
          <w:bCs/>
          <w:u w:val="single"/>
        </w:rPr>
        <w:t xml:space="preserve">4.3.1 Hunting </w:t>
      </w:r>
    </w:p>
    <w:p w14:paraId="0948516E" w14:textId="77777777" w:rsidR="0069180E" w:rsidRDefault="0069180E" w:rsidP="0069180E">
      <w:pPr>
        <w:pStyle w:val="CommentText"/>
      </w:pPr>
      <w:r>
        <w:t xml:space="preserve">The player will have the ability to hunt. This will take action on the player’s part to use stealth track their prey and achieve a one shot kill. </w:t>
      </w:r>
    </w:p>
    <w:p w14:paraId="36688CED" w14:textId="77777777" w:rsidR="0069180E" w:rsidRDefault="0069180E" w:rsidP="0069180E">
      <w:pPr>
        <w:pStyle w:val="CommentText"/>
      </w:pPr>
      <w:r>
        <w:rPr>
          <w:b/>
          <w:bCs/>
        </w:rPr>
        <w:t>Stealth</w:t>
      </w:r>
      <w:r>
        <w:t xml:space="preserve">: The main prey for hunting will be rabbits and deer. Both of these animals have very high ranges of hearing good sense of smell and medium range for sight. The player will rarely see a deer or rabbit before the deer or rabbit notices them. The player will need to remain still or to move in crouched or prone when tracking to keep the prey from noticing. </w:t>
      </w:r>
    </w:p>
    <w:p w14:paraId="63F34121" w14:textId="77777777" w:rsidR="0069180E" w:rsidRDefault="0069180E" w:rsidP="0069180E">
      <w:pPr>
        <w:pStyle w:val="CommentText"/>
      </w:pPr>
      <w:r>
        <w:rPr>
          <w:b/>
          <w:bCs/>
        </w:rPr>
        <w:t>Tracking</w:t>
      </w:r>
      <w:r>
        <w:t>: In areas where deer or rabbits spawn they will leave tracks that if noticed the player can begin to follow them to their owners. If they can remain stealthy enough they will be able to find prey in the area. If they are spotted or heard the animals will scatter.</w:t>
      </w:r>
    </w:p>
  </w:comment>
  <w:comment w:id="55" w:author="Nemo Cedillo" w:date="2024-11-01T20:39:00Z" w:initials="NC">
    <w:p w14:paraId="06167173" w14:textId="77777777" w:rsidR="00F150CA" w:rsidRDefault="00F150CA" w:rsidP="00F150CA">
      <w:pPr>
        <w:pStyle w:val="CommentText"/>
      </w:pPr>
      <w:r>
        <w:rPr>
          <w:rStyle w:val="CommentReference"/>
        </w:rPr>
        <w:annotationRef/>
      </w:r>
      <w:r>
        <w:t>How does the player progress through the game? Levels, missions, etc…</w:t>
      </w:r>
    </w:p>
    <w:p w14:paraId="260AEFD1" w14:textId="77777777" w:rsidR="00F150CA" w:rsidRDefault="00F150CA" w:rsidP="00F150CA">
      <w:pPr>
        <w:pStyle w:val="CommentText"/>
      </w:pPr>
    </w:p>
    <w:p w14:paraId="0C9EF0C2" w14:textId="77777777" w:rsidR="00F150CA" w:rsidRDefault="00F150CA" w:rsidP="00F150CA">
      <w:pPr>
        <w:pStyle w:val="CommentText"/>
      </w:pPr>
      <w:r>
        <w:t>Can include subcategories such as farming, crafting, puzzle solving, maze completing, or combat.</w:t>
      </w:r>
    </w:p>
  </w:comment>
  <w:comment w:id="57" w:author="Nemo Cedillo" w:date="2024-11-01T20:43:00Z" w:initials="NC">
    <w:p w14:paraId="4886EF0F" w14:textId="77777777" w:rsidR="0069180E" w:rsidRDefault="00F150CA" w:rsidP="0069180E">
      <w:pPr>
        <w:pStyle w:val="CommentText"/>
      </w:pPr>
      <w:r>
        <w:rPr>
          <w:rStyle w:val="CommentReference"/>
        </w:rPr>
        <w:annotationRef/>
      </w:r>
      <w:r w:rsidR="0069180E">
        <w:t>How are levels, missions, or basic gameplay structured? What makes it challenging?</w:t>
      </w:r>
    </w:p>
  </w:comment>
  <w:comment w:id="60" w:author="Nemo Cedillo" w:date="2024-11-01T20:43:00Z" w:initials="NC">
    <w:p w14:paraId="7B8DEF35" w14:textId="77777777" w:rsidR="0069180E" w:rsidRDefault="0069180E" w:rsidP="0069180E">
      <w:pPr>
        <w:pStyle w:val="CommentText"/>
      </w:pPr>
      <w:r>
        <w:rPr>
          <w:rStyle w:val="CommentReference"/>
        </w:rPr>
        <w:annotationRef/>
      </w:r>
      <w:r>
        <w:t>What are the objectives of the game?</w:t>
      </w:r>
    </w:p>
  </w:comment>
  <w:comment w:id="62" w:author="Nemo Cedillo" w:date="2024-11-01T20:44:00Z" w:initials="NC">
    <w:p w14:paraId="0F1EBF84" w14:textId="77777777" w:rsidR="0069180E" w:rsidRDefault="0069180E" w:rsidP="0069180E">
      <w:pPr>
        <w:pStyle w:val="CommentText"/>
      </w:pPr>
      <w:r>
        <w:rPr>
          <w:rStyle w:val="CommentReference"/>
        </w:rPr>
        <w:annotationRef/>
      </w:r>
      <w:r>
        <w:t>How does the game flow for the game player.</w:t>
      </w:r>
    </w:p>
  </w:comment>
  <w:comment w:id="64" w:author="Nemo Cedillo" w:date="2024-11-01T18:35:00Z" w:initials="NC">
    <w:p w14:paraId="29A5D6CA" w14:textId="77777777" w:rsidR="0069180E" w:rsidRDefault="006C024D" w:rsidP="0069180E">
      <w:pPr>
        <w:pStyle w:val="CommentText"/>
      </w:pPr>
      <w:r>
        <w:rPr>
          <w:rStyle w:val="CommentReference"/>
        </w:rPr>
        <w:annotationRef/>
      </w:r>
      <w:r w:rsidR="0069180E">
        <w:t xml:space="preserve">What are the rules to the game, both implicit and explicit.  </w:t>
      </w:r>
    </w:p>
    <w:p w14:paraId="5A2DC0D3" w14:textId="77777777" w:rsidR="0069180E" w:rsidRDefault="0069180E" w:rsidP="0069180E">
      <w:pPr>
        <w:pStyle w:val="CommentText"/>
      </w:pPr>
      <w:r>
        <w:t xml:space="preserve">This is the model of the universe that the game works under.  </w:t>
      </w:r>
    </w:p>
    <w:p w14:paraId="284B3665" w14:textId="77777777" w:rsidR="0069180E" w:rsidRDefault="0069180E" w:rsidP="0069180E">
      <w:pPr>
        <w:pStyle w:val="CommentText"/>
      </w:pPr>
      <w:r>
        <w:t xml:space="preserve">Think of it as a simulation of a world, how do all the pieces interact?  </w:t>
      </w:r>
    </w:p>
    <w:p w14:paraId="68728F10" w14:textId="77777777" w:rsidR="0069180E" w:rsidRDefault="0069180E" w:rsidP="0069180E">
      <w:pPr>
        <w:pStyle w:val="CommentText"/>
      </w:pPr>
      <w:r>
        <w:t>This actually can be a very large section</w:t>
      </w:r>
    </w:p>
  </w:comment>
  <w:comment w:id="66" w:author="Nemo Cedillo" w:date="2024-11-01T20:46:00Z" w:initials="NC">
    <w:p w14:paraId="0DE758DE" w14:textId="77777777" w:rsidR="0069180E" w:rsidRDefault="0069180E" w:rsidP="0069180E">
      <w:pPr>
        <w:pStyle w:val="CommentText"/>
      </w:pPr>
      <w:r>
        <w:rPr>
          <w:rStyle w:val="CommentReference"/>
        </w:rPr>
        <w:annotationRef/>
      </w:r>
      <w:r>
        <w:t>How does the physical universe work?</w:t>
      </w:r>
    </w:p>
  </w:comment>
  <w:comment w:id="68" w:author="Nemo Cedillo" w:date="2024-11-01T20:48:00Z" w:initials="NC">
    <w:p w14:paraId="7F490061" w14:textId="77777777" w:rsidR="004530CC" w:rsidRDefault="004530CC" w:rsidP="004530CC">
      <w:pPr>
        <w:pStyle w:val="CommentText"/>
      </w:pPr>
      <w:r>
        <w:rPr>
          <w:rStyle w:val="CommentReference"/>
        </w:rPr>
        <w:annotationRef/>
      </w:r>
      <w:r>
        <w:t>How does the player move around in the game, if possible?</w:t>
      </w:r>
    </w:p>
    <w:p w14:paraId="2EA0913C" w14:textId="77777777" w:rsidR="004530CC" w:rsidRDefault="004530CC" w:rsidP="004530CC">
      <w:pPr>
        <w:pStyle w:val="CommentText"/>
      </w:pPr>
    </w:p>
    <w:p w14:paraId="60F07859" w14:textId="77777777" w:rsidR="004530CC" w:rsidRDefault="004530CC" w:rsidP="004530CC">
      <w:pPr>
        <w:pStyle w:val="CommentText"/>
      </w:pPr>
      <w:r>
        <w:t>Example:</w:t>
      </w:r>
    </w:p>
    <w:p w14:paraId="0445C81A" w14:textId="77777777" w:rsidR="004530CC" w:rsidRDefault="004530CC" w:rsidP="004530CC">
      <w:pPr>
        <w:pStyle w:val="CommentText"/>
      </w:pPr>
      <w:r>
        <w:t xml:space="preserve">The movement will be relatively slow paced and measured, with the feel of a simulation game rather than an “arcade” first person shooter. </w:t>
      </w:r>
    </w:p>
    <w:p w14:paraId="041A31CA" w14:textId="77777777" w:rsidR="004530CC" w:rsidRDefault="004530CC" w:rsidP="004530CC">
      <w:pPr>
        <w:pStyle w:val="CommentText"/>
      </w:pPr>
      <w:r>
        <w:t>Player will move roughly at a rate of:</w:t>
      </w:r>
    </w:p>
    <w:p w14:paraId="7BF4C987" w14:textId="77777777" w:rsidR="004530CC" w:rsidRDefault="004530CC" w:rsidP="004530CC">
      <w:pPr>
        <w:pStyle w:val="CommentText"/>
        <w:ind w:left="300"/>
      </w:pPr>
      <w:r>
        <w:t>2.5 miles per hour off road</w:t>
      </w:r>
    </w:p>
    <w:p w14:paraId="78E43441" w14:textId="77777777" w:rsidR="004530CC" w:rsidRDefault="004530CC" w:rsidP="004530CC">
      <w:pPr>
        <w:pStyle w:val="CommentText"/>
        <w:ind w:left="300"/>
      </w:pPr>
      <w:r>
        <w:t xml:space="preserve">1.1 meters per second </w:t>
      </w:r>
    </w:p>
    <w:p w14:paraId="65B59753" w14:textId="77777777" w:rsidR="004530CC" w:rsidRDefault="004530CC" w:rsidP="004530CC">
      <w:pPr>
        <w:pStyle w:val="CommentText"/>
        <w:ind w:left="300"/>
      </w:pPr>
      <w:r>
        <w:t>3.1 miles on a path or road o 1.4 meters per second</w:t>
      </w:r>
    </w:p>
    <w:p w14:paraId="027B32C8" w14:textId="77777777" w:rsidR="004530CC" w:rsidRDefault="004530CC" w:rsidP="004530CC">
      <w:pPr>
        <w:pStyle w:val="CommentText"/>
      </w:pPr>
      <w:r>
        <w:t xml:space="preserve"> </w:t>
      </w:r>
    </w:p>
  </w:comment>
  <w:comment w:id="70" w:author="Nemo Cedillo" w:date="2024-11-01T20:49:00Z" w:initials="NC">
    <w:p w14:paraId="4B57DE26" w14:textId="77777777" w:rsidR="00B9277A" w:rsidRDefault="004530CC" w:rsidP="00B9277A">
      <w:pPr>
        <w:pStyle w:val="CommentText"/>
      </w:pPr>
      <w:r>
        <w:rPr>
          <w:rStyle w:val="CommentReference"/>
        </w:rPr>
        <w:annotationRef/>
      </w:r>
      <w:r w:rsidR="00B9277A">
        <w:t>How does the player interact with the world or game?</w:t>
      </w:r>
    </w:p>
    <w:p w14:paraId="04F23A31" w14:textId="77777777" w:rsidR="00B9277A" w:rsidRDefault="00B9277A" w:rsidP="00B9277A">
      <w:pPr>
        <w:pStyle w:val="CommentText"/>
      </w:pPr>
      <w:r>
        <w:t>NPC interactions, item interactions, etc…</w:t>
      </w:r>
    </w:p>
    <w:p w14:paraId="5BAF20DF" w14:textId="77777777" w:rsidR="00B9277A" w:rsidRDefault="00B9277A" w:rsidP="00B9277A">
      <w:pPr>
        <w:pStyle w:val="CommentText"/>
      </w:pPr>
    </w:p>
    <w:p w14:paraId="688CF841" w14:textId="77777777" w:rsidR="00B9277A" w:rsidRDefault="00B9277A" w:rsidP="00B9277A">
      <w:pPr>
        <w:pStyle w:val="CommentText"/>
      </w:pPr>
      <w:r>
        <w:t>Can be broken down into subcategories.</w:t>
      </w:r>
    </w:p>
  </w:comment>
  <w:comment w:id="71" w:author="Nemo Cedillo" w:date="2024-11-01T20:49:00Z" w:initials="NC">
    <w:p w14:paraId="031CCF60" w14:textId="77777777" w:rsidR="004530CC" w:rsidRDefault="004530CC" w:rsidP="004530CC">
      <w:pPr>
        <w:pStyle w:val="CommentText"/>
      </w:pPr>
      <w:r>
        <w:rPr>
          <w:rStyle w:val="CommentReference"/>
        </w:rPr>
        <w:annotationRef/>
      </w:r>
      <w:r>
        <w:rPr>
          <w:color w:val="000000"/>
        </w:rPr>
        <w:t>If there is combat or even conflict, how is this specifically modeled?</w:t>
      </w:r>
    </w:p>
  </w:comment>
  <w:comment w:id="72" w:author="Nemo Cedillo" w:date="2024-11-01T20:50:00Z" w:initials="NC">
    <w:p w14:paraId="219B2861" w14:textId="77777777" w:rsidR="004530CC" w:rsidRDefault="004530CC" w:rsidP="004530CC">
      <w:pPr>
        <w:pStyle w:val="CommentText"/>
      </w:pPr>
      <w:r>
        <w:rPr>
          <w:rStyle w:val="CommentReference"/>
        </w:rPr>
        <w:annotationRef/>
      </w:r>
      <w:r>
        <w:t>What are the options and how do they affect game play and mechanics?</w:t>
      </w:r>
    </w:p>
  </w:comment>
  <w:comment w:id="75" w:author="Nemo Cedillo" w:date="2024-11-01T23:38:00Z" w:initials="NC">
    <w:p w14:paraId="5868D63E" w14:textId="77777777" w:rsidR="00DB0BCA" w:rsidRDefault="00DB0BCA" w:rsidP="00DB0BCA">
      <w:pPr>
        <w:pStyle w:val="CommentText"/>
      </w:pPr>
      <w:r>
        <w:rPr>
          <w:rStyle w:val="CommentReference"/>
        </w:rPr>
        <w:annotationRef/>
      </w:r>
      <w:r>
        <w:t>An In-depth description of how the system works.</w:t>
      </w:r>
    </w:p>
    <w:p w14:paraId="48EFE5E2" w14:textId="77777777" w:rsidR="00DB0BCA" w:rsidRDefault="00DB0BCA" w:rsidP="00DB0BCA">
      <w:pPr>
        <w:pStyle w:val="CommentText"/>
      </w:pPr>
      <w:r>
        <w:t>When it is implemented.</w:t>
      </w:r>
    </w:p>
    <w:p w14:paraId="3652F561" w14:textId="77777777" w:rsidR="00DB0BCA" w:rsidRDefault="00DB0BCA" w:rsidP="00DB0BCA">
      <w:pPr>
        <w:pStyle w:val="CommentText"/>
      </w:pPr>
      <w:r>
        <w:t>Not necessarily the menu systems.</w:t>
      </w:r>
    </w:p>
  </w:comment>
  <w:comment w:id="76" w:author="Nemo Cedillo" w:date="2024-11-01T23:38:00Z" w:initials="NC">
    <w:p w14:paraId="279C61C2" w14:textId="77777777" w:rsidR="00DB0BCA" w:rsidRDefault="00DB0BCA" w:rsidP="00DB0BCA">
      <w:pPr>
        <w:pStyle w:val="CommentText"/>
      </w:pPr>
      <w:r>
        <w:rPr>
          <w:rStyle w:val="CommentReference"/>
        </w:rPr>
        <w:annotationRef/>
      </w:r>
      <w:r>
        <w:t>Utilize tables, charts, or other visuals if needed.</w:t>
      </w:r>
    </w:p>
  </w:comment>
  <w:comment w:id="79" w:author="Nemo Cedillo" w:date="2024-11-01T19:49:00Z" w:initials="NC">
    <w:p w14:paraId="355F08F3" w14:textId="77777777" w:rsidR="005A376A" w:rsidRDefault="005A376A" w:rsidP="005A376A">
      <w:pPr>
        <w:pStyle w:val="CommentText"/>
      </w:pPr>
      <w:r>
        <w:rPr>
          <w:rStyle w:val="CommentReference"/>
        </w:rPr>
        <w:annotationRef/>
      </w:r>
      <w:r>
        <w:t>Specific details like scripts and cut scenes may not be in this document but be in the Story Bible.</w:t>
      </w:r>
    </w:p>
  </w:comment>
  <w:comment w:id="82" w:author="Nemo Cedillo" w:date="2024-11-01T20:54:00Z" w:initials="NC">
    <w:p w14:paraId="19E711F8" w14:textId="77777777" w:rsidR="00AA2069" w:rsidRDefault="00AA2069" w:rsidP="00AA2069">
      <w:pPr>
        <w:pStyle w:val="CommentText"/>
      </w:pPr>
      <w:r>
        <w:rPr>
          <w:rStyle w:val="CommentReference"/>
        </w:rPr>
        <w:annotationRef/>
      </w:r>
      <w:r>
        <w:t>What are the specific points in the story that are important?</w:t>
      </w:r>
    </w:p>
  </w:comment>
  <w:comment w:id="84" w:author="Nemo Cedillo" w:date="2024-11-01T23:39:00Z" w:initials="NC">
    <w:p w14:paraId="50A919B4" w14:textId="77777777" w:rsidR="00DB0BCA" w:rsidRDefault="00DB0BCA" w:rsidP="00DB0BCA">
      <w:pPr>
        <w:pStyle w:val="CommentText"/>
      </w:pPr>
      <w:r>
        <w:rPr>
          <w:rStyle w:val="CommentReference"/>
        </w:rPr>
        <w:annotationRef/>
      </w:r>
      <w:r>
        <w:t>How does the story progress through gameplay?</w:t>
      </w:r>
    </w:p>
    <w:p w14:paraId="024BFA97" w14:textId="77777777" w:rsidR="00DB0BCA" w:rsidRDefault="00DB0BCA" w:rsidP="00DB0BCA">
      <w:pPr>
        <w:pStyle w:val="CommentText"/>
      </w:pPr>
    </w:p>
    <w:p w14:paraId="37D9316C" w14:textId="77777777" w:rsidR="00DB0BCA" w:rsidRDefault="00DB0BCA" w:rsidP="00DB0BCA">
      <w:pPr>
        <w:pStyle w:val="CommentText"/>
      </w:pPr>
      <w:r>
        <w:t>Examples:</w:t>
      </w:r>
    </w:p>
    <w:p w14:paraId="2249C96A" w14:textId="77777777" w:rsidR="00DB0BCA" w:rsidRDefault="00DB0BCA" w:rsidP="00DB0BCA">
      <w:pPr>
        <w:pStyle w:val="CommentText"/>
        <w:ind w:left="300"/>
      </w:pPr>
      <w:r>
        <w:t>Completing a level unlocks cutscenes.</w:t>
      </w:r>
    </w:p>
    <w:p w14:paraId="03C0B570" w14:textId="77777777" w:rsidR="00DB0BCA" w:rsidRDefault="00DB0BCA" w:rsidP="00DB0BCA">
      <w:pPr>
        <w:pStyle w:val="CommentText"/>
        <w:ind w:left="300"/>
      </w:pPr>
      <w:r>
        <w:t>Completing different scenarios unlocks certain story points.</w:t>
      </w:r>
    </w:p>
    <w:p w14:paraId="12FD3992" w14:textId="77777777" w:rsidR="00DB0BCA" w:rsidRDefault="00DB0BCA" w:rsidP="00DB0BCA">
      <w:pPr>
        <w:pStyle w:val="CommentText"/>
        <w:ind w:left="300"/>
      </w:pPr>
      <w:r>
        <w:t>Collecting all the collectables can continue forth the story.</w:t>
      </w:r>
    </w:p>
  </w:comment>
  <w:comment w:id="87" w:author="Nemo Cedillo" w:date="2024-11-01T23:16:00Z" w:initials="NC">
    <w:p w14:paraId="17964C24" w14:textId="77777777" w:rsidR="00E57FB0" w:rsidRDefault="00E57FB0" w:rsidP="00E57FB0">
      <w:pPr>
        <w:pStyle w:val="CommentText"/>
      </w:pPr>
      <w:r>
        <w:rPr>
          <w:rStyle w:val="CommentReference"/>
        </w:rPr>
        <w:annotationRef/>
      </w:r>
      <w:r>
        <w:t>A general description of the world.</w:t>
      </w:r>
    </w:p>
    <w:p w14:paraId="7BF3BA18" w14:textId="77777777" w:rsidR="00E57FB0" w:rsidRDefault="00E57FB0" w:rsidP="00E57FB0">
      <w:pPr>
        <w:pStyle w:val="CommentText"/>
      </w:pPr>
      <w:r>
        <w:t>What emotions should be generated or felt by the player?</w:t>
      </w:r>
    </w:p>
  </w:comment>
  <w:comment w:id="90" w:author="Nemo Cedillo" w:date="2024-11-01T23:49:00Z" w:initials="NC">
    <w:p w14:paraId="503733B0" w14:textId="77777777" w:rsidR="003E3B11" w:rsidRDefault="006F2AC2" w:rsidP="003E3B11">
      <w:pPr>
        <w:pStyle w:val="CommentText"/>
      </w:pPr>
      <w:r>
        <w:rPr>
          <w:rStyle w:val="CommentReference"/>
        </w:rPr>
        <w:annotationRef/>
      </w:r>
      <w:r w:rsidR="003E3B11">
        <w:t>Include all possible characters, including NPCs, enemies, monsters, bosses, minor characters, etc…</w:t>
      </w:r>
    </w:p>
    <w:p w14:paraId="70C6C246" w14:textId="77777777" w:rsidR="003E3B11" w:rsidRDefault="003E3B11" w:rsidP="003E3B11">
      <w:pPr>
        <w:pStyle w:val="CommentText"/>
      </w:pPr>
    </w:p>
    <w:p w14:paraId="1417E162" w14:textId="77777777" w:rsidR="003E3B11" w:rsidRDefault="003E3B11" w:rsidP="003E3B11">
      <w:pPr>
        <w:pStyle w:val="CommentText"/>
      </w:pPr>
      <w:r>
        <w:t>Can be broken into sections if needed.</w:t>
      </w:r>
    </w:p>
    <w:p w14:paraId="732E1A15" w14:textId="77777777" w:rsidR="003E3B11" w:rsidRDefault="003E3B11" w:rsidP="003E3B11">
      <w:pPr>
        <w:pStyle w:val="CommentText"/>
      </w:pPr>
    </w:p>
    <w:p w14:paraId="4AAB7B49" w14:textId="77777777" w:rsidR="003E3B11" w:rsidRDefault="003E3B11" w:rsidP="003E3B11">
      <w:pPr>
        <w:pStyle w:val="CommentText"/>
      </w:pPr>
      <w:r>
        <w:t>Utilize a chart or table if needed.</w:t>
      </w:r>
    </w:p>
  </w:comment>
  <w:comment w:id="91" w:author="Nemo Cedillo" w:date="2024-11-01T18:48:00Z" w:initials="NC">
    <w:p w14:paraId="2FA5697A" w14:textId="77777777" w:rsidR="00EA0E8E" w:rsidRDefault="00EA0E8E" w:rsidP="00EA0E8E">
      <w:pPr>
        <w:pStyle w:val="CommentText"/>
      </w:pPr>
      <w:r>
        <w:rPr>
          <w:rStyle w:val="CommentReference"/>
        </w:rPr>
        <w:annotationRef/>
      </w:r>
      <w:r>
        <w:t>Include physical looks and characteristics.</w:t>
      </w:r>
    </w:p>
  </w:comment>
  <w:comment w:id="92" w:author="Nemo Cedillo" w:date="2024-11-01T23:17:00Z" w:initials="NC">
    <w:p w14:paraId="77CC2B82" w14:textId="77777777" w:rsidR="00E57FB0" w:rsidRDefault="00E57FB0" w:rsidP="00E57FB0">
      <w:pPr>
        <w:pStyle w:val="CommentText"/>
      </w:pPr>
      <w:r>
        <w:rPr>
          <w:rStyle w:val="CommentReference"/>
        </w:rPr>
        <w:annotationRef/>
      </w:r>
      <w:r>
        <w:t>Include GIF animations if possible.</w:t>
      </w:r>
    </w:p>
  </w:comment>
  <w:comment w:id="93" w:author="Nemo Cedillo" w:date="2024-11-01T23:40:00Z" w:initials="NC">
    <w:p w14:paraId="6EAE1149" w14:textId="77777777" w:rsidR="00DB0BCA" w:rsidRDefault="00DB0BCA" w:rsidP="00DB0BCA">
      <w:pPr>
        <w:pStyle w:val="CommentText"/>
      </w:pPr>
      <w:r>
        <w:rPr>
          <w:rStyle w:val="CommentReference"/>
        </w:rPr>
        <w:annotationRef/>
      </w:r>
      <w:r>
        <w:t>Utilize charts, or tables to give statistics.</w:t>
      </w:r>
    </w:p>
  </w:comment>
  <w:comment w:id="94" w:author="Nemo Cedillo" w:date="2024-11-01T18:48:00Z" w:initials="NC">
    <w:p w14:paraId="6F46248D" w14:textId="77777777" w:rsidR="00343674" w:rsidRDefault="00343674" w:rsidP="00343674">
      <w:pPr>
        <w:pStyle w:val="CommentText"/>
      </w:pPr>
      <w:r>
        <w:rPr>
          <w:rStyle w:val="CommentReference"/>
        </w:rPr>
        <w:annotationRef/>
      </w:r>
      <w:r>
        <w:t>Include physical looks and characteristics.</w:t>
      </w:r>
    </w:p>
  </w:comment>
  <w:comment w:id="95" w:author="Nemo Cedillo" w:date="2024-11-01T23:17:00Z" w:initials="NC">
    <w:p w14:paraId="70F5259D" w14:textId="77777777" w:rsidR="00343674" w:rsidRDefault="00343674" w:rsidP="00343674">
      <w:pPr>
        <w:pStyle w:val="CommentText"/>
      </w:pPr>
      <w:r>
        <w:rPr>
          <w:rStyle w:val="CommentReference"/>
        </w:rPr>
        <w:annotationRef/>
      </w:r>
      <w:r>
        <w:t>Include GIF animations if possible.</w:t>
      </w:r>
    </w:p>
  </w:comment>
  <w:comment w:id="96" w:author="Nemo Cedillo" w:date="2024-11-01T23:40:00Z" w:initials="NC">
    <w:p w14:paraId="07B0E390" w14:textId="77777777" w:rsidR="00343674" w:rsidRDefault="00343674" w:rsidP="00343674">
      <w:pPr>
        <w:pStyle w:val="CommentText"/>
      </w:pPr>
      <w:r>
        <w:rPr>
          <w:rStyle w:val="CommentReference"/>
        </w:rPr>
        <w:annotationRef/>
      </w:r>
      <w:r>
        <w:t>Utilize charts, or tables to give statistics.</w:t>
      </w:r>
    </w:p>
  </w:comment>
  <w:comment w:id="98" w:author="Nemo Cedillo" w:date="2024-11-01T23:46:00Z" w:initials="NC">
    <w:p w14:paraId="26DA0F7D" w14:textId="77777777" w:rsidR="006F2AC2" w:rsidRDefault="006F2AC2" w:rsidP="006F2AC2">
      <w:pPr>
        <w:pStyle w:val="CommentText"/>
      </w:pPr>
      <w:r>
        <w:rPr>
          <w:rStyle w:val="CommentReference"/>
        </w:rPr>
        <w:annotationRef/>
      </w:r>
      <w:r>
        <w:t xml:space="preserve">All items in the game. </w:t>
      </w:r>
    </w:p>
    <w:p w14:paraId="1690EC87" w14:textId="77777777" w:rsidR="006F2AC2" w:rsidRDefault="006F2AC2" w:rsidP="006F2AC2">
      <w:pPr>
        <w:pStyle w:val="CommentText"/>
      </w:pPr>
      <w:r>
        <w:t>Can be broken down into sections.</w:t>
      </w:r>
    </w:p>
    <w:p w14:paraId="50CEC0C6" w14:textId="77777777" w:rsidR="006F2AC2" w:rsidRDefault="006F2AC2" w:rsidP="006F2AC2">
      <w:pPr>
        <w:pStyle w:val="CommentText"/>
      </w:pPr>
      <w:r>
        <w:t>Utilize tables and charts for better visualizations.</w:t>
      </w:r>
    </w:p>
    <w:p w14:paraId="26C63B95" w14:textId="77777777" w:rsidR="006F2AC2" w:rsidRDefault="006F2AC2" w:rsidP="006F2AC2">
      <w:pPr>
        <w:pStyle w:val="CommentText"/>
      </w:pPr>
      <w:r>
        <w:t>Use statistics if possible.</w:t>
      </w:r>
    </w:p>
  </w:comment>
  <w:comment w:id="101" w:author="Nemo Cedillo" w:date="2024-11-01T23:51:00Z" w:initials="NC">
    <w:p w14:paraId="1DE879D4" w14:textId="77777777" w:rsidR="006F2AC2" w:rsidRDefault="006F2AC2" w:rsidP="006F2AC2">
      <w:pPr>
        <w:pStyle w:val="CommentText"/>
      </w:pPr>
      <w:r>
        <w:rPr>
          <w:rStyle w:val="CommentReference"/>
        </w:rPr>
        <w:annotationRef/>
      </w:r>
      <w:r>
        <w:t>Description of the level.</w:t>
      </w:r>
    </w:p>
    <w:p w14:paraId="7A96846B" w14:textId="77777777" w:rsidR="006F2AC2" w:rsidRDefault="006F2AC2" w:rsidP="006F2AC2">
      <w:pPr>
        <w:pStyle w:val="CommentText"/>
      </w:pPr>
      <w:r>
        <w:t>Maybe easier to utilize tables or charts to condense information.</w:t>
      </w:r>
    </w:p>
  </w:comment>
  <w:comment w:id="103" w:author="Nemo Cedillo" w:date="2024-11-01T23:17:00Z" w:initials="NC">
    <w:p w14:paraId="7B62E4DE" w14:textId="77777777" w:rsidR="00E57FB0" w:rsidRDefault="00E57FB0" w:rsidP="00E57FB0">
      <w:pPr>
        <w:pStyle w:val="CommentText"/>
      </w:pPr>
      <w:r>
        <w:rPr>
          <w:rStyle w:val="CommentReference"/>
        </w:rPr>
        <w:annotationRef/>
      </w:r>
      <w:r>
        <w:t>General description or blog of the level.</w:t>
      </w:r>
    </w:p>
  </w:comment>
  <w:comment w:id="105" w:author="Nemo Cedillo" w:date="2024-11-01T23:17:00Z" w:initials="NC">
    <w:p w14:paraId="1BF31D59" w14:textId="77777777" w:rsidR="00E57FB0" w:rsidRDefault="00E57FB0" w:rsidP="00E57FB0">
      <w:pPr>
        <w:pStyle w:val="CommentText"/>
      </w:pPr>
      <w:r>
        <w:rPr>
          <w:rStyle w:val="CommentReference"/>
        </w:rPr>
        <w:annotationRef/>
      </w:r>
      <w:r>
        <w:t>Cut scene?  Mission briefing?</w:t>
      </w:r>
    </w:p>
  </w:comment>
  <w:comment w:id="109" w:author="Nemo Cedillo" w:date="2024-11-01T23:17:00Z" w:initials="NC">
    <w:p w14:paraId="58B9AD2E" w14:textId="77777777" w:rsidR="00E57FB0" w:rsidRDefault="00E57FB0" w:rsidP="00E57FB0">
      <w:pPr>
        <w:pStyle w:val="CommentText"/>
      </w:pPr>
      <w:r>
        <w:rPr>
          <w:rStyle w:val="CommentReference"/>
        </w:rPr>
        <w:annotationRef/>
      </w:r>
      <w:r>
        <w:t>Include a physical layout or image if possible.</w:t>
      </w:r>
    </w:p>
  </w:comment>
  <w:comment w:id="120" w:author="Nemo Cedillo" w:date="2024-11-01T23:18:00Z" w:initials="NC">
    <w:p w14:paraId="6635B359" w14:textId="77777777" w:rsidR="00E57FB0" w:rsidRDefault="00E57FB0" w:rsidP="00E57FB0">
      <w:pPr>
        <w:pStyle w:val="CommentText"/>
      </w:pPr>
      <w:r>
        <w:rPr>
          <w:rStyle w:val="CommentReference"/>
        </w:rPr>
        <w:annotationRef/>
      </w:r>
      <w:r>
        <w:t>A graphical description of how each screen is related to every other.</w:t>
      </w:r>
    </w:p>
    <w:p w14:paraId="352E3DEA" w14:textId="77777777" w:rsidR="00E57FB0" w:rsidRDefault="00E57FB0" w:rsidP="00E57FB0">
      <w:pPr>
        <w:pStyle w:val="CommentText"/>
      </w:pPr>
      <w:r>
        <w:t>Possibly best to use a flow chart, or an image to image basis for screen flow.</w:t>
      </w:r>
    </w:p>
  </w:comment>
  <w:comment w:id="122" w:author="Nemo Cedillo" w:date="2024-11-01T23:18:00Z" w:initials="NC">
    <w:p w14:paraId="4A0A1904" w14:textId="77777777" w:rsidR="00E57FB0" w:rsidRDefault="00E57FB0" w:rsidP="00E57FB0">
      <w:pPr>
        <w:pStyle w:val="CommentText"/>
      </w:pPr>
      <w:r>
        <w:rPr>
          <w:rStyle w:val="CommentReference"/>
        </w:rPr>
        <w:annotationRef/>
      </w:r>
      <w:r>
        <w:t>What is the purpose of each screen?</w:t>
      </w:r>
    </w:p>
  </w:comment>
  <w:comment w:id="125" w:author="Nemo Cedillo" w:date="2024-11-01T23:19:00Z" w:initials="NC">
    <w:p w14:paraId="006E9496" w14:textId="77777777" w:rsidR="00E57FB0" w:rsidRDefault="00E57FB0" w:rsidP="00E57FB0">
      <w:pPr>
        <w:pStyle w:val="CommentText"/>
      </w:pPr>
      <w:r>
        <w:rPr>
          <w:rStyle w:val="CommentReference"/>
        </w:rPr>
        <w:annotationRef/>
      </w:r>
      <w:r>
        <w:t>How does the player see the HUD?</w:t>
      </w:r>
    </w:p>
  </w:comment>
  <w:comment w:id="127" w:author="Nemo Cedillo" w:date="2024-11-01T23:52:00Z" w:initials="NC">
    <w:p w14:paraId="2D46E1B6" w14:textId="77777777" w:rsidR="006F2AC2" w:rsidRDefault="006F2AC2" w:rsidP="006F2AC2">
      <w:pPr>
        <w:pStyle w:val="CommentText"/>
      </w:pPr>
      <w:r>
        <w:rPr>
          <w:rStyle w:val="CommentReference"/>
        </w:rPr>
        <w:annotationRef/>
      </w:r>
      <w:r>
        <w:t>Provide visualizations, as well as annotations to images to provide directional descriptions.</w:t>
      </w:r>
    </w:p>
    <w:p w14:paraId="134DC4D5" w14:textId="77777777" w:rsidR="006F2AC2" w:rsidRDefault="006F2AC2" w:rsidP="006F2AC2">
      <w:pPr>
        <w:pStyle w:val="CommentText"/>
      </w:pPr>
      <w:r>
        <w:t>May use or copy a flow chart as well for easier association.</w:t>
      </w:r>
    </w:p>
  </w:comment>
  <w:comment w:id="132" w:author="Nemo Cedillo" w:date="2024-11-01T19:07:00Z" w:initials="NC">
    <w:p w14:paraId="2984E9D2" w14:textId="77777777" w:rsidR="006F2AC2" w:rsidRDefault="002E6986" w:rsidP="006F2AC2">
      <w:pPr>
        <w:pStyle w:val="CommentText"/>
      </w:pPr>
      <w:r>
        <w:rPr>
          <w:rStyle w:val="CommentReference"/>
        </w:rPr>
        <w:annotationRef/>
      </w:r>
      <w:r w:rsidR="006F2AC2">
        <w:t>How does the game player control the game?   What are the specific commands?</w:t>
      </w:r>
    </w:p>
    <w:p w14:paraId="6B0AF597" w14:textId="77777777" w:rsidR="006F2AC2" w:rsidRDefault="006F2AC2" w:rsidP="006F2AC2">
      <w:pPr>
        <w:pStyle w:val="CommentText"/>
      </w:pPr>
      <w:r>
        <w:t>Include visuals and a legend as well.</w:t>
      </w:r>
    </w:p>
  </w:comment>
  <w:comment w:id="136" w:author="Nemo Cedillo" w:date="2024-11-01T23:22:00Z" w:initials="NC">
    <w:p w14:paraId="1E7C9150" w14:textId="77777777" w:rsidR="00E57FB0" w:rsidRDefault="00E57FB0" w:rsidP="00E57FB0">
      <w:pPr>
        <w:pStyle w:val="CommentText"/>
      </w:pPr>
      <w:r>
        <w:rPr>
          <w:rStyle w:val="CommentReference"/>
        </w:rPr>
        <w:annotationRef/>
      </w:r>
      <w:r>
        <w:t>Include a title and description of each music.</w:t>
      </w:r>
    </w:p>
    <w:p w14:paraId="2BDF7810" w14:textId="77777777" w:rsidR="00E57FB0" w:rsidRDefault="00E57FB0" w:rsidP="00E57FB0">
      <w:pPr>
        <w:pStyle w:val="CommentText"/>
      </w:pPr>
      <w:r>
        <w:t>Describe the purpose of the music, and what it is meant to be conveyed.</w:t>
      </w:r>
    </w:p>
    <w:p w14:paraId="370DDB06" w14:textId="77777777" w:rsidR="00E57FB0" w:rsidRDefault="00E57FB0" w:rsidP="00E57FB0">
      <w:pPr>
        <w:pStyle w:val="CommentText"/>
      </w:pPr>
      <w:r>
        <w:t>Include MP3 or sound file.</w:t>
      </w:r>
    </w:p>
  </w:comment>
  <w:comment w:id="138" w:author="Nemo Cedillo" w:date="2024-11-01T23:23:00Z" w:initials="NC">
    <w:p w14:paraId="29984D86" w14:textId="77777777" w:rsidR="00E57FB0" w:rsidRDefault="00E57FB0" w:rsidP="00E57FB0">
      <w:pPr>
        <w:pStyle w:val="CommentText"/>
      </w:pPr>
      <w:r>
        <w:rPr>
          <w:rStyle w:val="CommentReference"/>
        </w:rPr>
        <w:annotationRef/>
      </w:r>
      <w:r>
        <w:t>Include a description and title to each SFX.</w:t>
      </w:r>
    </w:p>
    <w:p w14:paraId="52E2C713" w14:textId="77777777" w:rsidR="00E57FB0" w:rsidRDefault="00E57FB0" w:rsidP="00E57FB0">
      <w:pPr>
        <w:pStyle w:val="CommentText"/>
      </w:pPr>
      <w:r>
        <w:t>Include a purpose.</w:t>
      </w:r>
    </w:p>
    <w:p w14:paraId="60FC02FC" w14:textId="77777777" w:rsidR="00E57FB0" w:rsidRDefault="00E57FB0" w:rsidP="00E57FB0">
      <w:pPr>
        <w:pStyle w:val="CommentText"/>
      </w:pPr>
      <w:r>
        <w:t>Include a sound file.</w:t>
      </w:r>
    </w:p>
  </w:comment>
  <w:comment w:id="140" w:author="Nemo Cedillo" w:date="2024-11-01T23:23:00Z" w:initials="NC">
    <w:p w14:paraId="3F0B6AA5" w14:textId="77777777" w:rsidR="00E57FB0" w:rsidRDefault="00E57FB0" w:rsidP="00E57FB0">
      <w:pPr>
        <w:pStyle w:val="CommentText"/>
      </w:pPr>
      <w:r>
        <w:rPr>
          <w:rStyle w:val="CommentReference"/>
        </w:rPr>
        <w:annotationRef/>
      </w:r>
      <w:r>
        <w:t>Tutorial, control menu, etc…</w:t>
      </w:r>
    </w:p>
    <w:p w14:paraId="34070167" w14:textId="77777777" w:rsidR="00E57FB0" w:rsidRDefault="00E57FB0" w:rsidP="00E57FB0">
      <w:pPr>
        <w:pStyle w:val="CommentText"/>
      </w:pPr>
      <w:r>
        <w:t>Anything to help the player understand how to play the game.</w:t>
      </w:r>
    </w:p>
  </w:comment>
  <w:comment w:id="142" w:author="Nemo Cedillo" w:date="2024-11-01T23:54:00Z" w:initials="NC">
    <w:p w14:paraId="0BCD8E82" w14:textId="77777777" w:rsidR="007D60EF" w:rsidRDefault="007D60EF" w:rsidP="007D60EF">
      <w:pPr>
        <w:pStyle w:val="CommentText"/>
      </w:pPr>
      <w:r>
        <w:rPr>
          <w:rStyle w:val="CommentReference"/>
        </w:rPr>
        <w:annotationRef/>
      </w:r>
      <w:r>
        <w:t>Do not put specific details of specific characters. Instead categorize characters and describe what their functions may be in the game.</w:t>
      </w:r>
    </w:p>
    <w:p w14:paraId="67E0CCA5" w14:textId="77777777" w:rsidR="007D60EF" w:rsidRDefault="007D60EF" w:rsidP="007D60EF">
      <w:pPr>
        <w:pStyle w:val="CommentText"/>
      </w:pPr>
    </w:p>
    <w:p w14:paraId="3617B15B" w14:textId="77777777" w:rsidR="007D60EF" w:rsidRDefault="007D60EF" w:rsidP="007D60EF">
      <w:pPr>
        <w:pStyle w:val="CommentText"/>
      </w:pPr>
      <w:r>
        <w:t>Examples:</w:t>
      </w:r>
    </w:p>
    <w:p w14:paraId="45FBBA9D" w14:textId="77777777" w:rsidR="007D60EF" w:rsidRDefault="007D60EF" w:rsidP="007D60EF">
      <w:pPr>
        <w:pStyle w:val="CommentText"/>
        <w:ind w:left="300"/>
      </w:pPr>
      <w:r>
        <w:t>Enemy types and how they operate.</w:t>
      </w:r>
    </w:p>
    <w:p w14:paraId="6532E89B" w14:textId="77777777" w:rsidR="007D60EF" w:rsidRDefault="007D60EF" w:rsidP="007D60EF">
      <w:pPr>
        <w:pStyle w:val="CommentText"/>
        <w:ind w:left="300"/>
      </w:pPr>
      <w:r>
        <w:t>Traders and merchants vs Interactable NPCs.</w:t>
      </w:r>
    </w:p>
    <w:p w14:paraId="6D127EC3" w14:textId="77777777" w:rsidR="007D60EF" w:rsidRDefault="007D60EF" w:rsidP="007D60EF">
      <w:pPr>
        <w:pStyle w:val="CommentText"/>
        <w:ind w:left="300"/>
      </w:pPr>
      <w:r>
        <w:t>NPCs the player cannot interact with vs NPCs that the player can interact with or recruit.</w:t>
      </w:r>
    </w:p>
  </w:comment>
  <w:comment w:id="144" w:author="Nemo Cedillo" w:date="2024-11-01T19:08:00Z" w:initials="NC">
    <w:p w14:paraId="7995F3BA" w14:textId="77777777" w:rsidR="00C969EF" w:rsidRDefault="00C969EF" w:rsidP="00C969EF">
      <w:pPr>
        <w:pStyle w:val="CommentText"/>
      </w:pPr>
      <w:r>
        <w:rPr>
          <w:rStyle w:val="CommentReference"/>
        </w:rPr>
        <w:annotationRef/>
      </w:r>
      <w:r>
        <w:t>The active opponent that plays against the game player and therefore requires strategic decision making (example, Civilization or Chess, how is it to be designed?</w:t>
      </w:r>
    </w:p>
  </w:comment>
  <w:comment w:id="146" w:author="Nemo Cedillo" w:date="2024-11-01T23:24:00Z" w:initials="NC">
    <w:p w14:paraId="08B40E33" w14:textId="77777777" w:rsidR="00506B56" w:rsidRDefault="00506B56" w:rsidP="00506B56">
      <w:pPr>
        <w:pStyle w:val="CommentText"/>
      </w:pPr>
      <w:r>
        <w:rPr>
          <w:rStyle w:val="CommentReference"/>
        </w:rPr>
        <w:annotationRef/>
      </w:r>
      <w:r>
        <w:t>Enemy pathways.</w:t>
      </w:r>
    </w:p>
    <w:p w14:paraId="7E917618" w14:textId="77777777" w:rsidR="00506B56" w:rsidRDefault="00506B56" w:rsidP="00506B56">
      <w:pPr>
        <w:pStyle w:val="CommentText"/>
      </w:pPr>
      <w:r>
        <w:t>How villains and monsters engages the player.</w:t>
      </w:r>
    </w:p>
    <w:p w14:paraId="2D6C6012" w14:textId="77777777" w:rsidR="00506B56" w:rsidRDefault="00506B56" w:rsidP="00506B56">
      <w:pPr>
        <w:pStyle w:val="CommentText"/>
      </w:pPr>
      <w:r>
        <w:t>How will the villain and monster interact or operate during gameplay?</w:t>
      </w:r>
    </w:p>
  </w:comment>
  <w:comment w:id="148" w:author="Nemo Cedillo" w:date="2024-11-01T23:24:00Z" w:initials="NC">
    <w:p w14:paraId="31AE5500" w14:textId="77777777" w:rsidR="00506B56" w:rsidRDefault="00506B56" w:rsidP="00506B56">
      <w:pPr>
        <w:pStyle w:val="CommentText"/>
      </w:pPr>
      <w:r>
        <w:rPr>
          <w:rStyle w:val="CommentReference"/>
        </w:rPr>
        <w:annotationRef/>
      </w:r>
      <w:r>
        <w:t>NPC Characters or such.</w:t>
      </w:r>
    </w:p>
    <w:p w14:paraId="07FFBF43" w14:textId="77777777" w:rsidR="00506B56" w:rsidRDefault="00506B56" w:rsidP="00506B56">
      <w:pPr>
        <w:pStyle w:val="CommentText"/>
      </w:pPr>
      <w:r>
        <w:t>Can also become hostile as well.</w:t>
      </w:r>
    </w:p>
  </w:comment>
  <w:comment w:id="150" w:author="Nemo Cedillo" w:date="2024-11-01T23:25:00Z" w:initials="NC">
    <w:p w14:paraId="79593425" w14:textId="77777777" w:rsidR="00506B56" w:rsidRDefault="00506B56" w:rsidP="00506B56">
      <w:pPr>
        <w:pStyle w:val="CommentText"/>
      </w:pPr>
      <w:r>
        <w:rPr>
          <w:rStyle w:val="CommentReference"/>
        </w:rPr>
        <w:annotationRef/>
      </w:r>
      <w:r>
        <w:t>NPCs that can help the player.</w:t>
      </w:r>
    </w:p>
  </w:comment>
  <w:comment w:id="155" w:author="Nemo Cedillo" w:date="2024-11-01T19:09:00Z" w:initials="NC">
    <w:p w14:paraId="6E32623B" w14:textId="77777777" w:rsidR="00506B56" w:rsidRDefault="00C969EF" w:rsidP="00506B56">
      <w:pPr>
        <w:pStyle w:val="CommentText"/>
      </w:pPr>
      <w:r>
        <w:rPr>
          <w:rStyle w:val="CommentReference"/>
        </w:rPr>
        <w:annotationRef/>
      </w:r>
      <w:r w:rsidR="00506B56">
        <w:t>This may be abbreviated with most of the content in an Art Bible.</w:t>
      </w:r>
    </w:p>
    <w:p w14:paraId="1DEF55C4" w14:textId="77777777" w:rsidR="00506B56" w:rsidRDefault="00506B56" w:rsidP="00506B56">
      <w:pPr>
        <w:pStyle w:val="CommentText"/>
      </w:pPr>
      <w:r>
        <w:t>Art visuals for the game.</w:t>
      </w:r>
    </w:p>
    <w:p w14:paraId="01B9FC13" w14:textId="77777777" w:rsidR="00506B56" w:rsidRDefault="00506B56" w:rsidP="00506B56">
      <w:pPr>
        <w:pStyle w:val="CommentText"/>
      </w:pPr>
      <w:r>
        <w:t>Concept are.</w:t>
      </w:r>
    </w:p>
    <w:p w14:paraId="57081D66" w14:textId="77777777" w:rsidR="00506B56" w:rsidRDefault="00506B56" w:rsidP="00506B56">
      <w:pPr>
        <w:pStyle w:val="CommentText"/>
      </w:pPr>
    </w:p>
    <w:p w14:paraId="6D5CAA3F" w14:textId="77777777" w:rsidR="00506B56" w:rsidRDefault="00506B56" w:rsidP="00506B56">
      <w:pPr>
        <w:pStyle w:val="CommentText"/>
      </w:pPr>
      <w:r>
        <w:t>Label each image with a subtitle, a small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E635661" w15:done="0"/>
  <w15:commentEx w15:paraId="33F591A5" w15:done="0"/>
  <w15:commentEx w15:paraId="75074A8E" w15:done="0"/>
  <w15:commentEx w15:paraId="08CA612E" w15:done="0"/>
  <w15:commentEx w15:paraId="197ED945" w15:done="0"/>
  <w15:commentEx w15:paraId="3261E550" w15:done="0"/>
  <w15:commentEx w15:paraId="596C1AA0" w15:done="0"/>
  <w15:commentEx w15:paraId="23AC0A45" w15:done="0"/>
  <w15:commentEx w15:paraId="7FDC0D9E" w15:done="0"/>
  <w15:commentEx w15:paraId="279E44CD" w15:done="0"/>
  <w15:commentEx w15:paraId="20A301A7" w15:done="0"/>
  <w15:commentEx w15:paraId="288319D8" w15:done="0"/>
  <w15:commentEx w15:paraId="6C59EDFC" w15:done="0"/>
  <w15:commentEx w15:paraId="4F686030" w15:done="0"/>
  <w15:commentEx w15:paraId="7492606B" w15:done="0"/>
  <w15:commentEx w15:paraId="2E89CFC0" w15:done="0"/>
  <w15:commentEx w15:paraId="77F3BB5C" w15:done="0"/>
  <w15:commentEx w15:paraId="030437DF" w15:done="0"/>
  <w15:commentEx w15:paraId="7B04F570" w15:done="0"/>
  <w15:commentEx w15:paraId="0848C0E7" w15:done="0"/>
  <w15:commentEx w15:paraId="7825A1E1" w15:done="0"/>
  <w15:commentEx w15:paraId="63F34121" w15:done="0"/>
  <w15:commentEx w15:paraId="0C9EF0C2" w15:done="0"/>
  <w15:commentEx w15:paraId="4886EF0F" w15:done="0"/>
  <w15:commentEx w15:paraId="7B8DEF35" w15:done="0"/>
  <w15:commentEx w15:paraId="0F1EBF84" w15:done="0"/>
  <w15:commentEx w15:paraId="68728F10" w15:done="0"/>
  <w15:commentEx w15:paraId="0DE758DE" w15:done="0"/>
  <w15:commentEx w15:paraId="027B32C8" w15:done="0"/>
  <w15:commentEx w15:paraId="688CF841" w15:done="0"/>
  <w15:commentEx w15:paraId="031CCF60" w15:done="0"/>
  <w15:commentEx w15:paraId="219B2861" w15:done="0"/>
  <w15:commentEx w15:paraId="3652F561" w15:done="0"/>
  <w15:commentEx w15:paraId="279C61C2" w15:done="0"/>
  <w15:commentEx w15:paraId="355F08F3" w15:done="0"/>
  <w15:commentEx w15:paraId="19E711F8" w15:done="0"/>
  <w15:commentEx w15:paraId="12FD3992" w15:done="0"/>
  <w15:commentEx w15:paraId="7BF3BA18" w15:done="0"/>
  <w15:commentEx w15:paraId="4AAB7B49" w15:done="0"/>
  <w15:commentEx w15:paraId="2FA5697A" w15:done="0"/>
  <w15:commentEx w15:paraId="77CC2B82" w15:done="0"/>
  <w15:commentEx w15:paraId="6EAE1149" w15:done="0"/>
  <w15:commentEx w15:paraId="6F46248D" w15:done="0"/>
  <w15:commentEx w15:paraId="70F5259D" w15:done="0"/>
  <w15:commentEx w15:paraId="07B0E390" w15:done="0"/>
  <w15:commentEx w15:paraId="26C63B95" w15:done="0"/>
  <w15:commentEx w15:paraId="7A96846B" w15:done="0"/>
  <w15:commentEx w15:paraId="7B62E4DE" w15:done="0"/>
  <w15:commentEx w15:paraId="1BF31D59" w15:done="0"/>
  <w15:commentEx w15:paraId="58B9AD2E" w15:done="0"/>
  <w15:commentEx w15:paraId="352E3DEA" w15:done="0"/>
  <w15:commentEx w15:paraId="4A0A1904" w15:done="0"/>
  <w15:commentEx w15:paraId="006E9496" w15:done="0"/>
  <w15:commentEx w15:paraId="134DC4D5" w15:done="0"/>
  <w15:commentEx w15:paraId="6B0AF597" w15:done="0"/>
  <w15:commentEx w15:paraId="370DDB06" w15:done="0"/>
  <w15:commentEx w15:paraId="60FC02FC" w15:done="0"/>
  <w15:commentEx w15:paraId="34070167" w15:done="0"/>
  <w15:commentEx w15:paraId="6D127EC3" w15:done="0"/>
  <w15:commentEx w15:paraId="7995F3BA" w15:done="0"/>
  <w15:commentEx w15:paraId="2D6C6012" w15:done="0"/>
  <w15:commentEx w15:paraId="07FFBF43" w15:done="0"/>
  <w15:commentEx w15:paraId="79593425" w15:done="0"/>
  <w15:commentEx w15:paraId="6D5CAA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C3A880D" w16cex:dateUtc="2024-11-02T04:58:00Z"/>
  <w16cex:commentExtensible w16cex:durableId="452B9C1B" w16cex:dateUtc="2024-11-02T05:01:00Z"/>
  <w16cex:commentExtensible w16cex:durableId="40CC7098" w16cex:dateUtc="2024-11-02T01:01:00Z"/>
  <w16cex:commentExtensible w16cex:durableId="31FEDE73" w16cex:dateUtc="2024-11-02T01:05:00Z"/>
  <w16cex:commentExtensible w16cex:durableId="694C8FCB" w16cex:dateUtc="2024-11-02T01:13:00Z"/>
  <w16cex:commentExtensible w16cex:durableId="65D279E3" w16cex:dateUtc="2024-11-02T05:03:00Z"/>
  <w16cex:commentExtensible w16cex:durableId="48C7D748" w16cex:dateUtc="2024-11-02T01:14:00Z"/>
  <w16cex:commentExtensible w16cex:durableId="5829E6EA" w16cex:dateUtc="2024-11-02T01:15:00Z"/>
  <w16cex:commentExtensible w16cex:durableId="52B49652" w16cex:dateUtc="2024-11-02T05:10:00Z"/>
  <w16cex:commentExtensible w16cex:durableId="178EE118" w16cex:dateUtc="2024-11-02T01:22:00Z"/>
  <w16cex:commentExtensible w16cex:durableId="6CCEF7F1" w16cex:dateUtc="2024-11-02T05:03:00Z"/>
  <w16cex:commentExtensible w16cex:durableId="68F0B57B" w16cex:dateUtc="2024-11-02T05:07:00Z"/>
  <w16cex:commentExtensible w16cex:durableId="2964514A" w16cex:dateUtc="2024-11-02T05:07:00Z"/>
  <w16cex:commentExtensible w16cex:durableId="4BAB66DB" w16cex:dateUtc="2024-11-02T05:08:00Z"/>
  <w16cex:commentExtensible w16cex:durableId="7E51C8CD" w16cex:dateUtc="2024-11-02T05:08:00Z"/>
  <w16cex:commentExtensible w16cex:durableId="0A9C8C5B" w16cex:dateUtc="2024-11-02T05:04:00Z"/>
  <w16cex:commentExtensible w16cex:durableId="5595C274" w16cex:dateUtc="2024-11-01T22:26:00Z"/>
  <w16cex:commentExtensible w16cex:durableId="226E2E45" w16cex:dateUtc="2024-11-02T01:30:00Z"/>
  <w16cex:commentExtensible w16cex:durableId="70EABD83" w16cex:dateUtc="2024-11-02T01:31:00Z"/>
  <w16cex:commentExtensible w16cex:durableId="784F9035" w16cex:dateUtc="2024-11-01T23:29:00Z"/>
  <w16cex:commentExtensible w16cex:durableId="37287C04" w16cex:dateUtc="2024-11-02T01:32:00Z"/>
  <w16cex:commentExtensible w16cex:durableId="0129D54D" w16cex:dateUtc="2024-11-02T01:46:00Z"/>
  <w16cex:commentExtensible w16cex:durableId="06C642A1" w16cex:dateUtc="2024-11-02T01:39:00Z"/>
  <w16cex:commentExtensible w16cex:durableId="4A76FA79" w16cex:dateUtc="2024-11-02T01:43:00Z"/>
  <w16cex:commentExtensible w16cex:durableId="62D304AF" w16cex:dateUtc="2024-11-02T01:43:00Z"/>
  <w16cex:commentExtensible w16cex:durableId="171761BA" w16cex:dateUtc="2024-11-02T01:44:00Z"/>
  <w16cex:commentExtensible w16cex:durableId="7087D45C" w16cex:dateUtc="2024-11-01T23:35:00Z"/>
  <w16cex:commentExtensible w16cex:durableId="7F909EBE" w16cex:dateUtc="2024-11-02T01:46:00Z"/>
  <w16cex:commentExtensible w16cex:durableId="1562C8B7" w16cex:dateUtc="2024-11-02T01:48:00Z"/>
  <w16cex:commentExtensible w16cex:durableId="216C5500" w16cex:dateUtc="2024-11-02T01:49:00Z"/>
  <w16cex:commentExtensible w16cex:durableId="5B0CBA80" w16cex:dateUtc="2024-11-02T01:49:00Z"/>
  <w16cex:commentExtensible w16cex:durableId="6CED2297" w16cex:dateUtc="2024-11-02T01:50:00Z"/>
  <w16cex:commentExtensible w16cex:durableId="561CFD66" w16cex:dateUtc="2024-11-02T04:38:00Z"/>
  <w16cex:commentExtensible w16cex:durableId="687D9743" w16cex:dateUtc="2024-11-02T04:38:00Z"/>
  <w16cex:commentExtensible w16cex:durableId="6F9B9CCA" w16cex:dateUtc="2024-11-02T00:49:00Z"/>
  <w16cex:commentExtensible w16cex:durableId="2BF30EB4" w16cex:dateUtc="2024-11-02T01:54:00Z"/>
  <w16cex:commentExtensible w16cex:durableId="4A7DD1E7" w16cex:dateUtc="2024-11-02T04:39:00Z"/>
  <w16cex:commentExtensible w16cex:durableId="6BD97CFC" w16cex:dateUtc="2024-11-02T04:16:00Z"/>
  <w16cex:commentExtensible w16cex:durableId="07C78931" w16cex:dateUtc="2024-11-02T04:49:00Z"/>
  <w16cex:commentExtensible w16cex:durableId="2EC8AE3B" w16cex:dateUtc="2024-11-01T23:48:00Z"/>
  <w16cex:commentExtensible w16cex:durableId="6F5528C7" w16cex:dateUtc="2024-11-02T04:17:00Z"/>
  <w16cex:commentExtensible w16cex:durableId="70054084" w16cex:dateUtc="2024-11-02T04:40:00Z"/>
  <w16cex:commentExtensible w16cex:durableId="24D08F89" w16cex:dateUtc="2024-11-01T23:48:00Z"/>
  <w16cex:commentExtensible w16cex:durableId="58CDC173" w16cex:dateUtc="2024-11-02T04:17:00Z"/>
  <w16cex:commentExtensible w16cex:durableId="08E9831C" w16cex:dateUtc="2024-11-02T04:40:00Z"/>
  <w16cex:commentExtensible w16cex:durableId="0165830A" w16cex:dateUtc="2024-11-02T04:46:00Z"/>
  <w16cex:commentExtensible w16cex:durableId="526568E3" w16cex:dateUtc="2024-11-02T04:51:00Z"/>
  <w16cex:commentExtensible w16cex:durableId="6E539CC0" w16cex:dateUtc="2024-11-02T04:17:00Z"/>
  <w16cex:commentExtensible w16cex:durableId="33684F79" w16cex:dateUtc="2024-11-02T04:17:00Z"/>
  <w16cex:commentExtensible w16cex:durableId="460A8CAB" w16cex:dateUtc="2024-11-02T04:17:00Z"/>
  <w16cex:commentExtensible w16cex:durableId="1E79747D" w16cex:dateUtc="2024-11-02T04:18:00Z"/>
  <w16cex:commentExtensible w16cex:durableId="5287B530" w16cex:dateUtc="2024-11-02T04:18:00Z"/>
  <w16cex:commentExtensible w16cex:durableId="4F7FA761" w16cex:dateUtc="2024-11-02T04:19:00Z"/>
  <w16cex:commentExtensible w16cex:durableId="78F38E1F" w16cex:dateUtc="2024-11-02T04:52:00Z"/>
  <w16cex:commentExtensible w16cex:durableId="4AF1B24C" w16cex:dateUtc="2024-11-02T00:07:00Z"/>
  <w16cex:commentExtensible w16cex:durableId="2B2955E6" w16cex:dateUtc="2024-11-02T04:22:00Z"/>
  <w16cex:commentExtensible w16cex:durableId="74807C29" w16cex:dateUtc="2024-11-02T04:23:00Z"/>
  <w16cex:commentExtensible w16cex:durableId="6BC0C0F2" w16cex:dateUtc="2024-11-02T04:23:00Z"/>
  <w16cex:commentExtensible w16cex:durableId="32E707A0" w16cex:dateUtc="2024-11-02T04:54:00Z"/>
  <w16cex:commentExtensible w16cex:durableId="2533319D" w16cex:dateUtc="2024-11-02T00:08:00Z"/>
  <w16cex:commentExtensible w16cex:durableId="64FA3AC8" w16cex:dateUtc="2024-11-02T04:24:00Z"/>
  <w16cex:commentExtensible w16cex:durableId="5DCF53DF" w16cex:dateUtc="2024-11-02T04:24:00Z"/>
  <w16cex:commentExtensible w16cex:durableId="3CB3063E" w16cex:dateUtc="2024-11-02T04:25:00Z"/>
  <w16cex:commentExtensible w16cex:durableId="4F91BA58" w16cex:dateUtc="2024-11-02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635661" w16cid:durableId="7C3A880D"/>
  <w16cid:commentId w16cid:paraId="33F591A5" w16cid:durableId="452B9C1B"/>
  <w16cid:commentId w16cid:paraId="75074A8E" w16cid:durableId="40CC7098"/>
  <w16cid:commentId w16cid:paraId="08CA612E" w16cid:durableId="31FEDE73"/>
  <w16cid:commentId w16cid:paraId="197ED945" w16cid:durableId="694C8FCB"/>
  <w16cid:commentId w16cid:paraId="3261E550" w16cid:durableId="65D279E3"/>
  <w16cid:commentId w16cid:paraId="596C1AA0" w16cid:durableId="48C7D748"/>
  <w16cid:commentId w16cid:paraId="23AC0A45" w16cid:durableId="5829E6EA"/>
  <w16cid:commentId w16cid:paraId="7FDC0D9E" w16cid:durableId="52B49652"/>
  <w16cid:commentId w16cid:paraId="279E44CD" w16cid:durableId="178EE118"/>
  <w16cid:commentId w16cid:paraId="20A301A7" w16cid:durableId="6CCEF7F1"/>
  <w16cid:commentId w16cid:paraId="288319D8" w16cid:durableId="68F0B57B"/>
  <w16cid:commentId w16cid:paraId="6C59EDFC" w16cid:durableId="2964514A"/>
  <w16cid:commentId w16cid:paraId="4F686030" w16cid:durableId="4BAB66DB"/>
  <w16cid:commentId w16cid:paraId="7492606B" w16cid:durableId="7E51C8CD"/>
  <w16cid:commentId w16cid:paraId="2E89CFC0" w16cid:durableId="0A9C8C5B"/>
  <w16cid:commentId w16cid:paraId="77F3BB5C" w16cid:durableId="5595C274"/>
  <w16cid:commentId w16cid:paraId="030437DF" w16cid:durableId="226E2E45"/>
  <w16cid:commentId w16cid:paraId="7B04F570" w16cid:durableId="70EABD83"/>
  <w16cid:commentId w16cid:paraId="0848C0E7" w16cid:durableId="784F9035"/>
  <w16cid:commentId w16cid:paraId="7825A1E1" w16cid:durableId="37287C04"/>
  <w16cid:commentId w16cid:paraId="63F34121" w16cid:durableId="0129D54D"/>
  <w16cid:commentId w16cid:paraId="0C9EF0C2" w16cid:durableId="06C642A1"/>
  <w16cid:commentId w16cid:paraId="4886EF0F" w16cid:durableId="4A76FA79"/>
  <w16cid:commentId w16cid:paraId="7B8DEF35" w16cid:durableId="62D304AF"/>
  <w16cid:commentId w16cid:paraId="0F1EBF84" w16cid:durableId="171761BA"/>
  <w16cid:commentId w16cid:paraId="68728F10" w16cid:durableId="7087D45C"/>
  <w16cid:commentId w16cid:paraId="0DE758DE" w16cid:durableId="7F909EBE"/>
  <w16cid:commentId w16cid:paraId="027B32C8" w16cid:durableId="1562C8B7"/>
  <w16cid:commentId w16cid:paraId="688CF841" w16cid:durableId="216C5500"/>
  <w16cid:commentId w16cid:paraId="031CCF60" w16cid:durableId="5B0CBA80"/>
  <w16cid:commentId w16cid:paraId="219B2861" w16cid:durableId="6CED2297"/>
  <w16cid:commentId w16cid:paraId="3652F561" w16cid:durableId="561CFD66"/>
  <w16cid:commentId w16cid:paraId="279C61C2" w16cid:durableId="687D9743"/>
  <w16cid:commentId w16cid:paraId="355F08F3" w16cid:durableId="6F9B9CCA"/>
  <w16cid:commentId w16cid:paraId="19E711F8" w16cid:durableId="2BF30EB4"/>
  <w16cid:commentId w16cid:paraId="12FD3992" w16cid:durableId="4A7DD1E7"/>
  <w16cid:commentId w16cid:paraId="7BF3BA18" w16cid:durableId="6BD97CFC"/>
  <w16cid:commentId w16cid:paraId="4AAB7B49" w16cid:durableId="07C78931"/>
  <w16cid:commentId w16cid:paraId="2FA5697A" w16cid:durableId="2EC8AE3B"/>
  <w16cid:commentId w16cid:paraId="77CC2B82" w16cid:durableId="6F5528C7"/>
  <w16cid:commentId w16cid:paraId="6EAE1149" w16cid:durableId="70054084"/>
  <w16cid:commentId w16cid:paraId="6F46248D" w16cid:durableId="24D08F89"/>
  <w16cid:commentId w16cid:paraId="70F5259D" w16cid:durableId="58CDC173"/>
  <w16cid:commentId w16cid:paraId="07B0E390" w16cid:durableId="08E9831C"/>
  <w16cid:commentId w16cid:paraId="26C63B95" w16cid:durableId="0165830A"/>
  <w16cid:commentId w16cid:paraId="7A96846B" w16cid:durableId="526568E3"/>
  <w16cid:commentId w16cid:paraId="7B62E4DE" w16cid:durableId="6E539CC0"/>
  <w16cid:commentId w16cid:paraId="1BF31D59" w16cid:durableId="33684F79"/>
  <w16cid:commentId w16cid:paraId="58B9AD2E" w16cid:durableId="460A8CAB"/>
  <w16cid:commentId w16cid:paraId="352E3DEA" w16cid:durableId="1E79747D"/>
  <w16cid:commentId w16cid:paraId="4A0A1904" w16cid:durableId="5287B530"/>
  <w16cid:commentId w16cid:paraId="006E9496" w16cid:durableId="4F7FA761"/>
  <w16cid:commentId w16cid:paraId="134DC4D5" w16cid:durableId="78F38E1F"/>
  <w16cid:commentId w16cid:paraId="6B0AF597" w16cid:durableId="4AF1B24C"/>
  <w16cid:commentId w16cid:paraId="370DDB06" w16cid:durableId="2B2955E6"/>
  <w16cid:commentId w16cid:paraId="60FC02FC" w16cid:durableId="74807C29"/>
  <w16cid:commentId w16cid:paraId="34070167" w16cid:durableId="6BC0C0F2"/>
  <w16cid:commentId w16cid:paraId="6D127EC3" w16cid:durableId="32E707A0"/>
  <w16cid:commentId w16cid:paraId="7995F3BA" w16cid:durableId="2533319D"/>
  <w16cid:commentId w16cid:paraId="2D6C6012" w16cid:durableId="64FA3AC8"/>
  <w16cid:commentId w16cid:paraId="07FFBF43" w16cid:durableId="5DCF53DF"/>
  <w16cid:commentId w16cid:paraId="79593425" w16cid:durableId="3CB3063E"/>
  <w16cid:commentId w16cid:paraId="6D5CAA3F" w16cid:durableId="4F91BA5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gency FB">
    <w:panose1 w:val="020B0503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7604"/>
    <w:multiLevelType w:val="multilevel"/>
    <w:tmpl w:val="B72C9AA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 w15:restartNumberingAfterBreak="0">
    <w:nsid w:val="058F7C18"/>
    <w:multiLevelType w:val="hybridMultilevel"/>
    <w:tmpl w:val="F266EAB6"/>
    <w:lvl w:ilvl="0" w:tplc="1868A392">
      <w:start w:val="1"/>
      <w:numFmt w:val="decimal"/>
      <w:lvlText w:val="%1.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525BD2"/>
    <w:multiLevelType w:val="hybridMultilevel"/>
    <w:tmpl w:val="BAD02EE6"/>
    <w:lvl w:ilvl="0" w:tplc="806C1B6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976D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1C6E5D11"/>
    <w:multiLevelType w:val="hybridMultilevel"/>
    <w:tmpl w:val="EE84E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92AA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2AB758E7"/>
    <w:multiLevelType w:val="multilevel"/>
    <w:tmpl w:val="74E62F0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7" w15:restartNumberingAfterBreak="0">
    <w:nsid w:val="32DF49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0572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8096CEA"/>
    <w:multiLevelType w:val="multilevel"/>
    <w:tmpl w:val="6E24DD7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0" w15:restartNumberingAfterBreak="0">
    <w:nsid w:val="3E975D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EF196B"/>
    <w:multiLevelType w:val="multilevel"/>
    <w:tmpl w:val="A90476C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EF6BA7"/>
    <w:multiLevelType w:val="multilevel"/>
    <w:tmpl w:val="25965E32"/>
    <w:lvl w:ilvl="0">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45B20770"/>
    <w:multiLevelType w:val="multilevel"/>
    <w:tmpl w:val="2C1CAFE4"/>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4" w15:restartNumberingAfterBreak="0">
    <w:nsid w:val="4A7A6FEE"/>
    <w:multiLevelType w:val="multilevel"/>
    <w:tmpl w:val="0ECAD2F0"/>
    <w:lvl w:ilvl="0">
      <w:start w:val="1"/>
      <w:numFmt w:val="decimal"/>
      <w:pStyle w:val="GDD-Section"/>
      <w:lvlText w:val="Section %1 - "/>
      <w:lvlJc w:val="left"/>
      <w:pPr>
        <w:ind w:left="432" w:hanging="432"/>
      </w:pPr>
      <w:rPr>
        <w:rFonts w:hint="default"/>
      </w:rPr>
    </w:lvl>
    <w:lvl w:ilvl="1">
      <w:start w:val="1"/>
      <w:numFmt w:val="decimal"/>
      <w:pStyle w:val="GDD-Category1"/>
      <w:lvlText w:val="%1.%2"/>
      <w:lvlJc w:val="left"/>
      <w:pPr>
        <w:ind w:left="576" w:hanging="576"/>
      </w:pPr>
      <w:rPr>
        <w:rFonts w:ascii="Agency FB" w:hAnsi="Agency FB" w:hint="default"/>
      </w:rPr>
    </w:lvl>
    <w:lvl w:ilvl="2">
      <w:start w:val="1"/>
      <w:numFmt w:val="decimal"/>
      <w:pStyle w:val="GDD-Category2"/>
      <w:lvlText w:val="%1.%2.%3"/>
      <w:lvlJc w:val="left"/>
      <w:pPr>
        <w:ind w:left="864" w:hanging="576"/>
      </w:pPr>
      <w:rPr>
        <w:rFonts w:ascii="Agency FB" w:hAnsi="Agency FB" w:hint="default"/>
        <w:spacing w:val="0"/>
        <w14:numSpacing w14:val="default"/>
      </w:rPr>
    </w:lvl>
    <w:lvl w:ilvl="3">
      <w:start w:val="1"/>
      <w:numFmt w:val="decimal"/>
      <w:pStyle w:val="GDD-Subcategory"/>
      <w:lvlText w:val="%1.%2.%3.%4"/>
      <w:lvlJc w:val="left"/>
      <w:pPr>
        <w:ind w:left="1440" w:hanging="864"/>
      </w:pPr>
      <w:rPr>
        <w:rFonts w:ascii="Agency FB" w:hAnsi="Agency FB" w:hint="default"/>
      </w:rPr>
    </w:lvl>
    <w:lvl w:ilvl="4">
      <w:start w:val="1"/>
      <w:numFmt w:val="none"/>
      <w:lvlText w:val=""/>
      <w:lvlJc w:val="left"/>
      <w:pPr>
        <w:ind w:left="864" w:firstLine="0"/>
      </w:pPr>
      <w:rPr>
        <w:rFonts w:ascii="Agency FB" w:hAnsi="Agency FB" w:hint="default"/>
      </w:rPr>
    </w:lvl>
    <w:lvl w:ilvl="5">
      <w:start w:val="1"/>
      <w:numFmt w:val="decimal"/>
      <w:pStyle w:val="Heading6"/>
      <w:lvlText w:val="%1.%2.%3.%4.%5.%6"/>
      <w:lvlJc w:val="left"/>
      <w:pPr>
        <w:ind w:left="1872" w:hanging="432"/>
      </w:pPr>
      <w:rPr>
        <w:rFonts w:hint="default"/>
      </w:rPr>
    </w:lvl>
    <w:lvl w:ilvl="6">
      <w:start w:val="1"/>
      <w:numFmt w:val="decimal"/>
      <w:pStyle w:val="Heading7"/>
      <w:lvlText w:val="%1.%2.%3.%4.%5.%6.%7"/>
      <w:lvlJc w:val="left"/>
      <w:pPr>
        <w:ind w:left="2160" w:hanging="432"/>
      </w:pPr>
      <w:rPr>
        <w:rFonts w:hint="default"/>
      </w:rPr>
    </w:lvl>
    <w:lvl w:ilvl="7">
      <w:start w:val="1"/>
      <w:numFmt w:val="decimal"/>
      <w:pStyle w:val="Heading8"/>
      <w:lvlText w:val="%1.%2.%3.%4.%5.%6.%7.%8"/>
      <w:lvlJc w:val="left"/>
      <w:pPr>
        <w:ind w:left="2448" w:hanging="432"/>
      </w:pPr>
      <w:rPr>
        <w:rFonts w:hint="default"/>
      </w:rPr>
    </w:lvl>
    <w:lvl w:ilvl="8">
      <w:start w:val="1"/>
      <w:numFmt w:val="decimal"/>
      <w:pStyle w:val="Heading9"/>
      <w:lvlText w:val="%1.%2.%3.%4.%5.%6.%7.%8.%9"/>
      <w:lvlJc w:val="left"/>
      <w:pPr>
        <w:ind w:left="2736" w:hanging="432"/>
      </w:pPr>
      <w:rPr>
        <w:rFonts w:hint="default"/>
      </w:rPr>
    </w:lvl>
  </w:abstractNum>
  <w:abstractNum w:abstractNumId="15" w15:restartNumberingAfterBreak="0">
    <w:nsid w:val="4B774893"/>
    <w:multiLevelType w:val="multilevel"/>
    <w:tmpl w:val="68BC60B4"/>
    <w:lvl w:ilvl="0">
      <w:start w:val="3"/>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6" w15:restartNumberingAfterBreak="0">
    <w:nsid w:val="4DC54C30"/>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DCD698B"/>
    <w:multiLevelType w:val="hybridMultilevel"/>
    <w:tmpl w:val="0504A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563A18"/>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19" w15:restartNumberingAfterBreak="0">
    <w:nsid w:val="50D070D5"/>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20" w15:restartNumberingAfterBreak="0">
    <w:nsid w:val="58C11B3A"/>
    <w:multiLevelType w:val="hybridMultilevel"/>
    <w:tmpl w:val="C8B8C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623C53"/>
    <w:multiLevelType w:val="hybridMultilevel"/>
    <w:tmpl w:val="A3B86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E01F5"/>
    <w:multiLevelType w:val="hybridMultilevel"/>
    <w:tmpl w:val="A27C2270"/>
    <w:lvl w:ilvl="0" w:tplc="A624568E">
      <w:start w:val="1"/>
      <w:numFmt w:val="bullet"/>
      <w:lvlText w:val=""/>
      <w:lvlJc w:val="left"/>
      <w:pPr>
        <w:ind w:left="1440" w:hanging="360"/>
      </w:pPr>
      <w:rPr>
        <w:rFonts w:ascii="Symbol" w:hAnsi="Symbol"/>
      </w:rPr>
    </w:lvl>
    <w:lvl w:ilvl="1" w:tplc="E79E59C0">
      <w:start w:val="1"/>
      <w:numFmt w:val="bullet"/>
      <w:lvlText w:val=""/>
      <w:lvlJc w:val="left"/>
      <w:pPr>
        <w:ind w:left="1440" w:hanging="360"/>
      </w:pPr>
      <w:rPr>
        <w:rFonts w:ascii="Symbol" w:hAnsi="Symbol"/>
      </w:rPr>
    </w:lvl>
    <w:lvl w:ilvl="2" w:tplc="740A045E">
      <w:start w:val="1"/>
      <w:numFmt w:val="bullet"/>
      <w:lvlText w:val=""/>
      <w:lvlJc w:val="left"/>
      <w:pPr>
        <w:ind w:left="1440" w:hanging="360"/>
      </w:pPr>
      <w:rPr>
        <w:rFonts w:ascii="Symbol" w:hAnsi="Symbol"/>
      </w:rPr>
    </w:lvl>
    <w:lvl w:ilvl="3" w:tplc="FB626D02">
      <w:start w:val="1"/>
      <w:numFmt w:val="bullet"/>
      <w:lvlText w:val=""/>
      <w:lvlJc w:val="left"/>
      <w:pPr>
        <w:ind w:left="1440" w:hanging="360"/>
      </w:pPr>
      <w:rPr>
        <w:rFonts w:ascii="Symbol" w:hAnsi="Symbol"/>
      </w:rPr>
    </w:lvl>
    <w:lvl w:ilvl="4" w:tplc="80EC5740">
      <w:start w:val="1"/>
      <w:numFmt w:val="bullet"/>
      <w:lvlText w:val=""/>
      <w:lvlJc w:val="left"/>
      <w:pPr>
        <w:ind w:left="1440" w:hanging="360"/>
      </w:pPr>
      <w:rPr>
        <w:rFonts w:ascii="Symbol" w:hAnsi="Symbol"/>
      </w:rPr>
    </w:lvl>
    <w:lvl w:ilvl="5" w:tplc="9F58937C">
      <w:start w:val="1"/>
      <w:numFmt w:val="bullet"/>
      <w:lvlText w:val=""/>
      <w:lvlJc w:val="left"/>
      <w:pPr>
        <w:ind w:left="1440" w:hanging="360"/>
      </w:pPr>
      <w:rPr>
        <w:rFonts w:ascii="Symbol" w:hAnsi="Symbol"/>
      </w:rPr>
    </w:lvl>
    <w:lvl w:ilvl="6" w:tplc="66ECEFF6">
      <w:start w:val="1"/>
      <w:numFmt w:val="bullet"/>
      <w:lvlText w:val=""/>
      <w:lvlJc w:val="left"/>
      <w:pPr>
        <w:ind w:left="1440" w:hanging="360"/>
      </w:pPr>
      <w:rPr>
        <w:rFonts w:ascii="Symbol" w:hAnsi="Symbol"/>
      </w:rPr>
    </w:lvl>
    <w:lvl w:ilvl="7" w:tplc="46E64ADE">
      <w:start w:val="1"/>
      <w:numFmt w:val="bullet"/>
      <w:lvlText w:val=""/>
      <w:lvlJc w:val="left"/>
      <w:pPr>
        <w:ind w:left="1440" w:hanging="360"/>
      </w:pPr>
      <w:rPr>
        <w:rFonts w:ascii="Symbol" w:hAnsi="Symbol"/>
      </w:rPr>
    </w:lvl>
    <w:lvl w:ilvl="8" w:tplc="9D425A76">
      <w:start w:val="1"/>
      <w:numFmt w:val="bullet"/>
      <w:lvlText w:val=""/>
      <w:lvlJc w:val="left"/>
      <w:pPr>
        <w:ind w:left="1440" w:hanging="360"/>
      </w:pPr>
      <w:rPr>
        <w:rFonts w:ascii="Symbol" w:hAnsi="Symbol"/>
      </w:rPr>
    </w:lvl>
  </w:abstractNum>
  <w:abstractNum w:abstractNumId="23" w15:restartNumberingAfterBreak="0">
    <w:nsid w:val="5AB761FC"/>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24" w15:restartNumberingAfterBreak="0">
    <w:nsid w:val="5ADD2848"/>
    <w:multiLevelType w:val="multilevel"/>
    <w:tmpl w:val="2BF0F946"/>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25" w15:restartNumberingAfterBreak="0">
    <w:nsid w:val="5BE0700A"/>
    <w:multiLevelType w:val="hybridMultilevel"/>
    <w:tmpl w:val="FE525E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775A5A"/>
    <w:multiLevelType w:val="hybridMultilevel"/>
    <w:tmpl w:val="6AB04B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F6768"/>
    <w:multiLevelType w:val="hybridMultilevel"/>
    <w:tmpl w:val="F5181FD6"/>
    <w:lvl w:ilvl="0" w:tplc="EA66D4F2">
      <w:start w:val="1"/>
      <w:numFmt w:val="decimal"/>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0EB43B4"/>
    <w:multiLevelType w:val="hybridMultilevel"/>
    <w:tmpl w:val="AC2A6D26"/>
    <w:lvl w:ilvl="0" w:tplc="D626137A">
      <w:start w:val="1"/>
      <w:numFmt w:val="decimal"/>
      <w:lvlText w:val="%1.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D600D0"/>
    <w:multiLevelType w:val="hybridMultilevel"/>
    <w:tmpl w:val="F68E2B48"/>
    <w:lvl w:ilvl="0" w:tplc="4798E262">
      <w:start w:val="1"/>
      <w:numFmt w:val="decimal"/>
      <w:lvlText w:val="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A5348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7C5D401E"/>
    <w:multiLevelType w:val="hybridMultilevel"/>
    <w:tmpl w:val="FA448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AD59B3"/>
    <w:multiLevelType w:val="hybridMultilevel"/>
    <w:tmpl w:val="25B62B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EC40FE"/>
    <w:multiLevelType w:val="multilevel"/>
    <w:tmpl w:val="3B521718"/>
    <w:lvl w:ilvl="0">
      <w:start w:val="1"/>
      <w:numFmt w:val="decimal"/>
      <w:lvlText w:val="Section %1 - "/>
      <w:lvlJc w:val="left"/>
      <w:pPr>
        <w:ind w:left="864" w:hanging="432"/>
      </w:pPr>
      <w:rPr>
        <w:rFonts w:hint="default"/>
      </w:rPr>
    </w:lvl>
    <w:lvl w:ilvl="1">
      <w:start w:val="1"/>
      <w:numFmt w:val="decimal"/>
      <w:lvlText w:val="%1.%2"/>
      <w:lvlJc w:val="left"/>
      <w:pPr>
        <w:ind w:left="1008" w:hanging="576"/>
      </w:pPr>
      <w:rPr>
        <w:rFonts w:ascii="Agency FB" w:hAnsi="Agency FB" w:hint="default"/>
      </w:rPr>
    </w:lvl>
    <w:lvl w:ilvl="2">
      <w:start w:val="1"/>
      <w:numFmt w:val="decimal"/>
      <w:lvlText w:val="%1.%2.%3"/>
      <w:lvlJc w:val="left"/>
      <w:pPr>
        <w:ind w:left="1296" w:hanging="576"/>
      </w:pPr>
      <w:rPr>
        <w:rFonts w:ascii="Agency FB" w:hAnsi="Agency FB" w:hint="default"/>
        <w:spacing w:val="0"/>
        <w14:numSpacing w14:val="default"/>
      </w:rPr>
    </w:lvl>
    <w:lvl w:ilvl="3">
      <w:start w:val="1"/>
      <w:numFmt w:val="decimal"/>
      <w:lvlText w:val="%1.%2.%3.%4"/>
      <w:lvlJc w:val="left"/>
      <w:pPr>
        <w:ind w:left="1584" w:hanging="576"/>
      </w:pPr>
      <w:rPr>
        <w:rFonts w:ascii="Agency FB" w:hAnsi="Agency FB" w:hint="default"/>
      </w:rPr>
    </w:lvl>
    <w:lvl w:ilvl="4">
      <w:start w:val="1"/>
      <w:numFmt w:val="none"/>
      <w:lvlText w:val=""/>
      <w:lvlJc w:val="left"/>
      <w:pPr>
        <w:ind w:left="1296" w:firstLine="0"/>
      </w:pPr>
      <w:rPr>
        <w:rFonts w:ascii="Agency FB" w:hAnsi="Agency FB" w:hint="default"/>
      </w:rPr>
    </w:lvl>
    <w:lvl w:ilvl="5">
      <w:start w:val="1"/>
      <w:numFmt w:val="decimal"/>
      <w:lvlText w:val="%1.%2.%3.%4.%5.%6"/>
      <w:lvlJc w:val="left"/>
      <w:pPr>
        <w:ind w:left="2304" w:hanging="432"/>
      </w:pPr>
      <w:rPr>
        <w:rFonts w:hint="default"/>
      </w:rPr>
    </w:lvl>
    <w:lvl w:ilvl="6">
      <w:start w:val="1"/>
      <w:numFmt w:val="decimal"/>
      <w:lvlText w:val="%1.%2.%3.%4.%5.%6.%7"/>
      <w:lvlJc w:val="left"/>
      <w:pPr>
        <w:ind w:left="2592" w:hanging="432"/>
      </w:pPr>
      <w:rPr>
        <w:rFonts w:hint="default"/>
      </w:rPr>
    </w:lvl>
    <w:lvl w:ilvl="7">
      <w:start w:val="1"/>
      <w:numFmt w:val="decimal"/>
      <w:lvlText w:val="%1.%2.%3.%4.%5.%6.%7.%8"/>
      <w:lvlJc w:val="left"/>
      <w:pPr>
        <w:ind w:left="2880" w:hanging="432"/>
      </w:pPr>
      <w:rPr>
        <w:rFonts w:hint="default"/>
      </w:rPr>
    </w:lvl>
    <w:lvl w:ilvl="8">
      <w:start w:val="1"/>
      <w:numFmt w:val="decimal"/>
      <w:lvlText w:val="%1.%2.%3.%4.%5.%6.%7.%8.%9"/>
      <w:lvlJc w:val="left"/>
      <w:pPr>
        <w:ind w:left="3168" w:hanging="432"/>
      </w:pPr>
      <w:rPr>
        <w:rFonts w:hint="default"/>
      </w:rPr>
    </w:lvl>
  </w:abstractNum>
  <w:abstractNum w:abstractNumId="34" w15:restartNumberingAfterBreak="0">
    <w:nsid w:val="7E91487A"/>
    <w:multiLevelType w:val="multilevel"/>
    <w:tmpl w:val="C9B831CA"/>
    <w:lvl w:ilvl="0">
      <w:start w:val="1"/>
      <w:numFmt w:val="decimal"/>
      <w:lvlText w:val="Section %1 - "/>
      <w:lvlJc w:val="left"/>
      <w:pPr>
        <w:ind w:left="432" w:hanging="432"/>
      </w:pPr>
      <w:rPr>
        <w:rFonts w:ascii="Agency FB" w:hAnsi="Agency FB" w:hint="default"/>
      </w:rPr>
    </w:lvl>
    <w:lvl w:ilvl="1">
      <w:start w:val="1"/>
      <w:numFmt w:val="decimal"/>
      <w:lvlText w:val="%1.%2"/>
      <w:lvlJc w:val="left"/>
      <w:pPr>
        <w:ind w:left="576" w:hanging="576"/>
      </w:pPr>
      <w:rPr>
        <w:rFonts w:ascii="Agency FB" w:hAnsi="Agency FB" w:hint="default"/>
      </w:rPr>
    </w:lvl>
    <w:lvl w:ilvl="2">
      <w:start w:val="1"/>
      <w:numFmt w:val="decimal"/>
      <w:lvlText w:val="%1.%2.%3"/>
      <w:lvlJc w:val="left"/>
      <w:pPr>
        <w:ind w:left="864" w:hanging="576"/>
      </w:pPr>
      <w:rPr>
        <w:rFonts w:ascii="Agency FB" w:hAnsi="Agency FB" w:hint="default"/>
        <w:spacing w:val="0"/>
        <w14:numSpacing w14:val="default"/>
      </w:rPr>
    </w:lvl>
    <w:lvl w:ilvl="3">
      <w:start w:val="1"/>
      <w:numFmt w:val="decimal"/>
      <w:pStyle w:val="Subcategory"/>
      <w:lvlText w:val="%1.%2.%3.%4"/>
      <w:lvlJc w:val="left"/>
      <w:pPr>
        <w:ind w:left="1152" w:hanging="576"/>
      </w:pPr>
      <w:rPr>
        <w:rFonts w:ascii="Agency FB" w:hAnsi="Agency FB" w:hint="default"/>
      </w:rPr>
    </w:lvl>
    <w:lvl w:ilvl="4">
      <w:start w:val="1"/>
      <w:numFmt w:val="decimal"/>
      <w:lvlText w:val="%1.%2.%3.%4.%5"/>
      <w:lvlJc w:val="left"/>
      <w:pPr>
        <w:ind w:left="1728" w:hanging="576"/>
      </w:pPr>
      <w:rPr>
        <w:rFonts w:hint="default"/>
      </w:rPr>
    </w:lvl>
    <w:lvl w:ilvl="5">
      <w:start w:val="1"/>
      <w:numFmt w:val="decimal"/>
      <w:lvlText w:val="%1.%2.%3.%4.%5.%6"/>
      <w:lvlJc w:val="left"/>
      <w:pPr>
        <w:ind w:left="1872" w:hanging="432"/>
      </w:pPr>
      <w:rPr>
        <w:rFonts w:hint="default"/>
      </w:rPr>
    </w:lvl>
    <w:lvl w:ilvl="6">
      <w:start w:val="1"/>
      <w:numFmt w:val="decimal"/>
      <w:lvlText w:val="%1.%2.%3.%4.%5.%6.%7"/>
      <w:lvlJc w:val="left"/>
      <w:pPr>
        <w:ind w:left="2160" w:hanging="432"/>
      </w:pPr>
      <w:rPr>
        <w:rFonts w:hint="default"/>
      </w:rPr>
    </w:lvl>
    <w:lvl w:ilvl="7">
      <w:start w:val="1"/>
      <w:numFmt w:val="decimal"/>
      <w:lvlText w:val="%1.%2.%3.%4.%5.%6.%7.%8"/>
      <w:lvlJc w:val="left"/>
      <w:pPr>
        <w:ind w:left="2448" w:hanging="432"/>
      </w:pPr>
      <w:rPr>
        <w:rFonts w:hint="default"/>
      </w:rPr>
    </w:lvl>
    <w:lvl w:ilvl="8">
      <w:start w:val="1"/>
      <w:numFmt w:val="decimal"/>
      <w:lvlText w:val="%1.%2.%3.%4.%5.%6.%7.%8.%9"/>
      <w:lvlJc w:val="left"/>
      <w:pPr>
        <w:ind w:left="2736" w:hanging="432"/>
      </w:pPr>
      <w:rPr>
        <w:rFonts w:hint="default"/>
      </w:rPr>
    </w:lvl>
  </w:abstractNum>
  <w:abstractNum w:abstractNumId="35" w15:restartNumberingAfterBreak="0">
    <w:nsid w:val="7FD72F10"/>
    <w:multiLevelType w:val="hybridMultilevel"/>
    <w:tmpl w:val="BA2CB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2270907">
    <w:abstractNumId w:val="7"/>
  </w:num>
  <w:num w:numId="2" w16cid:durableId="1456414246">
    <w:abstractNumId w:val="19"/>
  </w:num>
  <w:num w:numId="3" w16cid:durableId="1477144216">
    <w:abstractNumId w:val="5"/>
  </w:num>
  <w:num w:numId="4" w16cid:durableId="434835760">
    <w:abstractNumId w:val="3"/>
  </w:num>
  <w:num w:numId="5" w16cid:durableId="370691730">
    <w:abstractNumId w:val="30"/>
  </w:num>
  <w:num w:numId="6" w16cid:durableId="1975140185">
    <w:abstractNumId w:val="1"/>
  </w:num>
  <w:num w:numId="7" w16cid:durableId="1845514273">
    <w:abstractNumId w:val="10"/>
  </w:num>
  <w:num w:numId="8" w16cid:durableId="954019091">
    <w:abstractNumId w:val="28"/>
  </w:num>
  <w:num w:numId="9" w16cid:durableId="858809102">
    <w:abstractNumId w:val="28"/>
    <w:lvlOverride w:ilvl="0">
      <w:startOverride w:val="2"/>
    </w:lvlOverride>
  </w:num>
  <w:num w:numId="10" w16cid:durableId="1403021818">
    <w:abstractNumId w:val="27"/>
  </w:num>
  <w:num w:numId="11" w16cid:durableId="747731098">
    <w:abstractNumId w:val="27"/>
    <w:lvlOverride w:ilvl="0">
      <w:startOverride w:val="3"/>
    </w:lvlOverride>
  </w:num>
  <w:num w:numId="12" w16cid:durableId="1767261808">
    <w:abstractNumId w:val="27"/>
    <w:lvlOverride w:ilvl="0">
      <w:startOverride w:val="3"/>
    </w:lvlOverride>
  </w:num>
  <w:num w:numId="13" w16cid:durableId="1432890361">
    <w:abstractNumId w:val="27"/>
    <w:lvlOverride w:ilvl="0">
      <w:startOverride w:val="1"/>
    </w:lvlOverride>
  </w:num>
  <w:num w:numId="14" w16cid:durableId="1455979827">
    <w:abstractNumId w:val="16"/>
  </w:num>
  <w:num w:numId="15" w16cid:durableId="769082259">
    <w:abstractNumId w:val="8"/>
  </w:num>
  <w:num w:numId="16" w16cid:durableId="47016967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1654448">
    <w:abstractNumId w:val="19"/>
  </w:num>
  <w:num w:numId="18" w16cid:durableId="7219631">
    <w:abstractNumId w:val="19"/>
  </w:num>
  <w:num w:numId="19" w16cid:durableId="300308363">
    <w:abstractNumId w:val="19"/>
  </w:num>
  <w:num w:numId="20" w16cid:durableId="20341893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25225188">
    <w:abstractNumId w:val="19"/>
  </w:num>
  <w:num w:numId="22" w16cid:durableId="4730610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29141845">
    <w:abstractNumId w:val="19"/>
  </w:num>
  <w:num w:numId="24" w16cid:durableId="508374366">
    <w:abstractNumId w:val="9"/>
  </w:num>
  <w:num w:numId="25" w16cid:durableId="1611468892">
    <w:abstractNumId w:val="23"/>
  </w:num>
  <w:num w:numId="26" w16cid:durableId="601763050">
    <w:abstractNumId w:val="15"/>
  </w:num>
  <w:num w:numId="27" w16cid:durableId="892809824">
    <w:abstractNumId w:val="18"/>
  </w:num>
  <w:num w:numId="28" w16cid:durableId="1684937442">
    <w:abstractNumId w:val="34"/>
  </w:num>
  <w:num w:numId="29" w16cid:durableId="436680122">
    <w:abstractNumId w:val="24"/>
  </w:num>
  <w:num w:numId="30" w16cid:durableId="750851211">
    <w:abstractNumId w:val="13"/>
  </w:num>
  <w:num w:numId="31" w16cid:durableId="1051882109">
    <w:abstractNumId w:val="0"/>
  </w:num>
  <w:num w:numId="32" w16cid:durableId="416485908">
    <w:abstractNumId w:val="6"/>
  </w:num>
  <w:num w:numId="33" w16cid:durableId="1817798020">
    <w:abstractNumId w:val="14"/>
  </w:num>
  <w:num w:numId="34" w16cid:durableId="2380591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639185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730510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05727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88951965">
    <w:abstractNumId w:val="11"/>
  </w:num>
  <w:num w:numId="39" w16cid:durableId="615336520">
    <w:abstractNumId w:val="29"/>
  </w:num>
  <w:num w:numId="40" w16cid:durableId="1051657520">
    <w:abstractNumId w:val="12"/>
  </w:num>
  <w:num w:numId="41" w16cid:durableId="2037731506">
    <w:abstractNumId w:val="22"/>
  </w:num>
  <w:num w:numId="42" w16cid:durableId="749543952">
    <w:abstractNumId w:val="33"/>
  </w:num>
  <w:num w:numId="43" w16cid:durableId="761603894">
    <w:abstractNumId w:val="31"/>
  </w:num>
  <w:num w:numId="44" w16cid:durableId="1867449709">
    <w:abstractNumId w:val="20"/>
  </w:num>
  <w:num w:numId="45" w16cid:durableId="349841626">
    <w:abstractNumId w:val="25"/>
  </w:num>
  <w:num w:numId="46" w16cid:durableId="894586799">
    <w:abstractNumId w:val="2"/>
  </w:num>
  <w:num w:numId="47" w16cid:durableId="2092001458">
    <w:abstractNumId w:val="21"/>
  </w:num>
  <w:num w:numId="48" w16cid:durableId="794714004">
    <w:abstractNumId w:val="17"/>
  </w:num>
  <w:num w:numId="49" w16cid:durableId="290551586">
    <w:abstractNumId w:val="26"/>
  </w:num>
  <w:num w:numId="50" w16cid:durableId="12925478">
    <w:abstractNumId w:val="4"/>
  </w:num>
  <w:num w:numId="51" w16cid:durableId="1701590465">
    <w:abstractNumId w:val="35"/>
  </w:num>
  <w:num w:numId="52" w16cid:durableId="775252412">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emo Cedillo">
    <w15:presenceInfo w15:providerId="Windows Live" w15:userId="1482b388a6556b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C9A"/>
    <w:rsid w:val="00014ECF"/>
    <w:rsid w:val="00091E62"/>
    <w:rsid w:val="000A35C2"/>
    <w:rsid w:val="00130694"/>
    <w:rsid w:val="00161431"/>
    <w:rsid w:val="001800B4"/>
    <w:rsid w:val="001B5081"/>
    <w:rsid w:val="0021047B"/>
    <w:rsid w:val="002242C8"/>
    <w:rsid w:val="0023297D"/>
    <w:rsid w:val="002461D9"/>
    <w:rsid w:val="0026499A"/>
    <w:rsid w:val="002E6986"/>
    <w:rsid w:val="002F4979"/>
    <w:rsid w:val="00312C41"/>
    <w:rsid w:val="00314281"/>
    <w:rsid w:val="003228BF"/>
    <w:rsid w:val="003275BA"/>
    <w:rsid w:val="00343674"/>
    <w:rsid w:val="003711A0"/>
    <w:rsid w:val="003952D6"/>
    <w:rsid w:val="003D2602"/>
    <w:rsid w:val="003E3B11"/>
    <w:rsid w:val="003E4EEF"/>
    <w:rsid w:val="003E6E77"/>
    <w:rsid w:val="004060F5"/>
    <w:rsid w:val="00441434"/>
    <w:rsid w:val="004530CC"/>
    <w:rsid w:val="00485C21"/>
    <w:rsid w:val="004C1D1F"/>
    <w:rsid w:val="004D2EB8"/>
    <w:rsid w:val="004E5C0B"/>
    <w:rsid w:val="00506B56"/>
    <w:rsid w:val="005A376A"/>
    <w:rsid w:val="005B6112"/>
    <w:rsid w:val="005C0CF8"/>
    <w:rsid w:val="00651E30"/>
    <w:rsid w:val="00675C4F"/>
    <w:rsid w:val="00686B9E"/>
    <w:rsid w:val="0069180E"/>
    <w:rsid w:val="006B58EC"/>
    <w:rsid w:val="006B763C"/>
    <w:rsid w:val="006B79D0"/>
    <w:rsid w:val="006C024D"/>
    <w:rsid w:val="006D536E"/>
    <w:rsid w:val="006F1771"/>
    <w:rsid w:val="006F2AC2"/>
    <w:rsid w:val="00715C9A"/>
    <w:rsid w:val="00727F19"/>
    <w:rsid w:val="00746975"/>
    <w:rsid w:val="00755BEC"/>
    <w:rsid w:val="00794528"/>
    <w:rsid w:val="007B3CD6"/>
    <w:rsid w:val="007D60EF"/>
    <w:rsid w:val="007E09C4"/>
    <w:rsid w:val="007E7E92"/>
    <w:rsid w:val="00805814"/>
    <w:rsid w:val="0080616E"/>
    <w:rsid w:val="00836477"/>
    <w:rsid w:val="008C13EB"/>
    <w:rsid w:val="008F223E"/>
    <w:rsid w:val="009310D2"/>
    <w:rsid w:val="00937A59"/>
    <w:rsid w:val="009A1AFF"/>
    <w:rsid w:val="009B5029"/>
    <w:rsid w:val="00A00EE8"/>
    <w:rsid w:val="00A158A3"/>
    <w:rsid w:val="00A26E10"/>
    <w:rsid w:val="00A41CA7"/>
    <w:rsid w:val="00A52BD8"/>
    <w:rsid w:val="00A70B62"/>
    <w:rsid w:val="00AA2069"/>
    <w:rsid w:val="00AB0A81"/>
    <w:rsid w:val="00AB32D4"/>
    <w:rsid w:val="00AC1628"/>
    <w:rsid w:val="00B30A64"/>
    <w:rsid w:val="00B33629"/>
    <w:rsid w:val="00B9277A"/>
    <w:rsid w:val="00BE2B4D"/>
    <w:rsid w:val="00C209AE"/>
    <w:rsid w:val="00C969EF"/>
    <w:rsid w:val="00CE485D"/>
    <w:rsid w:val="00D2181A"/>
    <w:rsid w:val="00D37738"/>
    <w:rsid w:val="00D6007D"/>
    <w:rsid w:val="00DB0BCA"/>
    <w:rsid w:val="00DC4092"/>
    <w:rsid w:val="00E075FC"/>
    <w:rsid w:val="00E34455"/>
    <w:rsid w:val="00E51482"/>
    <w:rsid w:val="00E57FB0"/>
    <w:rsid w:val="00E76681"/>
    <w:rsid w:val="00EA0E8E"/>
    <w:rsid w:val="00F05293"/>
    <w:rsid w:val="00F13AE5"/>
    <w:rsid w:val="00F150CA"/>
    <w:rsid w:val="00F57C27"/>
    <w:rsid w:val="00F81409"/>
    <w:rsid w:val="00F94EFA"/>
    <w:rsid w:val="00FC2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B76EB"/>
  <w15:docId w15:val="{A2D43BE9-C996-4C4E-810C-D06CECE3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85C21"/>
  </w:style>
  <w:style w:type="paragraph" w:styleId="Heading1">
    <w:name w:val="heading 1"/>
    <w:basedOn w:val="Normal"/>
    <w:next w:val="Normal"/>
    <w:link w:val="Heading1Char"/>
    <w:uiPriority w:val="9"/>
    <w:pPr>
      <w:keepNext/>
      <w:keepLines/>
      <w:spacing w:before="320" w:after="0" w:line="240" w:lineRule="auto"/>
      <w:outlineLvl w:val="0"/>
    </w:pPr>
    <w:rPr>
      <w:color w:val="2E74B5"/>
      <w:sz w:val="32"/>
      <w:szCs w:val="32"/>
    </w:rPr>
  </w:style>
  <w:style w:type="paragraph" w:styleId="Heading2">
    <w:name w:val="heading 2"/>
    <w:basedOn w:val="Normal"/>
    <w:next w:val="Normal"/>
    <w:link w:val="Heading2Char"/>
    <w:uiPriority w:val="9"/>
    <w:unhideWhenUsed/>
    <w:pPr>
      <w:keepNext/>
      <w:keepLines/>
      <w:spacing w:before="80" w:after="0" w:line="240" w:lineRule="auto"/>
      <w:outlineLvl w:val="1"/>
    </w:pPr>
    <w:rPr>
      <w:color w:val="404040"/>
      <w:sz w:val="28"/>
      <w:szCs w:val="28"/>
    </w:rPr>
  </w:style>
  <w:style w:type="paragraph" w:styleId="Heading3">
    <w:name w:val="heading 3"/>
    <w:basedOn w:val="Normal"/>
    <w:next w:val="Normal"/>
    <w:uiPriority w:val="9"/>
    <w:unhideWhenUsed/>
    <w:pPr>
      <w:keepNext/>
      <w:keepLines/>
      <w:spacing w:before="40" w:after="0" w:line="240" w:lineRule="auto"/>
      <w:outlineLvl w:val="2"/>
    </w:pPr>
    <w:rPr>
      <w:color w:val="44546A"/>
      <w:sz w:val="24"/>
      <w:szCs w:val="24"/>
    </w:rPr>
  </w:style>
  <w:style w:type="paragraph" w:styleId="Heading4">
    <w:name w:val="heading 4"/>
    <w:basedOn w:val="Normal"/>
    <w:next w:val="Normal"/>
    <w:link w:val="Heading4Char"/>
    <w:uiPriority w:val="9"/>
    <w:unhideWhenUsed/>
    <w:pPr>
      <w:keepNext/>
      <w:keepLines/>
      <w:spacing w:before="40" w:after="0"/>
      <w:outlineLvl w:val="3"/>
    </w:pPr>
    <w:rPr>
      <w:sz w:val="22"/>
      <w:szCs w:val="22"/>
    </w:rPr>
  </w:style>
  <w:style w:type="paragraph" w:styleId="Heading5">
    <w:name w:val="heading 5"/>
    <w:basedOn w:val="Normal"/>
    <w:next w:val="Normal"/>
    <w:uiPriority w:val="9"/>
    <w:unhideWhenUsed/>
    <w:pPr>
      <w:keepNext/>
      <w:keepLines/>
      <w:spacing w:before="40" w:after="0"/>
      <w:outlineLvl w:val="4"/>
    </w:pPr>
    <w:rPr>
      <w:color w:val="44546A"/>
      <w:sz w:val="22"/>
      <w:szCs w:val="22"/>
    </w:rPr>
  </w:style>
  <w:style w:type="paragraph" w:styleId="Heading6">
    <w:name w:val="heading 6"/>
    <w:basedOn w:val="Normal"/>
    <w:next w:val="Normal"/>
    <w:uiPriority w:val="9"/>
    <w:unhideWhenUsed/>
    <w:pPr>
      <w:keepNext/>
      <w:keepLines/>
      <w:numPr>
        <w:ilvl w:val="5"/>
        <w:numId w:val="33"/>
      </w:numPr>
      <w:spacing w:before="40" w:after="0"/>
      <w:outlineLvl w:val="5"/>
    </w:pPr>
    <w:rPr>
      <w:i/>
      <w:color w:val="44546A"/>
      <w:sz w:val="21"/>
      <w:szCs w:val="21"/>
    </w:rPr>
  </w:style>
  <w:style w:type="paragraph" w:styleId="Heading7">
    <w:name w:val="heading 7"/>
    <w:basedOn w:val="Normal"/>
    <w:next w:val="Normal"/>
    <w:link w:val="Heading7Char"/>
    <w:uiPriority w:val="9"/>
    <w:semiHidden/>
    <w:unhideWhenUsed/>
    <w:qFormat/>
    <w:rsid w:val="00485C21"/>
    <w:pPr>
      <w:keepNext/>
      <w:keepLines/>
      <w:numPr>
        <w:ilvl w:val="6"/>
        <w:numId w:val="3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85C21"/>
    <w:pPr>
      <w:keepNext/>
      <w:keepLines/>
      <w:numPr>
        <w:ilvl w:val="7"/>
        <w:numId w:val="3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5C21"/>
    <w:pPr>
      <w:keepNext/>
      <w:keepLines/>
      <w:numPr>
        <w:ilvl w:val="8"/>
        <w:numId w:val="3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after="0" w:line="240" w:lineRule="auto"/>
    </w:pPr>
    <w:rPr>
      <w:color w:val="5B9BD5"/>
      <w:sz w:val="56"/>
      <w:szCs w:val="56"/>
    </w:rPr>
  </w:style>
  <w:style w:type="paragraph" w:styleId="Subtitle">
    <w:name w:val="Subtitle"/>
    <w:basedOn w:val="Normal"/>
    <w:next w:val="Normal"/>
    <w:uiPriority w:val="11"/>
    <w:pPr>
      <w:spacing w:line="240" w:lineRule="auto"/>
    </w:pPr>
    <w:rPr>
      <w:sz w:val="24"/>
      <w:szCs w:val="24"/>
    </w:rPr>
  </w:style>
  <w:style w:type="paragraph" w:styleId="TOC1">
    <w:name w:val="toc 1"/>
    <w:basedOn w:val="Normal"/>
    <w:next w:val="Normal"/>
    <w:autoRedefine/>
    <w:uiPriority w:val="39"/>
    <w:unhideWhenUsed/>
    <w:rsid w:val="002242C8"/>
    <w:pPr>
      <w:spacing w:before="120"/>
    </w:pPr>
    <w:rPr>
      <w:rFonts w:asciiTheme="minorHAnsi" w:hAnsiTheme="minorHAnsi"/>
      <w:b/>
      <w:bCs/>
      <w:caps/>
    </w:rPr>
  </w:style>
  <w:style w:type="paragraph" w:styleId="TOC5">
    <w:name w:val="toc 5"/>
    <w:basedOn w:val="Normal"/>
    <w:next w:val="Normal"/>
    <w:autoRedefine/>
    <w:uiPriority w:val="39"/>
    <w:unhideWhenUsed/>
    <w:rsid w:val="002242C8"/>
    <w:pPr>
      <w:spacing w:after="0"/>
      <w:ind w:left="800"/>
    </w:pPr>
    <w:rPr>
      <w:rFonts w:asciiTheme="minorHAnsi" w:hAnsiTheme="minorHAnsi"/>
      <w:sz w:val="18"/>
      <w:szCs w:val="18"/>
    </w:rPr>
  </w:style>
  <w:style w:type="character" w:styleId="Hyperlink">
    <w:name w:val="Hyperlink"/>
    <w:basedOn w:val="DefaultParagraphFont"/>
    <w:uiPriority w:val="99"/>
    <w:unhideWhenUsed/>
    <w:rsid w:val="002242C8"/>
    <w:rPr>
      <w:color w:val="0000FF" w:themeColor="hyperlink"/>
      <w:u w:val="single"/>
    </w:rPr>
  </w:style>
  <w:style w:type="paragraph" w:styleId="Revision">
    <w:name w:val="Revision"/>
    <w:hidden/>
    <w:uiPriority w:val="99"/>
    <w:semiHidden/>
    <w:rsid w:val="002242C8"/>
    <w:pPr>
      <w:spacing w:after="0" w:line="240" w:lineRule="auto"/>
    </w:pPr>
  </w:style>
  <w:style w:type="paragraph" w:styleId="TOC2">
    <w:name w:val="toc 2"/>
    <w:basedOn w:val="Normal"/>
    <w:next w:val="Normal"/>
    <w:autoRedefine/>
    <w:uiPriority w:val="39"/>
    <w:unhideWhenUsed/>
    <w:rsid w:val="0021047B"/>
    <w:pPr>
      <w:spacing w:after="0"/>
      <w:ind w:left="200"/>
    </w:pPr>
    <w:rPr>
      <w:rFonts w:asciiTheme="minorHAnsi" w:hAnsiTheme="minorHAnsi"/>
      <w:smallCaps/>
    </w:rPr>
  </w:style>
  <w:style w:type="paragraph" w:styleId="TOC3">
    <w:name w:val="toc 3"/>
    <w:basedOn w:val="Normal"/>
    <w:next w:val="Normal"/>
    <w:autoRedefine/>
    <w:uiPriority w:val="39"/>
    <w:unhideWhenUsed/>
    <w:rsid w:val="00F05293"/>
    <w:pPr>
      <w:spacing w:after="0"/>
      <w:ind w:left="400"/>
    </w:pPr>
    <w:rPr>
      <w:rFonts w:asciiTheme="minorHAnsi" w:hAnsiTheme="minorHAnsi"/>
      <w:i/>
      <w:iCs/>
    </w:rPr>
  </w:style>
  <w:style w:type="paragraph" w:styleId="TOC4">
    <w:name w:val="toc 4"/>
    <w:basedOn w:val="Normal"/>
    <w:next w:val="Normal"/>
    <w:autoRedefine/>
    <w:uiPriority w:val="39"/>
    <w:unhideWhenUsed/>
    <w:rsid w:val="00AC1628"/>
    <w:pPr>
      <w:spacing w:after="0"/>
      <w:ind w:left="600"/>
    </w:pPr>
    <w:rPr>
      <w:rFonts w:asciiTheme="minorHAnsi" w:hAnsiTheme="minorHAnsi"/>
      <w:sz w:val="18"/>
      <w:szCs w:val="18"/>
    </w:rPr>
  </w:style>
  <w:style w:type="paragraph" w:customStyle="1" w:styleId="GDD-Category1">
    <w:name w:val="GDD-Category1"/>
    <w:basedOn w:val="Heading1"/>
    <w:link w:val="GDD-Category1Char"/>
    <w:qFormat/>
    <w:rsid w:val="00AB0A81"/>
    <w:pPr>
      <w:numPr>
        <w:ilvl w:val="1"/>
        <w:numId w:val="33"/>
      </w:numPr>
      <w:spacing w:before="0"/>
    </w:pPr>
    <w:rPr>
      <w:rFonts w:ascii="Agency FB" w:hAnsi="Agency FB"/>
      <w:b/>
      <w:color w:val="365F91" w:themeColor="accent1" w:themeShade="BF"/>
      <w:sz w:val="36"/>
      <w:u w:val="single"/>
    </w:rPr>
  </w:style>
  <w:style w:type="character" w:customStyle="1" w:styleId="Heading1Char">
    <w:name w:val="Heading 1 Char"/>
    <w:basedOn w:val="DefaultParagraphFont"/>
    <w:link w:val="Heading1"/>
    <w:uiPriority w:val="9"/>
    <w:rsid w:val="003952D6"/>
    <w:rPr>
      <w:color w:val="2E74B5"/>
      <w:sz w:val="32"/>
      <w:szCs w:val="32"/>
    </w:rPr>
  </w:style>
  <w:style w:type="character" w:customStyle="1" w:styleId="GDD-Category1Char">
    <w:name w:val="GDD-Category1 Char"/>
    <w:basedOn w:val="Heading1Char"/>
    <w:link w:val="GDD-Category1"/>
    <w:rsid w:val="00AB0A81"/>
    <w:rPr>
      <w:rFonts w:ascii="Agency FB" w:hAnsi="Agency FB"/>
      <w:b/>
      <w:color w:val="365F91" w:themeColor="accent1" w:themeShade="BF"/>
      <w:sz w:val="36"/>
      <w:szCs w:val="32"/>
      <w:u w:val="single"/>
    </w:rPr>
  </w:style>
  <w:style w:type="paragraph" w:styleId="NoSpacing">
    <w:name w:val="No Spacing"/>
    <w:uiPriority w:val="1"/>
    <w:rsid w:val="003952D6"/>
    <w:pPr>
      <w:spacing w:after="0" w:line="240" w:lineRule="auto"/>
    </w:pPr>
  </w:style>
  <w:style w:type="character" w:styleId="SubtleReference">
    <w:name w:val="Subtle Reference"/>
    <w:basedOn w:val="DefaultParagraphFont"/>
    <w:uiPriority w:val="31"/>
    <w:rsid w:val="003952D6"/>
    <w:rPr>
      <w:smallCaps/>
      <w:color w:val="5A5A5A" w:themeColor="text1" w:themeTint="A5"/>
    </w:rPr>
  </w:style>
  <w:style w:type="paragraph" w:customStyle="1" w:styleId="GDD-Category2">
    <w:name w:val="GDD-Category2"/>
    <w:basedOn w:val="Heading2"/>
    <w:link w:val="GDD-Category2Char"/>
    <w:autoRedefine/>
    <w:qFormat/>
    <w:rsid w:val="00AB0A81"/>
    <w:pPr>
      <w:numPr>
        <w:ilvl w:val="2"/>
        <w:numId w:val="33"/>
      </w:numPr>
    </w:pPr>
    <w:rPr>
      <w:rFonts w:ascii="Agency FB" w:hAnsi="Agency FB"/>
      <w:b/>
      <w:color w:val="365F91" w:themeColor="accent1" w:themeShade="BF"/>
    </w:rPr>
  </w:style>
  <w:style w:type="character" w:customStyle="1" w:styleId="Heading2Char">
    <w:name w:val="Heading 2 Char"/>
    <w:basedOn w:val="DefaultParagraphFont"/>
    <w:link w:val="Heading2"/>
    <w:uiPriority w:val="9"/>
    <w:rsid w:val="00805814"/>
    <w:rPr>
      <w:color w:val="404040"/>
      <w:sz w:val="28"/>
      <w:szCs w:val="28"/>
    </w:rPr>
  </w:style>
  <w:style w:type="character" w:customStyle="1" w:styleId="GDD-Category2Char">
    <w:name w:val="GDD-Category2 Char"/>
    <w:basedOn w:val="Heading2Char"/>
    <w:link w:val="GDD-Category2"/>
    <w:rsid w:val="00AB0A81"/>
    <w:rPr>
      <w:rFonts w:ascii="Agency FB" w:hAnsi="Agency FB"/>
      <w:b/>
      <w:color w:val="365F91" w:themeColor="accent1" w:themeShade="BF"/>
      <w:sz w:val="28"/>
      <w:szCs w:val="28"/>
    </w:rPr>
  </w:style>
  <w:style w:type="paragraph" w:customStyle="1" w:styleId="GDD-Section">
    <w:name w:val="GDD-Section"/>
    <w:basedOn w:val="Heading1"/>
    <w:link w:val="GDD-SectionChar"/>
    <w:qFormat/>
    <w:rsid w:val="00506B56"/>
    <w:pPr>
      <w:numPr>
        <w:numId w:val="33"/>
      </w:numPr>
      <w:spacing w:before="240" w:after="240"/>
    </w:pPr>
    <w:rPr>
      <w:rFonts w:ascii="Agency FB" w:hAnsi="Agency FB"/>
      <w:b/>
      <w:color w:val="365F91" w:themeColor="accent1" w:themeShade="BF"/>
      <w:sz w:val="40"/>
    </w:rPr>
  </w:style>
  <w:style w:type="character" w:customStyle="1" w:styleId="GDD-SectionChar">
    <w:name w:val="GDD-Section Char"/>
    <w:basedOn w:val="Heading1Char"/>
    <w:link w:val="GDD-Section"/>
    <w:rsid w:val="00506B56"/>
    <w:rPr>
      <w:rFonts w:ascii="Agency FB" w:hAnsi="Agency FB"/>
      <w:b/>
      <w:color w:val="365F91" w:themeColor="accent1" w:themeShade="BF"/>
      <w:sz w:val="40"/>
      <w:szCs w:val="32"/>
    </w:rPr>
  </w:style>
  <w:style w:type="character" w:styleId="CommentReference">
    <w:name w:val="annotation reference"/>
    <w:basedOn w:val="DefaultParagraphFont"/>
    <w:uiPriority w:val="99"/>
    <w:semiHidden/>
    <w:unhideWhenUsed/>
    <w:rsid w:val="00805814"/>
    <w:rPr>
      <w:sz w:val="16"/>
      <w:szCs w:val="16"/>
    </w:rPr>
  </w:style>
  <w:style w:type="paragraph" w:styleId="CommentText">
    <w:name w:val="annotation text"/>
    <w:basedOn w:val="Normal"/>
    <w:link w:val="CommentTextChar"/>
    <w:uiPriority w:val="99"/>
    <w:unhideWhenUsed/>
    <w:rsid w:val="00805814"/>
    <w:pPr>
      <w:spacing w:line="240" w:lineRule="auto"/>
    </w:pPr>
  </w:style>
  <w:style w:type="character" w:customStyle="1" w:styleId="CommentTextChar">
    <w:name w:val="Comment Text Char"/>
    <w:basedOn w:val="DefaultParagraphFont"/>
    <w:link w:val="CommentText"/>
    <w:uiPriority w:val="99"/>
    <w:rsid w:val="00805814"/>
  </w:style>
  <w:style w:type="paragraph" w:styleId="CommentSubject">
    <w:name w:val="annotation subject"/>
    <w:basedOn w:val="CommentText"/>
    <w:next w:val="CommentText"/>
    <w:link w:val="CommentSubjectChar"/>
    <w:uiPriority w:val="99"/>
    <w:semiHidden/>
    <w:unhideWhenUsed/>
    <w:rsid w:val="00805814"/>
    <w:rPr>
      <w:b/>
      <w:bCs/>
    </w:rPr>
  </w:style>
  <w:style w:type="character" w:customStyle="1" w:styleId="CommentSubjectChar">
    <w:name w:val="Comment Subject Char"/>
    <w:basedOn w:val="CommentTextChar"/>
    <w:link w:val="CommentSubject"/>
    <w:uiPriority w:val="99"/>
    <w:semiHidden/>
    <w:rsid w:val="00805814"/>
    <w:rPr>
      <w:b/>
      <w:bCs/>
    </w:rPr>
  </w:style>
  <w:style w:type="paragraph" w:customStyle="1" w:styleId="Subcategory">
    <w:name w:val="Subcategory"/>
    <w:basedOn w:val="Heading4"/>
    <w:link w:val="SubcategoryChar"/>
    <w:autoRedefine/>
    <w:rsid w:val="00EA0E8E"/>
    <w:pPr>
      <w:numPr>
        <w:ilvl w:val="3"/>
        <w:numId w:val="28"/>
      </w:numPr>
      <w:spacing w:line="240" w:lineRule="auto"/>
    </w:pPr>
    <w:rPr>
      <w:rFonts w:ascii="Agency FB" w:hAnsi="Agency FB"/>
      <w:i/>
      <w:color w:val="000000" w:themeColor="text1"/>
      <w:sz w:val="24"/>
    </w:rPr>
  </w:style>
  <w:style w:type="character" w:customStyle="1" w:styleId="Heading4Char">
    <w:name w:val="Heading 4 Char"/>
    <w:basedOn w:val="DefaultParagraphFont"/>
    <w:link w:val="Heading4"/>
    <w:uiPriority w:val="9"/>
    <w:rsid w:val="00805814"/>
    <w:rPr>
      <w:sz w:val="22"/>
      <w:szCs w:val="22"/>
    </w:rPr>
  </w:style>
  <w:style w:type="character" w:customStyle="1" w:styleId="SubcategoryChar">
    <w:name w:val="Subcategory Char"/>
    <w:basedOn w:val="Heading4Char"/>
    <w:link w:val="Subcategory"/>
    <w:rsid w:val="00EA0E8E"/>
    <w:rPr>
      <w:rFonts w:ascii="Agency FB" w:hAnsi="Agency FB"/>
      <w:i/>
      <w:color w:val="000000" w:themeColor="text1"/>
      <w:sz w:val="24"/>
      <w:szCs w:val="22"/>
    </w:rPr>
  </w:style>
  <w:style w:type="paragraph" w:customStyle="1" w:styleId="GDD-Subcategory">
    <w:name w:val="GDD-Subcategory"/>
    <w:basedOn w:val="Subcategory"/>
    <w:link w:val="GDD-SubcategoryChar"/>
    <w:qFormat/>
    <w:rsid w:val="00AB0A81"/>
    <w:pPr>
      <w:numPr>
        <w:numId w:val="33"/>
      </w:numPr>
      <w:spacing w:before="0"/>
    </w:pPr>
    <w:rPr>
      <w:b/>
      <w:color w:val="365F91" w:themeColor="accent1" w:themeShade="BF"/>
    </w:rPr>
  </w:style>
  <w:style w:type="character" w:customStyle="1" w:styleId="GDD-SubcategoryChar">
    <w:name w:val="GDD-Subcategory Char"/>
    <w:basedOn w:val="SubcategoryChar"/>
    <w:link w:val="GDD-Subcategory"/>
    <w:rsid w:val="00AB0A81"/>
    <w:rPr>
      <w:rFonts w:ascii="Agency FB" w:hAnsi="Agency FB"/>
      <w:b/>
      <w:i/>
      <w:color w:val="365F91" w:themeColor="accent1" w:themeShade="BF"/>
      <w:sz w:val="24"/>
      <w:szCs w:val="22"/>
    </w:rPr>
  </w:style>
  <w:style w:type="paragraph" w:styleId="ListParagraph">
    <w:name w:val="List Paragraph"/>
    <w:basedOn w:val="Normal"/>
    <w:uiPriority w:val="34"/>
    <w:rsid w:val="003E6E77"/>
    <w:pPr>
      <w:ind w:left="720"/>
      <w:contextualSpacing/>
    </w:pPr>
  </w:style>
  <w:style w:type="character" w:customStyle="1" w:styleId="Heading7Char">
    <w:name w:val="Heading 7 Char"/>
    <w:basedOn w:val="DefaultParagraphFont"/>
    <w:link w:val="Heading7"/>
    <w:uiPriority w:val="9"/>
    <w:semiHidden/>
    <w:rsid w:val="00485C2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85C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5C21"/>
    <w:rPr>
      <w:rFonts w:asciiTheme="majorHAnsi" w:eastAsiaTheme="majorEastAsia" w:hAnsiTheme="majorHAnsi" w:cstheme="majorBidi"/>
      <w:i/>
      <w:iCs/>
      <w:color w:val="272727" w:themeColor="text1" w:themeTint="D8"/>
      <w:sz w:val="21"/>
      <w:szCs w:val="21"/>
    </w:rPr>
  </w:style>
  <w:style w:type="paragraph" w:customStyle="1" w:styleId="GDD-Normal">
    <w:name w:val="GDD-Normal"/>
    <w:basedOn w:val="Normal"/>
    <w:link w:val="GDD-NormalChar"/>
    <w:qFormat/>
    <w:rsid w:val="004060F5"/>
    <w:rPr>
      <w:rFonts w:ascii="Times New Roman" w:hAnsi="Times New Roman"/>
      <w:sz w:val="24"/>
    </w:rPr>
  </w:style>
  <w:style w:type="character" w:customStyle="1" w:styleId="GDD-NormalChar">
    <w:name w:val="GDD-Normal Char"/>
    <w:basedOn w:val="GDD-Category2Char"/>
    <w:link w:val="GDD-Normal"/>
    <w:rsid w:val="006C024D"/>
    <w:rPr>
      <w:rFonts w:ascii="Times New Roman" w:hAnsi="Times New Roman"/>
      <w:b/>
      <w:color w:val="404040"/>
      <w:sz w:val="24"/>
      <w:szCs w:val="28"/>
    </w:rPr>
  </w:style>
  <w:style w:type="paragraph" w:styleId="TOCHeading">
    <w:name w:val="TOC Heading"/>
    <w:basedOn w:val="Heading1"/>
    <w:next w:val="Normal"/>
    <w:uiPriority w:val="39"/>
    <w:unhideWhenUsed/>
    <w:qFormat/>
    <w:rsid w:val="00091E62"/>
    <w:pPr>
      <w:spacing w:before="240" w:line="259" w:lineRule="auto"/>
      <w:outlineLvl w:val="9"/>
    </w:pPr>
    <w:rPr>
      <w:rFonts w:asciiTheme="majorHAnsi" w:eastAsiaTheme="majorEastAsia" w:hAnsiTheme="majorHAnsi" w:cstheme="majorBidi"/>
      <w:color w:val="365F91" w:themeColor="accent1" w:themeShade="BF"/>
    </w:rPr>
  </w:style>
  <w:style w:type="paragraph" w:styleId="TOC6">
    <w:name w:val="toc 6"/>
    <w:basedOn w:val="Normal"/>
    <w:next w:val="Normal"/>
    <w:autoRedefine/>
    <w:uiPriority w:val="39"/>
    <w:unhideWhenUsed/>
    <w:rsid w:val="00091E62"/>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091E62"/>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091E62"/>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091E62"/>
    <w:pPr>
      <w:spacing w:after="0"/>
      <w:ind w:left="1600"/>
    </w:pPr>
    <w:rPr>
      <w:rFonts w:asciiTheme="minorHAnsi" w:hAnsiTheme="minorHAnsi"/>
      <w:sz w:val="18"/>
      <w:szCs w:val="18"/>
    </w:rPr>
  </w:style>
  <w:style w:type="character" w:styleId="UnresolvedMention">
    <w:name w:val="Unresolved Mention"/>
    <w:basedOn w:val="DefaultParagraphFont"/>
    <w:uiPriority w:val="99"/>
    <w:semiHidden/>
    <w:unhideWhenUsed/>
    <w:rsid w:val="00A41CA7"/>
    <w:rPr>
      <w:color w:val="605E5C"/>
      <w:shd w:val="clear" w:color="auto" w:fill="E1DFDD"/>
    </w:rPr>
  </w:style>
  <w:style w:type="table" w:styleId="TableGrid">
    <w:name w:val="Table Grid"/>
    <w:basedOn w:val="TableNormal"/>
    <w:uiPriority w:val="39"/>
    <w:rsid w:val="006F2A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DD-Title">
    <w:name w:val="GDD-Title"/>
    <w:basedOn w:val="GDD-Section"/>
    <w:link w:val="GDD-TitleChar"/>
    <w:qFormat/>
    <w:rsid w:val="003E3B11"/>
    <w:pPr>
      <w:numPr>
        <w:numId w:val="0"/>
      </w:numPr>
      <w:ind w:left="432" w:firstLine="288"/>
      <w:jc w:val="center"/>
    </w:pPr>
    <w:rPr>
      <w:sz w:val="64"/>
      <w:szCs w:val="64"/>
      <w:u w:val="single"/>
    </w:rPr>
  </w:style>
  <w:style w:type="character" w:customStyle="1" w:styleId="GDD-TitleChar">
    <w:name w:val="GDD-Title Char"/>
    <w:basedOn w:val="GDD-SectionChar"/>
    <w:link w:val="GDD-Title"/>
    <w:rsid w:val="003E3B11"/>
    <w:rPr>
      <w:rFonts w:ascii="Agency FB" w:hAnsi="Agency FB"/>
      <w:b/>
      <w:color w:val="365F91" w:themeColor="accent1" w:themeShade="BF"/>
      <w:sz w:val="64"/>
      <w:szCs w:val="64"/>
      <w:u w:val="single"/>
    </w:rPr>
  </w:style>
  <w:style w:type="paragraph" w:customStyle="1" w:styleId="GDD-Subtitle">
    <w:name w:val="GDD-Subtitle"/>
    <w:basedOn w:val="GDD-Section"/>
    <w:link w:val="GDD-SubtitleChar"/>
    <w:qFormat/>
    <w:rsid w:val="003E3B11"/>
    <w:pPr>
      <w:numPr>
        <w:numId w:val="0"/>
      </w:numPr>
      <w:ind w:left="432"/>
      <w:jc w:val="center"/>
    </w:pPr>
    <w:rPr>
      <w:sz w:val="48"/>
      <w:szCs w:val="48"/>
    </w:rPr>
  </w:style>
  <w:style w:type="character" w:customStyle="1" w:styleId="GDD-SubtitleChar">
    <w:name w:val="GDD-Subtitle Char"/>
    <w:basedOn w:val="GDD-SectionChar"/>
    <w:link w:val="GDD-Subtitle"/>
    <w:rsid w:val="003E3B11"/>
    <w:rPr>
      <w:rFonts w:ascii="Agency FB" w:hAnsi="Agency FB"/>
      <w:b/>
      <w:color w:val="365F91" w:themeColor="accent1" w:themeShade="BF"/>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mo1\OneDrive\Documents\Custom%20Office%20Templates\GDD%202020%20-%20Template%20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AE0B-F99B-42FE-92A7-024CBDD5A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GDD 2020 - Template v.1.0</Template>
  <TotalTime>1793</TotalTime>
  <Pages>27</Pages>
  <Words>3753</Words>
  <Characters>21394</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Nemo Cedillo</dc:creator>
  <cp:lastModifiedBy>Nemo Cedillo</cp:lastModifiedBy>
  <cp:revision>16</cp:revision>
  <dcterms:created xsi:type="dcterms:W3CDTF">2024-11-03T01:03:00Z</dcterms:created>
  <dcterms:modified xsi:type="dcterms:W3CDTF">2024-11-16T03:44:00Z</dcterms:modified>
</cp:coreProperties>
</file>